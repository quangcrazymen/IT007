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A08" w:rsidRPr="00381037" w:rsidRDefault="00C76A08" w:rsidP="005352BF">
      <w:pPr>
        <w:ind w:hanging="1350"/>
        <w:jc w:val="center"/>
        <w:rPr>
          <w:b/>
          <w:sz w:val="30"/>
        </w:rPr>
      </w:pPr>
      <w:r w:rsidRPr="00381037">
        <w:rPr>
          <w:b/>
          <w:sz w:val="30"/>
        </w:rPr>
        <w:t>TRƯỜNG ĐẠI HỌC CÔNG NGHỆ THÔNG TIN</w:t>
      </w:r>
    </w:p>
    <w:p w:rsidR="00C76A08" w:rsidRPr="00381037" w:rsidRDefault="00C76A08" w:rsidP="005352BF">
      <w:pPr>
        <w:ind w:hanging="1350"/>
        <w:jc w:val="center"/>
        <w:rPr>
          <w:b/>
          <w:u w:val="single"/>
        </w:rPr>
      </w:pPr>
      <w:r w:rsidRPr="00381037">
        <w:rPr>
          <w:b/>
          <w:u w:val="single"/>
        </w:rPr>
        <w:t>KHOA KỸ THUẬT MÁY TÍNH</w:t>
      </w:r>
    </w:p>
    <w:p w:rsidR="00C76A08" w:rsidRPr="00381037" w:rsidRDefault="00C76A08" w:rsidP="00C76A08">
      <w:pPr>
        <w:ind w:firstLine="720"/>
        <w:jc w:val="center"/>
        <w:rPr>
          <w:b/>
          <w:u w:val="single"/>
        </w:rPr>
      </w:pPr>
    </w:p>
    <w:p w:rsidR="00C76A08" w:rsidRPr="00381037" w:rsidRDefault="00C76A08" w:rsidP="00C76A08">
      <w:pPr>
        <w:ind w:firstLine="720"/>
        <w:jc w:val="center"/>
        <w:rPr>
          <w:b/>
          <w:u w:val="single"/>
        </w:rPr>
      </w:pPr>
    </w:p>
    <w:p w:rsidR="00C76A08" w:rsidRPr="00381037" w:rsidRDefault="00C76A08" w:rsidP="005352BF">
      <w:pPr>
        <w:ind w:hanging="1350"/>
        <w:jc w:val="center"/>
        <w:rPr>
          <w:b/>
          <w:u w:val="single"/>
        </w:rPr>
      </w:pPr>
      <w:r w:rsidRPr="00381037">
        <w:rPr>
          <w:b/>
          <w:u w:val="single"/>
        </w:rPr>
        <w:t>TÀI LIỆU:</w:t>
      </w:r>
    </w:p>
    <w:p w:rsidR="00C76A08" w:rsidRPr="00381037" w:rsidRDefault="00C76A08" w:rsidP="00C76A08">
      <w:pPr>
        <w:ind w:firstLine="720"/>
        <w:jc w:val="center"/>
        <w:rPr>
          <w:b/>
          <w:u w:val="single"/>
        </w:rPr>
      </w:pPr>
    </w:p>
    <w:p w:rsidR="00C76A08" w:rsidRPr="00381037" w:rsidRDefault="00C76A08" w:rsidP="005352BF">
      <w:pPr>
        <w:ind w:hanging="1170"/>
        <w:jc w:val="center"/>
        <w:rPr>
          <w:b/>
          <w:sz w:val="52"/>
        </w:rPr>
      </w:pPr>
      <w:r w:rsidRPr="00381037">
        <w:rPr>
          <w:b/>
          <w:sz w:val="52"/>
        </w:rPr>
        <w:t>HƯỚNG DẪN THỰC HÀNH</w:t>
      </w:r>
    </w:p>
    <w:p w:rsidR="00C76A08" w:rsidRPr="00381037" w:rsidRDefault="00C76A08" w:rsidP="005352BF">
      <w:pPr>
        <w:ind w:hanging="1170"/>
        <w:jc w:val="center"/>
        <w:rPr>
          <w:b/>
          <w:sz w:val="42"/>
        </w:rPr>
      </w:pPr>
      <w:r>
        <w:rPr>
          <w:b/>
          <w:sz w:val="52"/>
        </w:rPr>
        <w:t>HỆ ĐIỀU HÀNH</w:t>
      </w: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jc w:val="center"/>
        <w:rPr>
          <w:sz w:val="22"/>
        </w:rPr>
      </w:pPr>
    </w:p>
    <w:p w:rsidR="00C76A08" w:rsidRPr="00381037" w:rsidRDefault="00C76A08" w:rsidP="00C76A08">
      <w:pPr>
        <w:rPr>
          <w:sz w:val="22"/>
        </w:rPr>
      </w:pPr>
    </w:p>
    <w:p w:rsidR="00C76A08" w:rsidRPr="00381037" w:rsidRDefault="00C76A08" w:rsidP="00C76A08">
      <w:pPr>
        <w:ind w:left="4320"/>
        <w:rPr>
          <w:sz w:val="26"/>
        </w:rPr>
      </w:pPr>
    </w:p>
    <w:p w:rsidR="00C76A08" w:rsidRPr="00381037" w:rsidRDefault="00C76A08" w:rsidP="00C76A08">
      <w:pPr>
        <w:ind w:left="1440" w:firstLine="720"/>
        <w:rPr>
          <w:sz w:val="26"/>
        </w:rPr>
      </w:pPr>
      <w:r w:rsidRPr="00381037">
        <w:rPr>
          <w:b/>
          <w:sz w:val="26"/>
          <w:u w:val="single"/>
        </w:rPr>
        <w:t>Nhóm biên soạn:</w:t>
      </w:r>
      <w:r w:rsidRPr="00381037">
        <w:rPr>
          <w:sz w:val="26"/>
        </w:rPr>
        <w:t xml:space="preserve">  </w:t>
      </w:r>
    </w:p>
    <w:p w:rsidR="00C76A08" w:rsidRDefault="00C76A08" w:rsidP="00C76A08">
      <w:pPr>
        <w:ind w:left="4320" w:firstLine="720"/>
        <w:rPr>
          <w:sz w:val="26"/>
        </w:rPr>
      </w:pPr>
      <w:r w:rsidRPr="00381037">
        <w:rPr>
          <w:sz w:val="26"/>
        </w:rPr>
        <w:t xml:space="preserve">-  </w:t>
      </w:r>
      <w:r>
        <w:rPr>
          <w:sz w:val="26"/>
        </w:rPr>
        <w:t>ThS. Phan Đình Duy</w:t>
      </w:r>
    </w:p>
    <w:p w:rsidR="00C76A08" w:rsidRDefault="00C76A08" w:rsidP="00C76A08">
      <w:pPr>
        <w:ind w:left="4320" w:firstLine="720"/>
        <w:rPr>
          <w:sz w:val="26"/>
        </w:rPr>
      </w:pPr>
      <w:r>
        <w:rPr>
          <w:sz w:val="26"/>
        </w:rPr>
        <w:t>-  ThS. Phạm Văn Phước</w:t>
      </w:r>
    </w:p>
    <w:p w:rsidR="00C76A08" w:rsidRDefault="00C76A08" w:rsidP="00C76A08">
      <w:pPr>
        <w:ind w:left="4320" w:firstLine="720"/>
        <w:rPr>
          <w:sz w:val="26"/>
        </w:rPr>
      </w:pPr>
      <w:r>
        <w:rPr>
          <w:sz w:val="26"/>
        </w:rPr>
        <w:t>-  ThS. Nguyễn Việt Quốc</w:t>
      </w:r>
    </w:p>
    <w:p w:rsidR="00C76A08" w:rsidRDefault="00C76A08" w:rsidP="00C76A08">
      <w:pPr>
        <w:ind w:left="4320" w:firstLine="720"/>
        <w:rPr>
          <w:sz w:val="26"/>
        </w:rPr>
      </w:pPr>
      <w:r>
        <w:rPr>
          <w:sz w:val="26"/>
        </w:rPr>
        <w:t>-  KS. Nguyễn Hữu Nhân</w:t>
      </w:r>
      <w:r w:rsidRPr="00381037">
        <w:rPr>
          <w:sz w:val="26"/>
        </w:rPr>
        <w:t xml:space="preserve">  </w:t>
      </w:r>
    </w:p>
    <w:p w:rsidR="00C76A08" w:rsidRPr="00381037" w:rsidRDefault="00C76A08" w:rsidP="00C76A08">
      <w:pPr>
        <w:ind w:left="4320" w:firstLine="720"/>
        <w:rPr>
          <w:sz w:val="26"/>
        </w:rPr>
      </w:pPr>
      <w:r>
        <w:rPr>
          <w:sz w:val="26"/>
        </w:rPr>
        <w:t xml:space="preserve">-  KS. </w:t>
      </w:r>
      <w:r w:rsidRPr="00381037">
        <w:rPr>
          <w:sz w:val="26"/>
        </w:rPr>
        <w:t xml:space="preserve">Lê Văn La </w:t>
      </w:r>
    </w:p>
    <w:p w:rsidR="00C76A08" w:rsidRPr="00381037" w:rsidRDefault="00C76A08" w:rsidP="00C76A08">
      <w:pPr>
        <w:ind w:left="5040"/>
        <w:rPr>
          <w:sz w:val="26"/>
        </w:rPr>
      </w:pPr>
      <w:r>
        <w:rPr>
          <w:sz w:val="26"/>
        </w:rPr>
        <w:t xml:space="preserve">-  </w:t>
      </w:r>
      <w:r w:rsidRPr="00381037">
        <w:rPr>
          <w:sz w:val="26"/>
        </w:rPr>
        <w:t>K</w:t>
      </w:r>
      <w:r>
        <w:rPr>
          <w:sz w:val="26"/>
        </w:rPr>
        <w:t>S. Trần Văn Quang</w:t>
      </w:r>
    </w:p>
    <w:p w:rsidR="00C76A08" w:rsidRDefault="00C76A08" w:rsidP="00C76A08">
      <w:pPr>
        <w:tabs>
          <w:tab w:val="left" w:pos="3181"/>
        </w:tabs>
        <w:ind w:left="720"/>
        <w:rPr>
          <w:sz w:val="26"/>
        </w:rPr>
      </w:pPr>
      <w:r>
        <w:rPr>
          <w:sz w:val="26"/>
        </w:rPr>
        <w:tab/>
      </w:r>
    </w:p>
    <w:p w:rsidR="00C76A08" w:rsidRDefault="00C76A08" w:rsidP="00C76A08">
      <w:pPr>
        <w:pStyle w:val="BodyTextFirstIndent"/>
      </w:pPr>
    </w:p>
    <w:p w:rsidR="00C76A08" w:rsidRDefault="00C76A08" w:rsidP="00C76A08">
      <w:pPr>
        <w:pStyle w:val="BodyTextFirstIndent"/>
      </w:pPr>
    </w:p>
    <w:p w:rsidR="00C76A08" w:rsidRDefault="00C76A08" w:rsidP="00C76A08">
      <w:pPr>
        <w:pStyle w:val="BodyTextFirstIndent"/>
      </w:pPr>
    </w:p>
    <w:p w:rsidR="00C76A08" w:rsidRPr="00C76A08" w:rsidRDefault="00C76A08" w:rsidP="00C76A08">
      <w:pPr>
        <w:pStyle w:val="BodyTextFirstIndent"/>
      </w:pPr>
    </w:p>
    <w:p w:rsidR="00C76A08" w:rsidRPr="00381037" w:rsidRDefault="00C76A08" w:rsidP="00C76A08">
      <w:pPr>
        <w:rPr>
          <w:sz w:val="26"/>
        </w:rPr>
      </w:pPr>
    </w:p>
    <w:p w:rsidR="00C76A08" w:rsidRPr="00381037" w:rsidRDefault="00C76A08" w:rsidP="00C76A08">
      <w:pPr>
        <w:jc w:val="center"/>
        <w:rPr>
          <w:b/>
          <w:i/>
          <w:sz w:val="26"/>
        </w:rPr>
      </w:pPr>
      <w:r w:rsidRPr="00381037">
        <w:rPr>
          <w:b/>
          <w:i/>
          <w:sz w:val="26"/>
        </w:rPr>
        <w:t>Tháng 7 năm 2011</w:t>
      </w:r>
    </w:p>
    <w:p w:rsidR="00C76A08" w:rsidRPr="006850A0" w:rsidRDefault="00C76A08" w:rsidP="00C76A08">
      <w:pPr>
        <w:ind w:firstLine="540"/>
        <w:rPr>
          <w:b/>
          <w:sz w:val="30"/>
          <w:szCs w:val="26"/>
        </w:rPr>
      </w:pPr>
      <w:r w:rsidRPr="006850A0">
        <w:rPr>
          <w:b/>
          <w:sz w:val="30"/>
          <w:szCs w:val="26"/>
        </w:rPr>
        <w:lastRenderedPageBreak/>
        <w:t>NỘI DUNG CÁC BÀI THỰC HÀNH</w:t>
      </w:r>
    </w:p>
    <w:p w:rsidR="00C76A08" w:rsidRPr="006850A0" w:rsidRDefault="00C76A08" w:rsidP="00C76A08">
      <w:pPr>
        <w:spacing w:line="480" w:lineRule="auto"/>
        <w:ind w:firstLine="540"/>
        <w:rPr>
          <w:sz w:val="26"/>
          <w:szCs w:val="26"/>
        </w:rPr>
      </w:pPr>
    </w:p>
    <w:p w:rsidR="00C76A08" w:rsidRPr="006850A0" w:rsidRDefault="00C76A08" w:rsidP="00C76A08">
      <w:pPr>
        <w:spacing w:line="480" w:lineRule="auto"/>
        <w:ind w:firstLine="540"/>
        <w:rPr>
          <w:b/>
          <w:szCs w:val="26"/>
        </w:rPr>
      </w:pPr>
      <w:r w:rsidRPr="006850A0">
        <w:rPr>
          <w:b/>
          <w:szCs w:val="26"/>
        </w:rPr>
        <w:t>Phần</w:t>
      </w:r>
      <w:r>
        <w:rPr>
          <w:b/>
          <w:szCs w:val="26"/>
        </w:rPr>
        <w:t xml:space="preserve"> 1:  Lập trình trên Linux</w:t>
      </w:r>
    </w:p>
    <w:p w:rsidR="00C76A08" w:rsidRPr="006850A0" w:rsidRDefault="00C76A08" w:rsidP="00C76A08">
      <w:pPr>
        <w:spacing w:line="480" w:lineRule="auto"/>
        <w:ind w:firstLine="540"/>
        <w:rPr>
          <w:sz w:val="26"/>
          <w:szCs w:val="26"/>
        </w:rPr>
      </w:pPr>
      <w:r w:rsidRPr="006850A0">
        <w:rPr>
          <w:sz w:val="26"/>
          <w:szCs w:val="26"/>
        </w:rPr>
        <w:t>Bài 1: Hướng dẫn</w:t>
      </w:r>
      <w:r>
        <w:rPr>
          <w:sz w:val="26"/>
          <w:szCs w:val="26"/>
        </w:rPr>
        <w:t xml:space="preserve"> cài đặt Ubuntu và các lệnh cơ bản của shell</w:t>
      </w:r>
    </w:p>
    <w:p w:rsidR="00C76A08" w:rsidRPr="006850A0" w:rsidRDefault="00C76A08" w:rsidP="00C76A08">
      <w:pPr>
        <w:spacing w:line="480" w:lineRule="auto"/>
        <w:ind w:firstLine="540"/>
        <w:rPr>
          <w:sz w:val="26"/>
          <w:szCs w:val="26"/>
        </w:rPr>
      </w:pPr>
      <w:r w:rsidRPr="006850A0">
        <w:rPr>
          <w:sz w:val="26"/>
          <w:szCs w:val="26"/>
        </w:rPr>
        <w:t xml:space="preserve">Bài 2: </w:t>
      </w:r>
      <w:r>
        <w:rPr>
          <w:sz w:val="26"/>
          <w:szCs w:val="26"/>
        </w:rPr>
        <w:t>Cơ bản lập trình shell</w:t>
      </w:r>
    </w:p>
    <w:p w:rsidR="00C76A08" w:rsidRPr="006850A0" w:rsidRDefault="00C76A08" w:rsidP="00C76A08">
      <w:pPr>
        <w:spacing w:line="480" w:lineRule="auto"/>
        <w:ind w:firstLine="540"/>
        <w:rPr>
          <w:b/>
          <w:sz w:val="26"/>
          <w:szCs w:val="26"/>
        </w:rPr>
      </w:pPr>
    </w:p>
    <w:p w:rsidR="00C76A08" w:rsidRPr="006850A0" w:rsidRDefault="00C76A08" w:rsidP="00C76A08">
      <w:pPr>
        <w:spacing w:line="480" w:lineRule="auto"/>
        <w:ind w:firstLine="540"/>
        <w:rPr>
          <w:b/>
          <w:szCs w:val="26"/>
        </w:rPr>
      </w:pPr>
      <w:r w:rsidRPr="006850A0">
        <w:rPr>
          <w:b/>
          <w:szCs w:val="26"/>
        </w:rPr>
        <w:t xml:space="preserve">Phần 2: </w:t>
      </w:r>
      <w:r>
        <w:rPr>
          <w:b/>
          <w:szCs w:val="26"/>
        </w:rPr>
        <w:t>Thực hành hệ điều hành</w:t>
      </w:r>
    </w:p>
    <w:p w:rsidR="00C76A08" w:rsidRDefault="00C76A08" w:rsidP="00C76A08">
      <w:pPr>
        <w:spacing w:line="480" w:lineRule="auto"/>
        <w:ind w:firstLine="540"/>
        <w:rPr>
          <w:sz w:val="26"/>
          <w:szCs w:val="26"/>
        </w:rPr>
      </w:pPr>
      <w:r>
        <w:rPr>
          <w:sz w:val="26"/>
          <w:szCs w:val="26"/>
        </w:rPr>
        <w:t>Bài 3</w:t>
      </w:r>
      <w:r w:rsidRPr="006850A0">
        <w:rPr>
          <w:sz w:val="26"/>
          <w:szCs w:val="26"/>
        </w:rPr>
        <w:t xml:space="preserve">: </w:t>
      </w:r>
      <w:r>
        <w:rPr>
          <w:sz w:val="26"/>
          <w:szCs w:val="26"/>
        </w:rPr>
        <w:t>Quản lý tiến trình</w:t>
      </w:r>
    </w:p>
    <w:p w:rsidR="00C76A08" w:rsidRPr="006850A0" w:rsidRDefault="00C76A08" w:rsidP="00C76A08">
      <w:pPr>
        <w:spacing w:line="480" w:lineRule="auto"/>
        <w:ind w:firstLine="540"/>
        <w:rPr>
          <w:sz w:val="26"/>
          <w:szCs w:val="26"/>
        </w:rPr>
      </w:pPr>
      <w:r>
        <w:rPr>
          <w:sz w:val="26"/>
          <w:szCs w:val="26"/>
        </w:rPr>
        <w:t>Bài 4: Định thời CPU</w:t>
      </w:r>
    </w:p>
    <w:p w:rsidR="00C76A08" w:rsidRDefault="00C76A08" w:rsidP="00C76A08">
      <w:pPr>
        <w:spacing w:line="480" w:lineRule="auto"/>
        <w:ind w:firstLine="540"/>
        <w:rPr>
          <w:sz w:val="26"/>
          <w:szCs w:val="26"/>
        </w:rPr>
      </w:pPr>
      <w:r w:rsidRPr="006850A0">
        <w:rPr>
          <w:sz w:val="26"/>
          <w:szCs w:val="26"/>
        </w:rPr>
        <w:t xml:space="preserve">Bài 5: </w:t>
      </w:r>
      <w:r>
        <w:rPr>
          <w:sz w:val="26"/>
          <w:szCs w:val="26"/>
        </w:rPr>
        <w:t>Đồng bộ hóa tiến trình, tiểu trình</w:t>
      </w:r>
    </w:p>
    <w:p w:rsidR="00C76A08" w:rsidRPr="006850A0" w:rsidRDefault="00C76A08" w:rsidP="00C76A08">
      <w:pPr>
        <w:spacing w:line="480" w:lineRule="auto"/>
        <w:ind w:firstLine="540"/>
        <w:rPr>
          <w:sz w:val="26"/>
          <w:szCs w:val="26"/>
        </w:rPr>
      </w:pPr>
      <w:r>
        <w:rPr>
          <w:sz w:val="26"/>
          <w:szCs w:val="26"/>
        </w:rPr>
        <w:t>Bài 6: Quản lý bộ nhớ</w:t>
      </w:r>
    </w:p>
    <w:p w:rsidR="00C76A08" w:rsidRPr="006850A0" w:rsidRDefault="00C76A08" w:rsidP="00C76A08">
      <w:pPr>
        <w:ind w:firstLine="540"/>
        <w:rPr>
          <w:sz w:val="26"/>
          <w:szCs w:val="26"/>
        </w:rPr>
      </w:pPr>
    </w:p>
    <w:p w:rsidR="00C76A08" w:rsidRPr="006850A0" w:rsidRDefault="00C76A08" w:rsidP="00C76A08">
      <w:pPr>
        <w:ind w:firstLine="540"/>
        <w:rPr>
          <w:b/>
          <w:szCs w:val="26"/>
        </w:rPr>
      </w:pPr>
      <w:r w:rsidRPr="006850A0">
        <w:rPr>
          <w:b/>
          <w:szCs w:val="26"/>
        </w:rPr>
        <w:t>Phần 3: Bài tập lớn</w:t>
      </w:r>
    </w:p>
    <w:p w:rsidR="00C76A08" w:rsidRPr="006850A0" w:rsidRDefault="00C76A08" w:rsidP="00C76A08">
      <w:pPr>
        <w:spacing w:line="480" w:lineRule="auto"/>
        <w:ind w:firstLine="540"/>
        <w:rPr>
          <w:sz w:val="26"/>
          <w:szCs w:val="26"/>
        </w:rPr>
      </w:pPr>
    </w:p>
    <w:p w:rsidR="00C76A08" w:rsidRPr="006850A0" w:rsidRDefault="00C76A08" w:rsidP="00C76A08">
      <w:pPr>
        <w:spacing w:line="480" w:lineRule="auto"/>
        <w:ind w:firstLine="540"/>
        <w:rPr>
          <w:sz w:val="26"/>
          <w:szCs w:val="26"/>
        </w:rPr>
      </w:pPr>
      <w:r w:rsidRPr="006850A0">
        <w:rPr>
          <w:sz w:val="26"/>
          <w:szCs w:val="26"/>
        </w:rPr>
        <w:t>CÁC PHẦN MỀM THIẾT BỊ SỬ DỤNG TRONG MÔN THỰC HÀNH</w:t>
      </w:r>
    </w:p>
    <w:p w:rsidR="00C76A08" w:rsidRPr="006850A0" w:rsidRDefault="00C76A08" w:rsidP="00C76A08">
      <w:pPr>
        <w:spacing w:line="480" w:lineRule="auto"/>
        <w:ind w:firstLine="567"/>
        <w:rPr>
          <w:sz w:val="26"/>
          <w:szCs w:val="26"/>
        </w:rPr>
      </w:pPr>
      <w:r w:rsidRPr="006850A0">
        <w:rPr>
          <w:sz w:val="26"/>
          <w:szCs w:val="26"/>
        </w:rPr>
        <w:t xml:space="preserve">- Phần mềm </w:t>
      </w:r>
      <w:r>
        <w:rPr>
          <w:sz w:val="26"/>
          <w:szCs w:val="26"/>
        </w:rPr>
        <w:t>VMware</w:t>
      </w:r>
    </w:p>
    <w:p w:rsidR="00C76A08" w:rsidRPr="006850A0" w:rsidRDefault="00C76A08" w:rsidP="00C76A08">
      <w:pPr>
        <w:spacing w:line="480" w:lineRule="auto"/>
        <w:ind w:firstLine="567"/>
        <w:rPr>
          <w:sz w:val="26"/>
          <w:szCs w:val="26"/>
        </w:rPr>
      </w:pPr>
      <w:r w:rsidRPr="006850A0">
        <w:rPr>
          <w:sz w:val="26"/>
          <w:szCs w:val="26"/>
        </w:rPr>
        <w:t xml:space="preserve">- </w:t>
      </w:r>
      <w:r>
        <w:rPr>
          <w:sz w:val="26"/>
          <w:szCs w:val="26"/>
        </w:rPr>
        <w:t>Hệ điều hành Ubuntu</w:t>
      </w:r>
      <w:r w:rsidRPr="006850A0">
        <w:rPr>
          <w:sz w:val="26"/>
          <w:szCs w:val="26"/>
        </w:rPr>
        <w:t xml:space="preserve"> </w:t>
      </w:r>
    </w:p>
    <w:p w:rsidR="00F90A54" w:rsidRDefault="00F90A54" w:rsidP="007315E8">
      <w:pPr>
        <w:pStyle w:val="BodyTextFirstIndent"/>
        <w:rPr>
          <w:szCs w:val="23"/>
        </w:rPr>
      </w:pPr>
    </w:p>
    <w:p w:rsidR="00F90A54" w:rsidRPr="009503EA" w:rsidRDefault="00F90A54" w:rsidP="007315E8">
      <w:pPr>
        <w:pStyle w:val="BodyTextFirstIndent"/>
      </w:pPr>
    </w:p>
    <w:p w:rsidR="00F1765F" w:rsidRDefault="00F1765F" w:rsidP="00F1765F">
      <w:pPr>
        <w:pStyle w:val="BodyTextFirstIndent"/>
      </w:pPr>
    </w:p>
    <w:p w:rsidR="00F1765F" w:rsidRPr="00F1765F" w:rsidRDefault="00F1765F" w:rsidP="00F1765F">
      <w:pPr>
        <w:pStyle w:val="BodyTextFirstIndent"/>
      </w:pPr>
    </w:p>
    <w:p w:rsidR="00B55EFD" w:rsidRPr="00B55EFD" w:rsidRDefault="00B55EFD" w:rsidP="00B55EFD">
      <w:pPr>
        <w:pStyle w:val="BodyTextFirstIndent"/>
      </w:pPr>
    </w:p>
    <w:p w:rsidR="00064CE7" w:rsidRDefault="00064CE7" w:rsidP="003C4732">
      <w:pPr>
        <w:pStyle w:val="Heading1"/>
        <w:sectPr w:rsidR="00064CE7" w:rsidSect="00CB5067">
          <w:footerReference w:type="default" r:id="rId8"/>
          <w:pgSz w:w="11907" w:h="16840" w:code="9"/>
          <w:pgMar w:top="1701" w:right="1134" w:bottom="1418" w:left="2268" w:header="720" w:footer="720" w:gutter="0"/>
          <w:pgNumType w:start="1"/>
          <w:cols w:space="720"/>
          <w:noEndnote/>
        </w:sectPr>
      </w:pPr>
      <w:bookmarkStart w:id="0" w:name="_Toc295021429"/>
      <w:bookmarkStart w:id="1" w:name="_Toc267363204"/>
      <w:bookmarkStart w:id="2" w:name="_Toc317133603"/>
    </w:p>
    <w:p w:rsidR="00D12C21" w:rsidRDefault="00D238B8" w:rsidP="00D238B8">
      <w:pPr>
        <w:pStyle w:val="Heading1"/>
        <w:rPr>
          <w:lang w:val="en-AU"/>
        </w:rPr>
      </w:pPr>
      <w:bookmarkStart w:id="3" w:name="_Toc410557192"/>
      <w:bookmarkEnd w:id="0"/>
      <w:bookmarkEnd w:id="1"/>
      <w:bookmarkEnd w:id="2"/>
      <w:r>
        <w:rPr>
          <w:lang w:val="en-AU"/>
        </w:rPr>
        <w:lastRenderedPageBreak/>
        <w:t>Đồng bộ hóa tiến trình và tiểu trình</w:t>
      </w:r>
      <w:bookmarkEnd w:id="3"/>
    </w:p>
    <w:p w:rsidR="00027DDD" w:rsidRDefault="00027DDD" w:rsidP="00304115">
      <w:pPr>
        <w:pStyle w:val="Heading2"/>
        <w:rPr>
          <w:lang w:val="en-AU"/>
        </w:rPr>
      </w:pPr>
      <w:bookmarkStart w:id="4" w:name="_Toc410557193"/>
      <w:r>
        <w:rPr>
          <w:lang w:val="en-AU"/>
        </w:rPr>
        <w:t>Mục Đích</w:t>
      </w:r>
      <w:bookmarkEnd w:id="4"/>
      <w:r>
        <w:rPr>
          <w:lang w:val="en-AU"/>
        </w:rPr>
        <w:t xml:space="preserve"> </w:t>
      </w:r>
    </w:p>
    <w:p w:rsidR="00027DDD" w:rsidRDefault="00027DDD" w:rsidP="00027DDD">
      <w:pPr>
        <w:pStyle w:val="BodyTextFirstIndent"/>
        <w:rPr>
          <w:lang w:val="en-AU"/>
        </w:rPr>
      </w:pPr>
      <w:r>
        <w:rPr>
          <w:lang w:val="en-AU"/>
        </w:rPr>
        <w:t xml:space="preserve">Mục đích của bài thực hành này nhằm </w:t>
      </w:r>
      <w:r w:rsidR="00D97EE9">
        <w:rPr>
          <w:lang w:val="en-AU"/>
        </w:rPr>
        <w:t>giới thiệu đến các</w:t>
      </w:r>
      <w:r>
        <w:rPr>
          <w:lang w:val="en-AU"/>
        </w:rPr>
        <w:t xml:space="preserve"> sinh viên </w:t>
      </w:r>
      <w:r w:rsidR="00D97EE9">
        <w:rPr>
          <w:lang w:val="en-AU"/>
        </w:rPr>
        <w:t xml:space="preserve">thư viện </w:t>
      </w:r>
      <w:r>
        <w:rPr>
          <w:lang w:val="en-AU"/>
        </w:rPr>
        <w:t>Semaphore và Mutex</w:t>
      </w:r>
      <w:r w:rsidR="00A105B3">
        <w:rPr>
          <w:lang w:val="en-AU"/>
        </w:rPr>
        <w:t xml:space="preserve">, một thư viên </w:t>
      </w:r>
      <w:r>
        <w:rPr>
          <w:lang w:val="en-AU"/>
        </w:rPr>
        <w:t xml:space="preserve"> để đồng bộ hóa các tiến trình và tiểu trình chạy song song với nhau</w:t>
      </w:r>
      <w:r w:rsidR="00A105B3">
        <w:rPr>
          <w:lang w:val="en-AU"/>
        </w:rPr>
        <w:t>.</w:t>
      </w:r>
    </w:p>
    <w:p w:rsidR="00D97EE9" w:rsidRDefault="00D97EE9" w:rsidP="00D97EE9">
      <w:pPr>
        <w:pStyle w:val="BodyTextFirstIndent"/>
        <w:rPr>
          <w:lang w:val="en-AU"/>
        </w:rPr>
      </w:pPr>
      <w:r>
        <w:rPr>
          <w:lang w:val="en-AU"/>
        </w:rPr>
        <w:t>Những công cụ cần chuẩn bị cho bài lập trình:</w:t>
      </w:r>
    </w:p>
    <w:p w:rsidR="00D97EE9" w:rsidRDefault="00D97EE9" w:rsidP="00D97EE9">
      <w:pPr>
        <w:pStyle w:val="BodyTextFirstIndent"/>
        <w:numPr>
          <w:ilvl w:val="0"/>
          <w:numId w:val="51"/>
        </w:numPr>
        <w:rPr>
          <w:lang w:val="en-AU"/>
        </w:rPr>
      </w:pPr>
      <w:r>
        <w:rPr>
          <w:lang w:val="en-AU"/>
        </w:rPr>
        <w:t>Hệ điều hành linux đã cài đặt GCC và G++ compilers (Gói build-essential package của linux)</w:t>
      </w:r>
    </w:p>
    <w:p w:rsidR="00D97EE9" w:rsidRDefault="00D97EE9" w:rsidP="00D97EE9">
      <w:pPr>
        <w:pStyle w:val="BodyTextFirstIndent"/>
        <w:numPr>
          <w:ilvl w:val="0"/>
          <w:numId w:val="51"/>
        </w:numPr>
        <w:rPr>
          <w:lang w:val="en-AU"/>
        </w:rPr>
      </w:pPr>
      <w:r>
        <w:rPr>
          <w:lang w:val="en-AU"/>
        </w:rPr>
        <w:t>Cài đặt eclipse hoặc các C/C++ Integrate Development Environment.</w:t>
      </w:r>
    </w:p>
    <w:p w:rsidR="00AB13F9" w:rsidRDefault="00FF0D85" w:rsidP="00AB13F9">
      <w:pPr>
        <w:pStyle w:val="Heading2"/>
        <w:rPr>
          <w:lang w:val="en-AU"/>
        </w:rPr>
      </w:pPr>
      <w:bookmarkStart w:id="5" w:name="_Toc410557194"/>
      <w:r>
        <w:rPr>
          <w:lang w:val="en-AU"/>
        </w:rPr>
        <w:t>Semaphore</w:t>
      </w:r>
      <w:bookmarkEnd w:id="5"/>
      <w:r>
        <w:rPr>
          <w:lang w:val="en-AU"/>
        </w:rPr>
        <w:t xml:space="preserve"> </w:t>
      </w:r>
    </w:p>
    <w:p w:rsidR="00AB13F9" w:rsidRDefault="00AB13F9" w:rsidP="00FD2CA3">
      <w:pPr>
        <w:pStyle w:val="BodyText"/>
        <w:ind w:firstLine="450"/>
        <w:rPr>
          <w:lang w:val="en-AU"/>
        </w:rPr>
      </w:pPr>
      <w:r>
        <w:rPr>
          <w:lang w:val="en-AU"/>
        </w:rPr>
        <w:t xml:space="preserve">Trong khoa học máy tính, Đặc biệt là trong hệ điều hành, semaphore được biết đến như một </w:t>
      </w:r>
      <w:r w:rsidRPr="00FD2CA3">
        <w:rPr>
          <w:b/>
          <w:lang w:val="en-AU"/>
        </w:rPr>
        <w:t>biến</w:t>
      </w:r>
      <w:r>
        <w:rPr>
          <w:lang w:val="en-AU"/>
        </w:rPr>
        <w:t xml:space="preserve"> được sử dụng để điều khiển sự truy xuất vào tài nguyên chung</w:t>
      </w:r>
      <w:r w:rsidR="003F3712">
        <w:rPr>
          <w:lang w:val="en-AU"/>
        </w:rPr>
        <w:t xml:space="preserve"> của các tiểu trình</w:t>
      </w:r>
      <w:r>
        <w:rPr>
          <w:lang w:val="en-AU"/>
        </w:rPr>
        <w:t xml:space="preserve"> trong xử lý song song hoặc trong các môi trường đa người </w:t>
      </w:r>
      <w:r w:rsidR="00565E25">
        <w:rPr>
          <w:lang w:val="en-AU"/>
        </w:rPr>
        <w:t>dù</w:t>
      </w:r>
      <w:r>
        <w:rPr>
          <w:lang w:val="en-AU"/>
        </w:rPr>
        <w:t xml:space="preserve">ng. </w:t>
      </w:r>
    </w:p>
    <w:p w:rsidR="00FD2CA3" w:rsidRDefault="00FD2CA3" w:rsidP="00FD2CA3">
      <w:pPr>
        <w:pStyle w:val="BodyTextFirstIndent"/>
        <w:rPr>
          <w:lang w:val="en-AU"/>
        </w:rPr>
      </w:pPr>
      <w:r>
        <w:rPr>
          <w:lang w:val="en-AU"/>
        </w:rPr>
        <w:t>Semaphore được xem như một danh sách các đơn vị còn trống của một tài nguyên cụ thể của máy tinh. Có 2 thao tác cơ bản trên một biến semaphore đó là yêu cầu tài nguyên và giải phóng tài ng</w:t>
      </w:r>
      <w:r w:rsidR="00296499">
        <w:rPr>
          <w:lang w:val="en-AU"/>
        </w:rPr>
        <w:t>uyên,và nếu cần thiết nó còn có thể làm cờ để đợi cho đến khi tài nguyên được một tiểu trình khác giải phóng.</w:t>
      </w:r>
    </w:p>
    <w:p w:rsidR="00296499" w:rsidRDefault="002663D2" w:rsidP="002663D2">
      <w:pPr>
        <w:pStyle w:val="Heading3"/>
        <w:rPr>
          <w:lang w:val="en-AU"/>
        </w:rPr>
      </w:pPr>
      <w:bookmarkStart w:id="6" w:name="_Toc410557195"/>
      <w:r>
        <w:rPr>
          <w:lang w:val="en-AU"/>
        </w:rPr>
        <w:t>Các function cơ bản cho Semaphore trên C</w:t>
      </w:r>
      <w:bookmarkEnd w:id="6"/>
    </w:p>
    <w:p w:rsidR="00D56351" w:rsidRDefault="00D56351" w:rsidP="00D56351">
      <w:pPr>
        <w:pStyle w:val="Bullet1"/>
        <w:rPr>
          <w:lang w:val="en-AU"/>
        </w:rPr>
      </w:pPr>
      <w:r>
        <w:rPr>
          <w:lang w:val="en-AU"/>
        </w:rPr>
        <w:t xml:space="preserve">Để include thư viên semaphore vào một chương trình C ta sử dụng </w:t>
      </w:r>
    </w:p>
    <w:p w:rsidR="00D56351" w:rsidRDefault="00D56351" w:rsidP="00D56351">
      <w:pPr>
        <w:pStyle w:val="Bullet20"/>
        <w:numPr>
          <w:ilvl w:val="0"/>
          <w:numId w:val="0"/>
        </w:numPr>
        <w:ind w:left="1728"/>
        <w:rPr>
          <w:lang w:val="en-AU"/>
        </w:rPr>
      </w:pPr>
      <w:r>
        <w:rPr>
          <w:lang w:val="en-AU"/>
        </w:rPr>
        <w:t>#include &lt;semaphore.h&gt;</w:t>
      </w:r>
    </w:p>
    <w:p w:rsidR="000E6EC8" w:rsidRDefault="000E6EC8" w:rsidP="000E6EC8">
      <w:pPr>
        <w:pStyle w:val="BodyText"/>
        <w:ind w:left="720" w:firstLine="720"/>
        <w:rPr>
          <w:lang w:val="en-AU"/>
        </w:rPr>
      </w:pPr>
      <w:r>
        <w:rPr>
          <w:lang w:val="en-AU"/>
        </w:rPr>
        <w:t>Và khai báo thư viện pthread và rt khi biên dịch . Ví dụ</w:t>
      </w:r>
    </w:p>
    <w:p w:rsidR="000E6EC8" w:rsidRDefault="000E6EC8" w:rsidP="000E6EC8">
      <w:pPr>
        <w:pStyle w:val="Bullet1"/>
        <w:numPr>
          <w:ilvl w:val="0"/>
          <w:numId w:val="0"/>
        </w:numPr>
        <w:ind w:left="792" w:firstLine="648"/>
        <w:rPr>
          <w:color w:val="000000"/>
        </w:rPr>
      </w:pPr>
      <w:r>
        <w:rPr>
          <w:rStyle w:val="HTMLTypewriter"/>
          <w:color w:val="0000FF"/>
        </w:rPr>
        <w:t>gcc -o filename filename.c -lpthread -lrt</w:t>
      </w:r>
    </w:p>
    <w:p w:rsidR="002663D2" w:rsidRDefault="002663D2" w:rsidP="00D56351">
      <w:pPr>
        <w:pStyle w:val="Bullet1"/>
        <w:rPr>
          <w:lang w:val="en-AU"/>
        </w:rPr>
      </w:pPr>
      <w:r>
        <w:rPr>
          <w:lang w:val="en-AU"/>
        </w:rPr>
        <w:t>Để định nghĩa một semaphore ta dùng:</w:t>
      </w:r>
    </w:p>
    <w:p w:rsidR="002663D2" w:rsidRDefault="002663D2" w:rsidP="00D56351">
      <w:pPr>
        <w:pStyle w:val="Bullet20"/>
        <w:numPr>
          <w:ilvl w:val="0"/>
          <w:numId w:val="0"/>
        </w:numPr>
        <w:ind w:left="1728"/>
        <w:rPr>
          <w:lang w:val="en-AU"/>
        </w:rPr>
      </w:pPr>
      <w:r>
        <w:rPr>
          <w:lang w:val="en-AU"/>
        </w:rPr>
        <w:lastRenderedPageBreak/>
        <w:t xml:space="preserve">sem_t </w:t>
      </w:r>
      <w:r w:rsidRPr="002663D2">
        <w:rPr>
          <w:lang w:val="en-AU"/>
        </w:rPr>
        <w:t>sem_name;</w:t>
      </w:r>
    </w:p>
    <w:p w:rsidR="00D56351" w:rsidRDefault="00D56351" w:rsidP="00D56351">
      <w:pPr>
        <w:pStyle w:val="Bullet1"/>
        <w:rPr>
          <w:lang w:val="en-AU"/>
        </w:rPr>
      </w:pPr>
      <w:r>
        <w:rPr>
          <w:lang w:val="en-AU"/>
        </w:rPr>
        <w:t>Để khởi tạo một biến semaphore ta sử dụng hàm:</w:t>
      </w:r>
    </w:p>
    <w:p w:rsidR="00D56351" w:rsidRPr="00D56351" w:rsidRDefault="00D56351" w:rsidP="00D56351">
      <w:pPr>
        <w:pStyle w:val="Bullet20"/>
        <w:rPr>
          <w:lang w:val="en-AU"/>
        </w:rPr>
      </w:pPr>
      <w:r w:rsidRPr="00D56351">
        <w:rPr>
          <w:lang w:val="en-AU"/>
        </w:rPr>
        <w:t>int sem_init(sem_t *sem, int pshared, unsigned int value);</w:t>
      </w:r>
    </w:p>
    <w:p w:rsidR="00D56351" w:rsidRDefault="00D56351" w:rsidP="00D56351">
      <w:pPr>
        <w:pStyle w:val="Bullet3"/>
      </w:pPr>
      <w:r>
        <w:t>sem : là con trỏ đến địa chỉ của biến semaphore.</w:t>
      </w:r>
    </w:p>
    <w:p w:rsidR="00D56351" w:rsidRPr="00D56351" w:rsidRDefault="00D56351" w:rsidP="00D56351">
      <w:pPr>
        <w:pStyle w:val="Bullet3"/>
      </w:pPr>
      <w:r>
        <w:t>Pshared là cờ để cho cài đặt cho việc chia sẻ biến semaphore giữa các với các fork()ed processes, tuy nhiên hiện tại LinuxThread không hỗ trợ Shared semaphores.</w:t>
      </w:r>
    </w:p>
    <w:p w:rsidR="00D56351" w:rsidRDefault="00D56351" w:rsidP="00D56351">
      <w:pPr>
        <w:pStyle w:val="Bullet3"/>
        <w:rPr>
          <w:lang w:val="en-AU"/>
        </w:rPr>
      </w:pPr>
      <w:r>
        <w:rPr>
          <w:lang w:val="en-AU"/>
        </w:rPr>
        <w:t>Value là giá trị khởi tạo để gán cho semaphore</w:t>
      </w:r>
    </w:p>
    <w:p w:rsidR="00D56351" w:rsidRDefault="00D56351" w:rsidP="00D56351">
      <w:pPr>
        <w:pStyle w:val="Bullet20"/>
        <w:rPr>
          <w:lang w:val="en-AU"/>
        </w:rPr>
      </w:pPr>
      <w:r>
        <w:rPr>
          <w:lang w:val="en-AU"/>
        </w:rPr>
        <w:t>Ví dụ:</w:t>
      </w:r>
    </w:p>
    <w:p w:rsidR="00D56351" w:rsidRDefault="00D56351" w:rsidP="00D56351">
      <w:pPr>
        <w:pStyle w:val="Bullet3"/>
        <w:numPr>
          <w:ilvl w:val="0"/>
          <w:numId w:val="0"/>
        </w:numPr>
        <w:ind w:left="2016"/>
        <w:rPr>
          <w:lang w:val="en-AU"/>
        </w:rPr>
      </w:pPr>
      <w:r>
        <w:rPr>
          <w:lang w:val="en-AU"/>
        </w:rPr>
        <w:t>Sem_t sam;</w:t>
      </w:r>
    </w:p>
    <w:p w:rsidR="00D56351" w:rsidRDefault="00D56351" w:rsidP="00D56351">
      <w:pPr>
        <w:pStyle w:val="Bullet3"/>
        <w:numPr>
          <w:ilvl w:val="0"/>
          <w:numId w:val="0"/>
        </w:numPr>
        <w:ind w:left="2016"/>
        <w:rPr>
          <w:lang w:val="en-AU"/>
        </w:rPr>
      </w:pPr>
      <w:r>
        <w:rPr>
          <w:lang w:val="en-AU"/>
        </w:rPr>
        <w:t>Sem_init(&amp;sam,0,10);</w:t>
      </w:r>
    </w:p>
    <w:p w:rsidR="00351DD1" w:rsidRDefault="00351DD1" w:rsidP="00351DD1">
      <w:pPr>
        <w:pStyle w:val="Bullet1"/>
        <w:rPr>
          <w:lang w:val="en-AU"/>
        </w:rPr>
      </w:pPr>
      <w:r>
        <w:rPr>
          <w:lang w:val="en-AU"/>
        </w:rPr>
        <w:t>Đợi một semaphore:</w:t>
      </w:r>
    </w:p>
    <w:p w:rsidR="00351DD1" w:rsidRDefault="00351DD1" w:rsidP="00351DD1">
      <w:pPr>
        <w:pStyle w:val="BodyText"/>
        <w:ind w:left="2160"/>
        <w:rPr>
          <w:lang w:val="en-AU"/>
        </w:rPr>
      </w:pPr>
      <w:r>
        <w:rPr>
          <w:lang w:val="en-AU"/>
        </w:rPr>
        <w:t>Sem_wait(&amp;sem_name);</w:t>
      </w:r>
    </w:p>
    <w:p w:rsidR="00351DD1" w:rsidRDefault="00351DD1" w:rsidP="00351DD1">
      <w:pPr>
        <w:pStyle w:val="Bullet20"/>
        <w:rPr>
          <w:lang w:val="en-AU"/>
        </w:rPr>
      </w:pPr>
      <w:r>
        <w:rPr>
          <w:lang w:val="en-AU"/>
        </w:rPr>
        <w:t>Nếu giá tri của semaphore là</w:t>
      </w:r>
      <w:r w:rsidR="00467150">
        <w:rPr>
          <w:lang w:val="en-AU"/>
        </w:rPr>
        <w:t xml:space="preserve"> không dương</w:t>
      </w:r>
      <w:r>
        <w:rPr>
          <w:lang w:val="en-AU"/>
        </w:rPr>
        <w:t>, tiến trình sẽ bị block, một trong những tiến trình bị block sẽ mở khi có một process gọi sem_post.</w:t>
      </w:r>
    </w:p>
    <w:p w:rsidR="00467150" w:rsidRDefault="00467150" w:rsidP="00467150">
      <w:pPr>
        <w:pStyle w:val="Bullet20"/>
        <w:rPr>
          <w:lang w:val="en-AU"/>
        </w:rPr>
      </w:pPr>
      <w:r>
        <w:rPr>
          <w:lang w:val="en-AU"/>
        </w:rPr>
        <w:t>Nếu giá trị của semaphore là dương, giá trị của semaphore sẽ giảm đi 1. Tiến trình tiếp tục được chạy.</w:t>
      </w:r>
    </w:p>
    <w:p w:rsidR="000E6EC8" w:rsidRDefault="000E6EC8" w:rsidP="000E6EC8">
      <w:pPr>
        <w:pStyle w:val="Bullet1"/>
        <w:rPr>
          <w:lang w:val="en-AU"/>
        </w:rPr>
      </w:pPr>
      <w:r>
        <w:rPr>
          <w:lang w:val="en-AU"/>
        </w:rPr>
        <w:t>Tìm giá trị của semaphore:</w:t>
      </w:r>
    </w:p>
    <w:p w:rsidR="000E6EC8" w:rsidRDefault="000E6EC8" w:rsidP="000E6EC8">
      <w:pPr>
        <w:pStyle w:val="Bullet20"/>
        <w:numPr>
          <w:ilvl w:val="0"/>
          <w:numId w:val="0"/>
        </w:numPr>
        <w:ind w:left="1728"/>
        <w:rPr>
          <w:lang w:val="en-AU"/>
        </w:rPr>
      </w:pPr>
      <w:r>
        <w:rPr>
          <w:lang w:val="en-AU"/>
        </w:rPr>
        <w:t>int sem_getvalue(sem_t *sem, int *valp);</w:t>
      </w:r>
    </w:p>
    <w:p w:rsidR="000E6EC8" w:rsidRDefault="000E6EC8" w:rsidP="000E6EC8">
      <w:pPr>
        <w:pStyle w:val="Bullet20"/>
        <w:rPr>
          <w:i/>
          <w:lang w:val="en-AU"/>
        </w:rPr>
      </w:pPr>
      <w:r>
        <w:rPr>
          <w:lang w:val="en-AU"/>
        </w:rPr>
        <w:t xml:space="preserve">Lấy giá trị của semaphore vào biến int có địa chỉ </w:t>
      </w:r>
      <w:r w:rsidRPr="000E6EC8">
        <w:rPr>
          <w:i/>
          <w:lang w:val="en-AU"/>
        </w:rPr>
        <w:t>valp</w:t>
      </w:r>
      <w:r>
        <w:rPr>
          <w:i/>
          <w:lang w:val="en-AU"/>
        </w:rPr>
        <w:t>.</w:t>
      </w:r>
    </w:p>
    <w:p w:rsidR="000E6EC8" w:rsidRDefault="000E6EC8" w:rsidP="000E6EC8">
      <w:pPr>
        <w:pStyle w:val="Bullet20"/>
        <w:rPr>
          <w:lang w:val="en-AU"/>
        </w:rPr>
      </w:pPr>
      <w:r>
        <w:rPr>
          <w:lang w:val="en-AU"/>
        </w:rPr>
        <w:t>Ví dụ:</w:t>
      </w:r>
    </w:p>
    <w:p w:rsidR="000E6EC8" w:rsidRPr="000E6EC8" w:rsidRDefault="000E6EC8" w:rsidP="000E6EC8">
      <w:pPr>
        <w:pStyle w:val="Bullet20"/>
        <w:numPr>
          <w:ilvl w:val="0"/>
          <w:numId w:val="0"/>
        </w:numPr>
        <w:ind w:left="2160"/>
        <w:rPr>
          <w:rStyle w:val="HTMLTypewriter"/>
          <w:rFonts w:ascii="Times New Roman" w:hAnsi="Times New Roman" w:cs="Times New Roman"/>
          <w:sz w:val="28"/>
          <w:szCs w:val="24"/>
        </w:rPr>
      </w:pPr>
      <w:r w:rsidRPr="000E6EC8">
        <w:rPr>
          <w:rStyle w:val="HTMLTypewriter"/>
          <w:rFonts w:ascii="Times New Roman" w:hAnsi="Times New Roman" w:cs="Times New Roman"/>
          <w:sz w:val="28"/>
          <w:szCs w:val="24"/>
        </w:rPr>
        <w:t xml:space="preserve">int value; </w:t>
      </w:r>
    </w:p>
    <w:p w:rsidR="000E6EC8" w:rsidRPr="000E6EC8" w:rsidRDefault="000E6EC8" w:rsidP="000E6EC8">
      <w:pPr>
        <w:pStyle w:val="Bullet20"/>
        <w:numPr>
          <w:ilvl w:val="0"/>
          <w:numId w:val="0"/>
        </w:numPr>
        <w:ind w:left="1728" w:hanging="360"/>
        <w:rPr>
          <w:rStyle w:val="HTMLTypewriter"/>
          <w:rFonts w:ascii="Times New Roman" w:hAnsi="Times New Roman" w:cs="Times New Roman"/>
          <w:sz w:val="28"/>
          <w:szCs w:val="24"/>
        </w:rPr>
      </w:pPr>
      <w:r>
        <w:rPr>
          <w:rStyle w:val="HTMLTypewriter"/>
          <w:rFonts w:ascii="Times New Roman" w:hAnsi="Times New Roman" w:cs="Times New Roman"/>
          <w:sz w:val="28"/>
          <w:szCs w:val="24"/>
        </w:rPr>
        <w:t xml:space="preserve">    </w:t>
      </w:r>
      <w:r w:rsidRPr="000E6EC8">
        <w:rPr>
          <w:rStyle w:val="HTMLTypewriter"/>
          <w:rFonts w:ascii="Times New Roman" w:hAnsi="Times New Roman" w:cs="Times New Roman"/>
          <w:sz w:val="28"/>
          <w:szCs w:val="24"/>
        </w:rPr>
        <w:t xml:space="preserve">      </w:t>
      </w:r>
      <w:r>
        <w:rPr>
          <w:rStyle w:val="HTMLTypewriter"/>
          <w:rFonts w:ascii="Times New Roman" w:hAnsi="Times New Roman" w:cs="Times New Roman"/>
          <w:sz w:val="28"/>
          <w:szCs w:val="24"/>
        </w:rPr>
        <w:t xml:space="preserve"> </w:t>
      </w:r>
      <w:r w:rsidRPr="000E6EC8">
        <w:rPr>
          <w:rStyle w:val="HTMLTypewriter"/>
          <w:rFonts w:ascii="Times New Roman" w:hAnsi="Times New Roman" w:cs="Times New Roman"/>
          <w:sz w:val="28"/>
          <w:szCs w:val="24"/>
        </w:rPr>
        <w:t xml:space="preserve">sem_getvalue(&amp;sem_name, &amp;value); </w:t>
      </w:r>
    </w:p>
    <w:p w:rsidR="000E6EC8" w:rsidRDefault="000E6EC8" w:rsidP="000E6EC8">
      <w:pPr>
        <w:pStyle w:val="Bullet20"/>
        <w:numPr>
          <w:ilvl w:val="0"/>
          <w:numId w:val="0"/>
        </w:numPr>
        <w:ind w:left="2160"/>
        <w:rPr>
          <w:rStyle w:val="HTMLTypewriter"/>
          <w:rFonts w:ascii="Times New Roman" w:hAnsi="Times New Roman" w:cs="Times New Roman"/>
          <w:sz w:val="28"/>
          <w:szCs w:val="24"/>
        </w:rPr>
      </w:pPr>
      <w:r w:rsidRPr="000E6EC8">
        <w:rPr>
          <w:rStyle w:val="HTMLTypewriter"/>
          <w:rFonts w:ascii="Times New Roman" w:hAnsi="Times New Roman" w:cs="Times New Roman"/>
          <w:sz w:val="28"/>
          <w:szCs w:val="24"/>
        </w:rPr>
        <w:t>printf("The value of the semaphors is %d\n", value);</w:t>
      </w:r>
    </w:p>
    <w:p w:rsidR="007E6A08" w:rsidRDefault="007E6A08" w:rsidP="007E6A08">
      <w:pPr>
        <w:pStyle w:val="Bullet1"/>
      </w:pPr>
      <w:r>
        <w:t>Hủy một biến semaphore:</w:t>
      </w:r>
    </w:p>
    <w:p w:rsidR="007E6A08" w:rsidRDefault="007E6A08" w:rsidP="007E6A08">
      <w:pPr>
        <w:pStyle w:val="BodyText"/>
        <w:ind w:left="792" w:firstLine="576"/>
      </w:pPr>
      <w:r>
        <w:t>sem_destroy(sem_t *sem);</w:t>
      </w:r>
    </w:p>
    <w:p w:rsidR="007E6A08" w:rsidRDefault="007E6A08" w:rsidP="007E6A08">
      <w:pPr>
        <w:pStyle w:val="Bullet20"/>
      </w:pPr>
      <w:r>
        <w:lastRenderedPageBreak/>
        <w:t>Hủy semaphore, không nên có tiểu trình nào sem_wait nó nữa</w:t>
      </w:r>
    </w:p>
    <w:p w:rsidR="009D63D5" w:rsidRDefault="009D63D5" w:rsidP="009D63D5">
      <w:pPr>
        <w:pStyle w:val="Heading3"/>
      </w:pPr>
      <w:bookmarkStart w:id="7" w:name="_Toc410557196"/>
      <w:r>
        <w:t>Ví dụ về sử dụng semaphore:</w:t>
      </w:r>
      <w:bookmarkEnd w:id="7"/>
    </w:p>
    <w:p w:rsidR="00AF3724" w:rsidRDefault="00AF3724" w:rsidP="00AF3724">
      <w:pPr>
        <w:pStyle w:val="BodyText"/>
      </w:pPr>
      <w:r>
        <w:t>Giả sử có 2 process được thực thi song song bởi đoạn code như sau:</w:t>
      </w:r>
    </w:p>
    <w:p w:rsidR="00AF3724" w:rsidRDefault="00AF3724" w:rsidP="00AF3724">
      <w:pPr>
        <w:pStyle w:val="BodyTextFirstIndent"/>
      </w:pPr>
      <w:r>
        <w:t>processA{</w:t>
      </w:r>
    </w:p>
    <w:p w:rsidR="00AF3724" w:rsidRDefault="00AF3724" w:rsidP="00AF3724">
      <w:pPr>
        <w:pStyle w:val="BodyTextFirstIndent"/>
      </w:pPr>
      <w:r>
        <w:t>while (true)</w:t>
      </w:r>
    </w:p>
    <w:p w:rsidR="00AF3724" w:rsidRDefault="00AF3724" w:rsidP="00AF3724">
      <w:pPr>
        <w:pStyle w:val="BodyTextFirstIndent"/>
      </w:pPr>
      <w:r>
        <w:tab/>
        <w:t>na++;</w:t>
      </w:r>
    </w:p>
    <w:p w:rsidR="00AF3724" w:rsidRDefault="00AF3724" w:rsidP="00AF3724">
      <w:pPr>
        <w:pStyle w:val="BodyTextFirstIndent"/>
      </w:pPr>
      <w:r>
        <w:t>}</w:t>
      </w:r>
    </w:p>
    <w:p w:rsidR="00AF3724" w:rsidRDefault="00AF3724" w:rsidP="00AF3724">
      <w:pPr>
        <w:pStyle w:val="BodyTextFirstIndent"/>
      </w:pPr>
      <w:r>
        <w:t>process</w:t>
      </w:r>
      <w:r w:rsidR="00F31049">
        <w:t>B</w:t>
      </w:r>
      <w:bookmarkStart w:id="8" w:name="_GoBack"/>
      <w:bookmarkEnd w:id="8"/>
      <w:r>
        <w:t>{</w:t>
      </w:r>
    </w:p>
    <w:p w:rsidR="00AF3724" w:rsidRDefault="00AF3724" w:rsidP="00AF3724">
      <w:pPr>
        <w:pStyle w:val="BodyTextFirstIndent"/>
      </w:pPr>
      <w:r>
        <w:t>while (true)</w:t>
      </w:r>
    </w:p>
    <w:p w:rsidR="00AF3724" w:rsidRDefault="00AF3724" w:rsidP="00AF3724">
      <w:pPr>
        <w:pStyle w:val="BodyTextFirstIndent"/>
        <w:ind w:firstLine="720"/>
      </w:pPr>
      <w:r>
        <w:t>nb++;</w:t>
      </w:r>
    </w:p>
    <w:p w:rsidR="00AF3724" w:rsidRDefault="00AF3724" w:rsidP="00AF3724">
      <w:pPr>
        <w:pStyle w:val="BodyTextFirstIndent"/>
      </w:pPr>
      <w:r>
        <w:t>}</w:t>
      </w:r>
    </w:p>
    <w:p w:rsidR="00AF3724" w:rsidRDefault="00AF3724" w:rsidP="00AF3724">
      <w:pPr>
        <w:pStyle w:val="BodyTextFirstIndent"/>
        <w:ind w:firstLine="0"/>
      </w:pPr>
      <w:r>
        <w:t>Giá trị ban đầu của na và nb là 0. Sử dụng semaphore để đảm bảo rằng na&lt;=nb (1);</w:t>
      </w:r>
    </w:p>
    <w:p w:rsidR="00AF3724" w:rsidRDefault="00AF3724" w:rsidP="00AF3724">
      <w:pPr>
        <w:pStyle w:val="BodyTextFirstIndent"/>
        <w:ind w:firstLine="0"/>
      </w:pPr>
      <w:r>
        <w:t>Chúng ta biết rằng processA và processB được thực thi đồng thời, và không gì đảm bảo rằng processA và process sẽ được chạy ở cùng một tốc độ. Do đó, tốc độ tăng của na và nb là không giống nhau. Điều này dẫn đến nếu nb chạy chậm hơn na thì rang buộc (1) không còn được đảm bảo.</w:t>
      </w:r>
    </w:p>
    <w:p w:rsidR="00AF3724" w:rsidRDefault="00AF3724" w:rsidP="00AF3724">
      <w:pPr>
        <w:pStyle w:val="BodyTextFirstIndent"/>
        <w:ind w:firstLine="0"/>
      </w:pPr>
      <w:r>
        <w:t>Để giải quyết điều này, chúng ta sử dụng 1 semaphore để đảm rằng nếu như na &gt;= nb thì na phải chờ nb tăng lên trước.</w:t>
      </w:r>
    </w:p>
    <w:p w:rsidR="005C0C4E" w:rsidRPr="005C0C4E" w:rsidRDefault="005C0C4E" w:rsidP="005C0C4E">
      <w:pPr>
        <w:pStyle w:val="Bullet3"/>
        <w:numPr>
          <w:ilvl w:val="0"/>
          <w:numId w:val="0"/>
        </w:numPr>
        <w:ind w:left="2016"/>
        <w:rPr>
          <w:i/>
          <w:lang w:val="en-AU"/>
        </w:rPr>
      </w:pPr>
      <w:r w:rsidRPr="005C0C4E">
        <w:rPr>
          <w:i/>
          <w:lang w:val="en-AU"/>
        </w:rPr>
        <w:t>Sem_t sam;</w:t>
      </w:r>
    </w:p>
    <w:p w:rsidR="005C0C4E" w:rsidRPr="005C0C4E" w:rsidRDefault="005C0C4E" w:rsidP="005C0C4E">
      <w:pPr>
        <w:pStyle w:val="Bullet3"/>
        <w:numPr>
          <w:ilvl w:val="0"/>
          <w:numId w:val="0"/>
        </w:numPr>
        <w:ind w:left="2016"/>
        <w:rPr>
          <w:i/>
          <w:lang w:val="en-AU"/>
        </w:rPr>
      </w:pPr>
      <w:r w:rsidRPr="005C0C4E">
        <w:rPr>
          <w:i/>
          <w:lang w:val="en-AU"/>
        </w:rPr>
        <w:t>Sem_init(&amp;sam,0,0);</w:t>
      </w:r>
    </w:p>
    <w:p w:rsidR="005C0C4E" w:rsidRDefault="005C0C4E" w:rsidP="005C0C4E">
      <w:pPr>
        <w:pStyle w:val="BodyTextFirstIndent"/>
      </w:pPr>
      <w:r>
        <w:t>processA{</w:t>
      </w:r>
    </w:p>
    <w:p w:rsidR="005C0C4E" w:rsidRDefault="005C0C4E" w:rsidP="005C0C4E">
      <w:pPr>
        <w:pStyle w:val="BodyTextFirstIndent"/>
      </w:pPr>
      <w:r>
        <w:t>while (true)</w:t>
      </w:r>
    </w:p>
    <w:p w:rsidR="005C0C4E" w:rsidRDefault="005C0C4E" w:rsidP="005C0C4E">
      <w:pPr>
        <w:pStyle w:val="BodyTextFirstIndent"/>
        <w:ind w:firstLine="720"/>
      </w:pPr>
      <w:r>
        <w:t>{</w:t>
      </w:r>
    </w:p>
    <w:p w:rsidR="005C0C4E" w:rsidRPr="005C0C4E" w:rsidRDefault="005C0C4E" w:rsidP="005C0C4E">
      <w:pPr>
        <w:pStyle w:val="BodyTextFirstIndent"/>
        <w:ind w:firstLine="720"/>
        <w:rPr>
          <w:i/>
        </w:rPr>
      </w:pPr>
      <w:r>
        <w:tab/>
      </w:r>
      <w:r w:rsidRPr="005C0C4E">
        <w:rPr>
          <w:i/>
          <w:lang w:val="en-AU"/>
        </w:rPr>
        <w:t>Sem_wait(&amp;name);</w:t>
      </w:r>
    </w:p>
    <w:p w:rsidR="005C0C4E" w:rsidRDefault="005C0C4E" w:rsidP="005C0C4E">
      <w:pPr>
        <w:pStyle w:val="BodyTextFirstIndent"/>
      </w:pPr>
      <w:r>
        <w:tab/>
      </w:r>
      <w:r>
        <w:tab/>
        <w:t>na++;</w:t>
      </w:r>
    </w:p>
    <w:p w:rsidR="005C0C4E" w:rsidRDefault="005C0C4E" w:rsidP="005C0C4E">
      <w:pPr>
        <w:pStyle w:val="BodyTextFirstIndent"/>
        <w:ind w:firstLine="720"/>
      </w:pPr>
      <w:r>
        <w:lastRenderedPageBreak/>
        <w:t>}</w:t>
      </w:r>
    </w:p>
    <w:p w:rsidR="005C0C4E" w:rsidRDefault="005C0C4E" w:rsidP="005C0C4E">
      <w:pPr>
        <w:pStyle w:val="BodyTextFirstIndent"/>
      </w:pPr>
      <w:r>
        <w:t>}</w:t>
      </w:r>
    </w:p>
    <w:p w:rsidR="005C0C4E" w:rsidRDefault="005C0C4E" w:rsidP="005C0C4E">
      <w:pPr>
        <w:pStyle w:val="BodyTextFirstIndent"/>
      </w:pPr>
      <w:r>
        <w:t>process{</w:t>
      </w:r>
    </w:p>
    <w:p w:rsidR="005C0C4E" w:rsidRDefault="005C0C4E" w:rsidP="005C0C4E">
      <w:pPr>
        <w:pStyle w:val="BodyTextFirstIndent"/>
      </w:pPr>
      <w:r>
        <w:t>while (true)</w:t>
      </w:r>
    </w:p>
    <w:p w:rsidR="005C0C4E" w:rsidRDefault="005C0C4E" w:rsidP="005C0C4E">
      <w:pPr>
        <w:pStyle w:val="BodyTextFirstIndent"/>
      </w:pPr>
      <w:r>
        <w:t xml:space="preserve">   {</w:t>
      </w:r>
    </w:p>
    <w:p w:rsidR="005C0C4E" w:rsidRDefault="005C0C4E" w:rsidP="005C0C4E">
      <w:pPr>
        <w:pStyle w:val="BodyTextFirstIndent"/>
        <w:ind w:firstLine="720"/>
      </w:pPr>
      <w:r>
        <w:t xml:space="preserve">     </w:t>
      </w:r>
      <w:r>
        <w:tab/>
        <w:t>nb++;</w:t>
      </w:r>
    </w:p>
    <w:p w:rsidR="005C0C4E" w:rsidRPr="005C0C4E" w:rsidRDefault="005C0C4E" w:rsidP="005C0C4E">
      <w:pPr>
        <w:pStyle w:val="BodyTextFirstIndent"/>
        <w:ind w:firstLine="720"/>
        <w:rPr>
          <w:i/>
        </w:rPr>
      </w:pPr>
      <w:r>
        <w:tab/>
      </w:r>
      <w:r w:rsidRPr="005C0C4E">
        <w:rPr>
          <w:i/>
          <w:lang w:val="en-AU"/>
        </w:rPr>
        <w:t>sem_post(&amp;s</w:t>
      </w:r>
      <w:r>
        <w:rPr>
          <w:i/>
          <w:lang w:val="en-AU"/>
        </w:rPr>
        <w:t>a</w:t>
      </w:r>
      <w:r w:rsidRPr="005C0C4E">
        <w:rPr>
          <w:i/>
          <w:lang w:val="en-AU"/>
        </w:rPr>
        <w:t>m);</w:t>
      </w:r>
    </w:p>
    <w:p w:rsidR="005C0C4E" w:rsidRDefault="005C0C4E" w:rsidP="005C0C4E">
      <w:pPr>
        <w:pStyle w:val="BodyTextFirstIndent"/>
        <w:ind w:firstLine="720"/>
      </w:pPr>
      <w:r>
        <w:t>}</w:t>
      </w:r>
    </w:p>
    <w:p w:rsidR="005C0C4E" w:rsidRDefault="005C0C4E" w:rsidP="005C0C4E">
      <w:pPr>
        <w:pStyle w:val="BodyTextFirstIndent"/>
      </w:pPr>
      <w:r>
        <w:t>}</w:t>
      </w:r>
    </w:p>
    <w:p w:rsidR="00AF3724" w:rsidRDefault="00AF3724" w:rsidP="00AF3724">
      <w:pPr>
        <w:pStyle w:val="BodyTextFirstIndent"/>
        <w:ind w:firstLine="0"/>
      </w:pPr>
    </w:p>
    <w:p w:rsidR="005C0C4E" w:rsidRDefault="005C0C4E" w:rsidP="00AF3724">
      <w:pPr>
        <w:pStyle w:val="BodyTextFirstIndent"/>
        <w:ind w:firstLine="0"/>
      </w:pPr>
      <w:r>
        <w:t xml:space="preserve">Theo solution trên, mỗi lần nb tăng them 1 đơn vị thì </w:t>
      </w:r>
      <w:r w:rsidRPr="005C0C4E">
        <w:rPr>
          <w:i/>
        </w:rPr>
        <w:t>sam</w:t>
      </w:r>
      <w:r>
        <w:rPr>
          <w:i/>
        </w:rPr>
        <w:t xml:space="preserve"> </w:t>
      </w:r>
      <w:r>
        <w:t xml:space="preserve"> sẽ tăng lên 1 đơn vị. điều đó kéo theo na được quyền tăng theo 1 đơn vị. </w:t>
      </w:r>
    </w:p>
    <w:p w:rsidR="005C0C4E" w:rsidRPr="005C0C4E" w:rsidRDefault="005C0C4E" w:rsidP="00AF3724">
      <w:pPr>
        <w:pStyle w:val="BodyTextFirstIndent"/>
        <w:ind w:firstLine="0"/>
      </w:pPr>
      <w:r>
        <w:t xml:space="preserve">Trước mỗi lẫn na tăng </w:t>
      </w:r>
      <w:r w:rsidR="00203084">
        <w:t>thê</w:t>
      </w:r>
      <w:r>
        <w:t xml:space="preserve">m 1 đơn vị thì lệnh </w:t>
      </w:r>
      <w:r w:rsidRPr="005C0C4E">
        <w:rPr>
          <w:i/>
          <w:lang w:val="en-AU"/>
        </w:rPr>
        <w:t>Sem_wait(&amp;</w:t>
      </w:r>
      <w:r>
        <w:rPr>
          <w:i/>
          <w:lang w:val="en-AU"/>
        </w:rPr>
        <w:t>sam</w:t>
      </w:r>
      <w:r w:rsidRPr="005C0C4E">
        <w:rPr>
          <w:i/>
          <w:lang w:val="en-AU"/>
        </w:rPr>
        <w:t>);</w:t>
      </w:r>
      <w:r>
        <w:rPr>
          <w:i/>
          <w:lang w:val="en-AU"/>
        </w:rPr>
        <w:t xml:space="preserve"> </w:t>
      </w:r>
      <w:r>
        <w:rPr>
          <w:lang w:val="en-AU"/>
        </w:rPr>
        <w:t xml:space="preserve"> được thực hiện. lệnh này sẽ trừ biến </w:t>
      </w:r>
      <w:r w:rsidRPr="005C0C4E">
        <w:rPr>
          <w:i/>
          <w:lang w:val="en-AU"/>
        </w:rPr>
        <w:t>sam</w:t>
      </w:r>
      <w:r>
        <w:rPr>
          <w:i/>
          <w:lang w:val="en-AU"/>
        </w:rPr>
        <w:t xml:space="preserve"> </w:t>
      </w:r>
      <w:r>
        <w:rPr>
          <w:lang w:val="en-AU"/>
        </w:rPr>
        <w:t xml:space="preserve"> đi một đơn vị. Cho đến khi </w:t>
      </w:r>
      <w:r w:rsidRPr="005C0C4E">
        <w:rPr>
          <w:i/>
          <w:lang w:val="en-AU"/>
        </w:rPr>
        <w:t>sam</w:t>
      </w:r>
      <w:r>
        <w:rPr>
          <w:i/>
          <w:lang w:val="en-AU"/>
        </w:rPr>
        <w:t>=0</w:t>
      </w:r>
      <w:r>
        <w:rPr>
          <w:lang w:val="en-AU"/>
        </w:rPr>
        <w:t xml:space="preserve"> thì na phải đợi nb được tăng thêm một đơn vị mới được tăng tiếp.</w:t>
      </w:r>
    </w:p>
    <w:p w:rsidR="009D63D5" w:rsidRPr="009D63D5" w:rsidRDefault="009D63D5" w:rsidP="009D63D5">
      <w:pPr>
        <w:pStyle w:val="BodyTextFirstIndent"/>
      </w:pPr>
    </w:p>
    <w:p w:rsidR="000E6EC8" w:rsidRDefault="00FF0D85" w:rsidP="00FF0D85">
      <w:pPr>
        <w:pStyle w:val="Heading3"/>
      </w:pPr>
      <w:bookmarkStart w:id="9" w:name="_Toc410557068"/>
      <w:bookmarkStart w:id="10" w:name="_Toc410557197"/>
      <w:r>
        <w:t>Bài tập</w:t>
      </w:r>
      <w:bookmarkEnd w:id="9"/>
      <w:bookmarkEnd w:id="10"/>
    </w:p>
    <w:p w:rsidR="00556C81" w:rsidRDefault="00556C81" w:rsidP="00556C81">
      <w:pPr>
        <w:pStyle w:val="BodyTextFirstIndent"/>
      </w:pPr>
      <w:r w:rsidRPr="0021253A">
        <w:rPr>
          <w:b/>
        </w:rPr>
        <w:t>1.</w:t>
      </w:r>
      <w:r w:rsidR="00203084">
        <w:t>Lập trình hiện thực hóa ví dụ 1</w:t>
      </w:r>
      <w:r>
        <w:t>.2.2 trên C</w:t>
      </w:r>
    </w:p>
    <w:p w:rsidR="009424FE" w:rsidRDefault="009424FE" w:rsidP="00556C81">
      <w:pPr>
        <w:pStyle w:val="BodyTextFirstIndent"/>
      </w:pPr>
    </w:p>
    <w:p w:rsidR="00C750A3" w:rsidRDefault="00C618E4" w:rsidP="00E1043B">
      <w:pPr>
        <w:pStyle w:val="BodyText"/>
        <w:ind w:firstLine="432"/>
      </w:pPr>
      <w:r w:rsidRPr="0021253A">
        <w:rPr>
          <w:b/>
        </w:rPr>
        <w:t>2</w:t>
      </w:r>
      <w:r w:rsidR="00C750A3">
        <w:rPr>
          <w:b/>
        </w:rPr>
        <w:t xml:space="preserve">. </w:t>
      </w:r>
      <w:r w:rsidR="00C750A3">
        <w:t>Giả sử có 2 process được thực thi song song bởi đoạn code như sau:</w:t>
      </w:r>
    </w:p>
    <w:p w:rsidR="00C750A3" w:rsidRDefault="00C750A3" w:rsidP="00C750A3">
      <w:pPr>
        <w:pStyle w:val="BodyTextFirstIndent"/>
      </w:pPr>
      <w:r>
        <w:t>processA{</w:t>
      </w:r>
    </w:p>
    <w:p w:rsidR="00C750A3" w:rsidRDefault="00C750A3" w:rsidP="00C750A3">
      <w:pPr>
        <w:pStyle w:val="BodyTextFirstIndent"/>
      </w:pPr>
      <w:r>
        <w:t>while (true)</w:t>
      </w:r>
    </w:p>
    <w:p w:rsidR="00C750A3" w:rsidRDefault="00C750A3" w:rsidP="00C750A3">
      <w:pPr>
        <w:pStyle w:val="BodyTextFirstIndent"/>
      </w:pPr>
      <w:r>
        <w:tab/>
        <w:t>na++;</w:t>
      </w:r>
    </w:p>
    <w:p w:rsidR="00C750A3" w:rsidRDefault="00C750A3" w:rsidP="00C750A3">
      <w:pPr>
        <w:pStyle w:val="BodyTextFirstIndent"/>
      </w:pPr>
      <w:r>
        <w:t>}</w:t>
      </w:r>
    </w:p>
    <w:p w:rsidR="00C750A3" w:rsidRDefault="00C750A3" w:rsidP="00C750A3">
      <w:pPr>
        <w:pStyle w:val="BodyTextFirstIndent"/>
      </w:pPr>
      <w:r>
        <w:t>process{</w:t>
      </w:r>
    </w:p>
    <w:p w:rsidR="00C750A3" w:rsidRDefault="00C750A3" w:rsidP="00C750A3">
      <w:pPr>
        <w:pStyle w:val="BodyTextFirstIndent"/>
      </w:pPr>
      <w:r>
        <w:t>while (true)</w:t>
      </w:r>
    </w:p>
    <w:p w:rsidR="00C750A3" w:rsidRDefault="00C750A3" w:rsidP="00C750A3">
      <w:pPr>
        <w:pStyle w:val="BodyTextFirstIndent"/>
        <w:ind w:firstLine="720"/>
      </w:pPr>
      <w:r>
        <w:t>nb++;</w:t>
      </w:r>
    </w:p>
    <w:p w:rsidR="00C750A3" w:rsidRDefault="00C750A3" w:rsidP="00C750A3">
      <w:pPr>
        <w:pStyle w:val="BodyTextFirstIndent"/>
      </w:pPr>
      <w:r>
        <w:lastRenderedPageBreak/>
        <w:t>}</w:t>
      </w:r>
    </w:p>
    <w:p w:rsidR="00C750A3" w:rsidRDefault="00C750A3" w:rsidP="00C750A3">
      <w:pPr>
        <w:pStyle w:val="BodyTextFirstIndent"/>
        <w:ind w:firstLine="0"/>
      </w:pPr>
      <w:r>
        <w:t>Giá trị ban đầu của na và nb là 0. Sử dụng semaphore để đảm bảo rằng nb&lt;na&lt;=nb+10</w:t>
      </w:r>
      <w:r w:rsidR="00E1043B">
        <w:t xml:space="preserve"> (2</w:t>
      </w:r>
      <w:r>
        <w:t>);</w:t>
      </w:r>
    </w:p>
    <w:p w:rsidR="00E1043B" w:rsidRDefault="00E1043B" w:rsidP="00556C81">
      <w:pPr>
        <w:pStyle w:val="BodyTextFirstIndent"/>
        <w:rPr>
          <w:b/>
        </w:rPr>
      </w:pPr>
    </w:p>
    <w:p w:rsidR="00556C81" w:rsidRDefault="0021253A" w:rsidP="00556C81">
      <w:pPr>
        <w:pStyle w:val="BodyTextFirstIndent"/>
      </w:pPr>
      <w:r>
        <w:rPr>
          <w:b/>
        </w:rPr>
        <w:t>3</w:t>
      </w:r>
      <w:r w:rsidR="00E1043B">
        <w:rPr>
          <w:b/>
        </w:rPr>
        <w:t>*(optional)</w:t>
      </w:r>
      <w:r w:rsidR="00556C81" w:rsidRPr="0021253A">
        <w:rPr>
          <w:b/>
        </w:rPr>
        <w:t>.</w:t>
      </w:r>
      <w:r w:rsidR="00556C81">
        <w:t>Cho một mảng a được khai báo như một mảng số nguyên có thể chứa n phần tử, a được khai báo như một biến toàn cục.</w:t>
      </w:r>
    </w:p>
    <w:p w:rsidR="00556C81" w:rsidRDefault="00556C81" w:rsidP="00556C81">
      <w:pPr>
        <w:pStyle w:val="BodyTextFirstIndent"/>
      </w:pPr>
      <w:r>
        <w:t>Viết chương trình bao gồm 2 thread chạy song song</w:t>
      </w:r>
    </w:p>
    <w:p w:rsidR="00C618E4" w:rsidRDefault="00556C81" w:rsidP="00C618E4">
      <w:pPr>
        <w:pStyle w:val="BodyTextFirstIndent"/>
        <w:numPr>
          <w:ilvl w:val="0"/>
          <w:numId w:val="51"/>
        </w:numPr>
      </w:pPr>
      <w:r>
        <w:t>Một thread làm nhiệm vụ sinh ra 1 số ngu</w:t>
      </w:r>
      <w:r w:rsidR="00C618E4">
        <w:t xml:space="preserve">yên ngẫu nhiên sau đó bỏ vào a. Sau đó </w:t>
      </w:r>
      <w:r w:rsidR="00C618E4" w:rsidRPr="00C618E4">
        <w:rPr>
          <w:i/>
        </w:rPr>
        <w:t>đếm và xuất</w:t>
      </w:r>
      <w:r w:rsidR="00C618E4">
        <w:t xml:space="preserve"> ra số phần tử của a có được </w:t>
      </w:r>
      <w:r w:rsidR="00C618E4" w:rsidRPr="00C618E4">
        <w:rPr>
          <w:i/>
        </w:rPr>
        <w:t xml:space="preserve">ngay sau khi </w:t>
      </w:r>
      <w:r w:rsidR="00C618E4">
        <w:rPr>
          <w:i/>
        </w:rPr>
        <w:t>thê</w:t>
      </w:r>
      <w:r w:rsidR="00C618E4" w:rsidRPr="00C618E4">
        <w:rPr>
          <w:i/>
        </w:rPr>
        <w:t>m vào</w:t>
      </w:r>
      <w:r w:rsidR="00C618E4">
        <w:rPr>
          <w:i/>
        </w:rPr>
        <w:t>.</w:t>
      </w:r>
    </w:p>
    <w:p w:rsidR="00556C81" w:rsidRDefault="00556C81" w:rsidP="00556C81">
      <w:pPr>
        <w:pStyle w:val="BodyTextFirstIndent"/>
        <w:numPr>
          <w:ilvl w:val="0"/>
          <w:numId w:val="51"/>
        </w:numPr>
      </w:pPr>
      <w:r>
        <w:t>thread còn lại lấy ra một phần tử trong a (phần tử bất kì, phụ thuộc vào người lập trình),</w:t>
      </w:r>
      <w:r w:rsidR="00C618E4">
        <w:t xml:space="preserve"> Sau đó </w:t>
      </w:r>
      <w:r w:rsidR="00C618E4" w:rsidRPr="00C618E4">
        <w:rPr>
          <w:i/>
        </w:rPr>
        <w:t>đếm và xuất</w:t>
      </w:r>
      <w:r w:rsidR="00C618E4">
        <w:t xml:space="preserve"> ra số phần tử của a có được </w:t>
      </w:r>
      <w:r w:rsidR="00C618E4" w:rsidRPr="00C618E4">
        <w:rPr>
          <w:i/>
        </w:rPr>
        <w:t xml:space="preserve">ngay sau khi </w:t>
      </w:r>
      <w:r w:rsidR="00C618E4">
        <w:rPr>
          <w:i/>
        </w:rPr>
        <w:t>lấy ra,</w:t>
      </w:r>
      <w:r>
        <w:t xml:space="preserve"> nếu không có phần tử nào trong a thì xuất ra màng hình “ không có phần tử nào trong mảng a”.</w:t>
      </w:r>
    </w:p>
    <w:p w:rsidR="00C618E4" w:rsidRDefault="00C618E4" w:rsidP="00C618E4">
      <w:pPr>
        <w:pStyle w:val="BodyTextFirstIndent"/>
        <w:ind w:left="432" w:firstLine="0"/>
      </w:pPr>
      <w:r>
        <w:t>Chạy thử và tìm ra lỗi khi chạy chương trình trên khi chưa được đồng bộ.</w:t>
      </w:r>
    </w:p>
    <w:p w:rsidR="00C618E4" w:rsidRDefault="00C618E4" w:rsidP="00C618E4">
      <w:pPr>
        <w:pStyle w:val="BodyTextFirstIndent"/>
        <w:ind w:left="432" w:firstLine="0"/>
      </w:pPr>
      <w:r>
        <w:t>Thực hiện đồng bộ hóa với semaphore.</w:t>
      </w:r>
    </w:p>
    <w:p w:rsidR="006A5CC6" w:rsidRDefault="006A5CC6" w:rsidP="00C618E4">
      <w:pPr>
        <w:pStyle w:val="BodyTextFirstIndent"/>
        <w:ind w:left="432" w:firstLine="0"/>
      </w:pPr>
    </w:p>
    <w:p w:rsidR="006A5CC6" w:rsidRDefault="006A5CC6" w:rsidP="00C618E4">
      <w:pPr>
        <w:pStyle w:val="BodyTextFirstIndent"/>
        <w:ind w:left="432" w:firstLine="0"/>
      </w:pPr>
    </w:p>
    <w:p w:rsidR="00556C81" w:rsidRDefault="002D04DD" w:rsidP="00DC3578">
      <w:pPr>
        <w:pStyle w:val="Heading2"/>
      </w:pPr>
      <w:bookmarkStart w:id="11" w:name="_Toc410557198"/>
      <w:r>
        <w:t>Mutex</w:t>
      </w:r>
      <w:bookmarkEnd w:id="11"/>
    </w:p>
    <w:p w:rsidR="002D04DD" w:rsidRPr="002D04DD" w:rsidRDefault="00BD1543" w:rsidP="00BD1543">
      <w:pPr>
        <w:pStyle w:val="BodyText"/>
        <w:ind w:firstLine="450"/>
      </w:pPr>
      <w:r>
        <w:t xml:space="preserve">Mutex là một trường hợp đơn giản của semaphore khi mà </w:t>
      </w:r>
      <w:r w:rsidR="00A026B2">
        <w:t>giá trị của semaphore 0&lt;=v&lt;=1;</w:t>
      </w:r>
    </w:p>
    <w:p w:rsidR="002663D2" w:rsidRDefault="00C478C2" w:rsidP="002663D2">
      <w:pPr>
        <w:pStyle w:val="BodyTextFirstIndent"/>
        <w:rPr>
          <w:lang w:val="en-AU"/>
        </w:rPr>
      </w:pPr>
      <w:r>
        <w:rPr>
          <w:lang w:val="en-AU"/>
        </w:rPr>
        <w:t>Mutex thường được sử dụng như sau:</w:t>
      </w:r>
    </w:p>
    <w:p w:rsidR="00C478C2" w:rsidRDefault="00C478C2" w:rsidP="00C478C2">
      <w:pPr>
        <w:pStyle w:val="BodyTextFirstIndent"/>
        <w:numPr>
          <w:ilvl w:val="0"/>
          <w:numId w:val="51"/>
        </w:numPr>
        <w:rPr>
          <w:lang w:val="en-AU"/>
        </w:rPr>
      </w:pPr>
      <w:r>
        <w:rPr>
          <w:lang w:val="en-AU"/>
        </w:rPr>
        <w:t>Khai báo và khởi tạo một biến mutex.</w:t>
      </w:r>
    </w:p>
    <w:p w:rsidR="00C478C2" w:rsidRDefault="00C478C2" w:rsidP="00C478C2">
      <w:pPr>
        <w:pStyle w:val="BodyTextFirstIndent"/>
        <w:numPr>
          <w:ilvl w:val="0"/>
          <w:numId w:val="51"/>
        </w:numPr>
        <w:rPr>
          <w:lang w:val="en-AU"/>
        </w:rPr>
      </w:pPr>
      <w:r>
        <w:rPr>
          <w:lang w:val="en-AU"/>
        </w:rPr>
        <w:t>Các thread xin phép khóa mutex để truy cập vào miền gang.</w:t>
      </w:r>
    </w:p>
    <w:p w:rsidR="00C478C2" w:rsidRDefault="00C478C2" w:rsidP="00C478C2">
      <w:pPr>
        <w:pStyle w:val="BodyTextFirstIndent"/>
        <w:numPr>
          <w:ilvl w:val="0"/>
          <w:numId w:val="51"/>
        </w:numPr>
        <w:rPr>
          <w:lang w:val="en-AU"/>
        </w:rPr>
      </w:pPr>
      <w:r>
        <w:rPr>
          <w:lang w:val="en-AU"/>
        </w:rPr>
        <w:t>Tại 1 thời điểm chỉ có một thread thành công trong việc khóa mutex, thread đó hiển nhiên được phép truy cập vào miền gang.</w:t>
      </w:r>
    </w:p>
    <w:p w:rsidR="00C478C2" w:rsidRDefault="00C478C2" w:rsidP="00C478C2">
      <w:pPr>
        <w:pStyle w:val="BodyTextFirstIndent"/>
        <w:numPr>
          <w:ilvl w:val="0"/>
          <w:numId w:val="51"/>
        </w:numPr>
        <w:rPr>
          <w:lang w:val="en-AU"/>
        </w:rPr>
      </w:pPr>
      <w:r>
        <w:rPr>
          <w:lang w:val="en-AU"/>
        </w:rPr>
        <w:lastRenderedPageBreak/>
        <w:t>Thread khóa mutex thực hiện một số thao tác trong miền găng.</w:t>
      </w:r>
    </w:p>
    <w:p w:rsidR="00C478C2" w:rsidRDefault="00C478C2" w:rsidP="00C478C2">
      <w:pPr>
        <w:pStyle w:val="BodyTextFirstIndent"/>
        <w:numPr>
          <w:ilvl w:val="0"/>
          <w:numId w:val="51"/>
        </w:numPr>
        <w:rPr>
          <w:lang w:val="en-AU"/>
        </w:rPr>
      </w:pPr>
      <w:r>
        <w:rPr>
          <w:lang w:val="en-AU"/>
        </w:rPr>
        <w:t>Thread khóa mutex nhả mutex. Sau khi nhả, các thread khác được quyền khóa mutex và sử dụng sử dụng miền găng.</w:t>
      </w:r>
    </w:p>
    <w:p w:rsidR="00C478C2" w:rsidRPr="002663D2" w:rsidRDefault="00C478C2" w:rsidP="00C478C2">
      <w:pPr>
        <w:pStyle w:val="BodyTextFirstIndent"/>
        <w:numPr>
          <w:ilvl w:val="0"/>
          <w:numId w:val="51"/>
        </w:numPr>
        <w:rPr>
          <w:lang w:val="en-AU"/>
        </w:rPr>
      </w:pPr>
      <w:r>
        <w:rPr>
          <w:lang w:val="en-AU"/>
        </w:rPr>
        <w:t>Hủy mutex</w:t>
      </w:r>
    </w:p>
    <w:p w:rsidR="00B94AA1" w:rsidRDefault="00B94AA1" w:rsidP="00B94AA1">
      <w:pPr>
        <w:pStyle w:val="Heading3"/>
        <w:rPr>
          <w:lang w:val="en-AU"/>
        </w:rPr>
      </w:pPr>
      <w:bookmarkStart w:id="12" w:name="_Toc410557199"/>
      <w:r>
        <w:rPr>
          <w:lang w:val="en-AU"/>
        </w:rPr>
        <w:t>Các function cơ bản cho Mutex trên C</w:t>
      </w:r>
      <w:bookmarkEnd w:id="12"/>
    </w:p>
    <w:p w:rsidR="00FD2CA3" w:rsidRDefault="00B94AA1" w:rsidP="00FD2CA3">
      <w:pPr>
        <w:pStyle w:val="BodyTextFirstIndent"/>
        <w:rPr>
          <w:lang w:val="en-AU"/>
        </w:rPr>
      </w:pPr>
      <w:r>
        <w:rPr>
          <w:lang w:val="en-AU"/>
        </w:rPr>
        <w:t>Để sử dụng mutex ta cần phải include file pthread.h vào trước.</w:t>
      </w:r>
    </w:p>
    <w:p w:rsidR="00B94AA1" w:rsidRDefault="00B94AA1" w:rsidP="00FD2CA3">
      <w:pPr>
        <w:pStyle w:val="BodyTextFirstIndent"/>
        <w:rPr>
          <w:lang w:val="en-AU"/>
        </w:rPr>
      </w:pPr>
      <w:r>
        <w:rPr>
          <w:lang w:val="en-AU"/>
        </w:rPr>
        <w:t>Sau khi include file, mutex có thể được sử dụng thông qua các function như sau:</w:t>
      </w:r>
    </w:p>
    <w:p w:rsidR="00CE16DB" w:rsidRDefault="00CE16DB" w:rsidP="00B94AA1">
      <w:pPr>
        <w:pStyle w:val="Bullet1"/>
      </w:pPr>
      <w:r>
        <w:t>Để khai báo một mutex ta sử dung</w:t>
      </w:r>
    </w:p>
    <w:p w:rsidR="00CE16DB" w:rsidRDefault="00CE16DB" w:rsidP="00CE16DB">
      <w:pPr>
        <w:pStyle w:val="BodyText"/>
        <w:ind w:left="720"/>
      </w:pPr>
      <w:r>
        <w:t xml:space="preserve">pthread_mutex_t </w:t>
      </w:r>
      <w:r w:rsidRPr="00B94AA1">
        <w:t>mutex</w:t>
      </w:r>
      <w:r>
        <w:t>;</w:t>
      </w:r>
    </w:p>
    <w:p w:rsidR="00903F3A" w:rsidRPr="00903F3A" w:rsidRDefault="00903F3A" w:rsidP="00903F3A">
      <w:pPr>
        <w:pStyle w:val="BodyTextFirstIndent"/>
      </w:pPr>
      <w:r>
        <w:t>thông thương mutex được khai báo như một biến toàn cục.</w:t>
      </w:r>
    </w:p>
    <w:p w:rsidR="00B94AA1" w:rsidRDefault="00B94AA1" w:rsidP="00B94AA1">
      <w:pPr>
        <w:pStyle w:val="Bullet1"/>
      </w:pPr>
      <w:r>
        <w:t>Để khởi tạo một mutex ta sử dụng function:</w:t>
      </w:r>
    </w:p>
    <w:p w:rsidR="00B94AA1" w:rsidRDefault="00B94AA1" w:rsidP="00B94AA1">
      <w:pPr>
        <w:pStyle w:val="Bullet1"/>
        <w:numPr>
          <w:ilvl w:val="0"/>
          <w:numId w:val="0"/>
        </w:numPr>
        <w:ind w:left="792"/>
      </w:pPr>
      <w:r w:rsidRPr="00B94AA1">
        <w:t>int pthread_mutex_init(pthread_mutex_t *mutex,const pthread_mutexattr_t * attr);</w:t>
      </w:r>
    </w:p>
    <w:p w:rsidR="00B94AA1" w:rsidRDefault="00B94AA1" w:rsidP="00B94AA1">
      <w:pPr>
        <w:pStyle w:val="BodyText"/>
      </w:pPr>
      <w:r>
        <w:t>Ở đó, mutex là con trỏ chỉ đến địa chỉ của biến mutex, attr là con trỏ chỉ đến nơi mà function có thể tìm thấy thuộc tính của mutex cần khởi tạo.</w:t>
      </w:r>
      <w:r w:rsidR="006E64F1">
        <w:t xml:space="preserve"> con trỏ của attr có thể được để NULL khi ta sử dụng các cài đặt mặc định của Mutex.</w:t>
      </w:r>
    </w:p>
    <w:p w:rsidR="00B94AA1" w:rsidRDefault="00584A4B" w:rsidP="00584A4B">
      <w:pPr>
        <w:pStyle w:val="Bullet1"/>
      </w:pPr>
      <w:r>
        <w:t>Để hủy một mutex, ta sử dụng:</w:t>
      </w:r>
    </w:p>
    <w:p w:rsidR="00584A4B" w:rsidRDefault="00D67397" w:rsidP="00584A4B">
      <w:pPr>
        <w:pStyle w:val="Bullet1"/>
        <w:numPr>
          <w:ilvl w:val="0"/>
          <w:numId w:val="0"/>
        </w:numPr>
        <w:ind w:left="792"/>
        <w:rPr>
          <w:shd w:val="clear" w:color="auto" w:fill="F0F5FE"/>
        </w:rPr>
      </w:pPr>
      <w:hyperlink r:id="rId9" w:tgtFrame="W31" w:history="1">
        <w:r w:rsidR="00584A4B" w:rsidRPr="00584A4B">
          <w:t>pthread_mutex_destroy</w:t>
        </w:r>
      </w:hyperlink>
      <w:r w:rsidR="00584A4B">
        <w:rPr>
          <w:rStyle w:val="apple-converted-space"/>
          <w:rFonts w:ascii="Courier New" w:hAnsi="Courier New" w:cs="Courier New"/>
          <w:b/>
          <w:bCs/>
          <w:color w:val="000000"/>
          <w:sz w:val="27"/>
          <w:szCs w:val="27"/>
          <w:shd w:val="clear" w:color="auto" w:fill="F0F5FE"/>
        </w:rPr>
        <w:t> </w:t>
      </w:r>
      <w:r w:rsidR="00584A4B">
        <w:rPr>
          <w:shd w:val="clear" w:color="auto" w:fill="F0F5FE"/>
        </w:rPr>
        <w:t>(</w:t>
      </w:r>
      <w:r w:rsidR="00584A4B" w:rsidRPr="00B94AA1">
        <w:t>pthread_mutex_t *mutex</w:t>
      </w:r>
      <w:r w:rsidR="00584A4B">
        <w:rPr>
          <w:shd w:val="clear" w:color="auto" w:fill="F0F5FE"/>
        </w:rPr>
        <w:t>);</w:t>
      </w:r>
    </w:p>
    <w:p w:rsidR="00584A4B" w:rsidRPr="00584A4B" w:rsidRDefault="00584A4B" w:rsidP="00584A4B">
      <w:pPr>
        <w:pStyle w:val="Bullet1"/>
      </w:pPr>
      <w:r>
        <w:t>Để khóa mutex ta sự dụng hàm:</w:t>
      </w:r>
    </w:p>
    <w:p w:rsidR="00584A4B" w:rsidRDefault="00584A4B" w:rsidP="00584A4B">
      <w:pPr>
        <w:pStyle w:val="Bullet1"/>
        <w:numPr>
          <w:ilvl w:val="0"/>
          <w:numId w:val="0"/>
        </w:numPr>
        <w:ind w:left="792"/>
      </w:pPr>
      <w:r w:rsidRPr="00584A4B">
        <w:t>pthread_mutex_lock (</w:t>
      </w:r>
      <w:r w:rsidRPr="00B94AA1">
        <w:t>pthread_mutex_t *mutex</w:t>
      </w:r>
      <w:r w:rsidRPr="00584A4B">
        <w:t>);</w:t>
      </w:r>
    </w:p>
    <w:p w:rsidR="00584A4B" w:rsidRDefault="00A30FD7" w:rsidP="00584A4B">
      <w:pPr>
        <w:pStyle w:val="BodyText"/>
      </w:pPr>
      <w:r>
        <w:t>T</w:t>
      </w:r>
      <w:r w:rsidR="00584A4B">
        <w:t>rường hợp mutex đã bị khóa bởi một thread khác, hàm này sẽ block thread hiện tại lại và chờ cho đến khi mutex được nhả ra.</w:t>
      </w:r>
    </w:p>
    <w:p w:rsidR="00584A4B" w:rsidRPr="00584A4B" w:rsidRDefault="00584A4B" w:rsidP="00584A4B">
      <w:pPr>
        <w:pStyle w:val="Bullet1"/>
      </w:pPr>
      <w:r>
        <w:t>Để mở khóa cho mutex ta sử dụng hàm:</w:t>
      </w:r>
    </w:p>
    <w:p w:rsidR="00584A4B" w:rsidRDefault="00584A4B" w:rsidP="00584A4B">
      <w:pPr>
        <w:pStyle w:val="Bullet1"/>
        <w:numPr>
          <w:ilvl w:val="0"/>
          <w:numId w:val="0"/>
        </w:numPr>
        <w:ind w:left="792"/>
      </w:pPr>
      <w:r w:rsidRPr="00584A4B">
        <w:t>pthread_mutex_</w:t>
      </w:r>
      <w:r>
        <w:t>un</w:t>
      </w:r>
      <w:r w:rsidRPr="00584A4B">
        <w:t>lock (</w:t>
      </w:r>
      <w:r w:rsidRPr="00B94AA1">
        <w:t>pthread_mutex_t *mutex</w:t>
      </w:r>
      <w:r w:rsidRPr="00584A4B">
        <w:t>);</w:t>
      </w:r>
    </w:p>
    <w:p w:rsidR="00DE4930" w:rsidRDefault="00DE4930" w:rsidP="00DE4930">
      <w:pPr>
        <w:pStyle w:val="BodyText"/>
      </w:pPr>
      <w:r>
        <w:lastRenderedPageBreak/>
        <w:t>sau khi mở khóa, các thread khác được quyền tranh chấp giành quyền khóa mutex lại.</w:t>
      </w:r>
    </w:p>
    <w:p w:rsidR="006E64F1" w:rsidRPr="006E64F1" w:rsidRDefault="006E64F1" w:rsidP="006E64F1">
      <w:pPr>
        <w:pStyle w:val="BodyTextFirstIndent"/>
      </w:pPr>
    </w:p>
    <w:p w:rsidR="006E64F1" w:rsidRDefault="006E64F1" w:rsidP="006E64F1">
      <w:pPr>
        <w:pStyle w:val="Heading3"/>
      </w:pPr>
      <w:bookmarkStart w:id="13" w:name="_Toc410557200"/>
      <w:r>
        <w:t>Bài tập</w:t>
      </w:r>
      <w:bookmarkEnd w:id="13"/>
    </w:p>
    <w:p w:rsidR="00584A4B" w:rsidRDefault="00A026B2" w:rsidP="00A026B2">
      <w:pPr>
        <w:pStyle w:val="BodyText"/>
        <w:numPr>
          <w:ilvl w:val="0"/>
          <w:numId w:val="53"/>
        </w:numPr>
      </w:pPr>
      <w:r>
        <w:t>Chạy song song 2 process A và B được mô tả như sau:</w:t>
      </w:r>
    </w:p>
    <w:p w:rsidR="00A026B2" w:rsidRDefault="002C7C98" w:rsidP="00A026B2">
      <w:pPr>
        <w:pStyle w:val="BodyTextFirstIndent"/>
      </w:pPr>
      <w:r>
        <w:t>int x=0;</w:t>
      </w:r>
    </w:p>
    <w:p w:rsidR="002C7C98" w:rsidRDefault="002C7C98" w:rsidP="00A026B2">
      <w:pPr>
        <w:pStyle w:val="BodyTextFirstIndent"/>
      </w:pPr>
      <w:r>
        <w:t>process A()</w:t>
      </w:r>
    </w:p>
    <w:p w:rsidR="002C7C98" w:rsidRDefault="002C7C98" w:rsidP="00A026B2">
      <w:pPr>
        <w:pStyle w:val="BodyTextFirstIndent"/>
      </w:pPr>
      <w:r>
        <w:t>{</w:t>
      </w:r>
    </w:p>
    <w:p w:rsidR="002C7C98" w:rsidRDefault="002C7C98" w:rsidP="002C7C98">
      <w:pPr>
        <w:pStyle w:val="BodyTextFirstIndent"/>
      </w:pPr>
      <w:r>
        <w:t>while (1){</w:t>
      </w:r>
    </w:p>
    <w:p w:rsidR="002C7C98" w:rsidRDefault="002C7C98" w:rsidP="002C7C98">
      <w:pPr>
        <w:pStyle w:val="BodyTextFirstIndent"/>
      </w:pPr>
      <w:r>
        <w:tab/>
        <w:t>x=x+1;</w:t>
      </w:r>
    </w:p>
    <w:p w:rsidR="002C7C98" w:rsidRDefault="002C7C98" w:rsidP="002C7C98">
      <w:pPr>
        <w:pStyle w:val="BodyTextFirstIndent"/>
      </w:pPr>
      <w:r>
        <w:t xml:space="preserve">    if (x==20) { x = 0;}</w:t>
      </w:r>
    </w:p>
    <w:p w:rsidR="00CD12D4" w:rsidRDefault="00CD12D4" w:rsidP="002C7C98">
      <w:pPr>
        <w:pStyle w:val="BodyTextFirstIndent"/>
      </w:pPr>
      <w:r>
        <w:t xml:space="preserve">    print(x);</w:t>
      </w:r>
    </w:p>
    <w:p w:rsidR="002C7C98" w:rsidRDefault="002C7C98" w:rsidP="002C7C98">
      <w:pPr>
        <w:pStyle w:val="BodyTextFirstIndent"/>
        <w:ind w:firstLine="720"/>
      </w:pPr>
      <w:r>
        <w:t>}</w:t>
      </w:r>
    </w:p>
    <w:p w:rsidR="002C7C98" w:rsidRPr="00A026B2" w:rsidRDefault="002C7C98" w:rsidP="00A026B2">
      <w:pPr>
        <w:pStyle w:val="BodyTextFirstIndent"/>
      </w:pPr>
      <w:r>
        <w:t>}</w:t>
      </w:r>
    </w:p>
    <w:p w:rsidR="002C7C98" w:rsidRDefault="002C7C98" w:rsidP="002C7C98">
      <w:pPr>
        <w:pStyle w:val="BodyTextFirstIndent"/>
      </w:pPr>
      <w:r>
        <w:t>process B()</w:t>
      </w:r>
    </w:p>
    <w:p w:rsidR="002C7C98" w:rsidRDefault="002C7C98" w:rsidP="002C7C98">
      <w:pPr>
        <w:pStyle w:val="BodyTextFirstIndent"/>
      </w:pPr>
      <w:r>
        <w:t>{</w:t>
      </w:r>
    </w:p>
    <w:p w:rsidR="002C7C98" w:rsidRDefault="002C7C98" w:rsidP="002C7C98">
      <w:pPr>
        <w:pStyle w:val="BodyTextFirstIndent"/>
      </w:pPr>
      <w:r>
        <w:t>while (1){</w:t>
      </w:r>
    </w:p>
    <w:p w:rsidR="002C7C98" w:rsidRDefault="002C7C98" w:rsidP="002C7C98">
      <w:pPr>
        <w:pStyle w:val="BodyTextFirstIndent"/>
      </w:pPr>
      <w:r>
        <w:tab/>
        <w:t>x=x+1;</w:t>
      </w:r>
    </w:p>
    <w:p w:rsidR="002C7C98" w:rsidRDefault="002C7C98" w:rsidP="002C7C98">
      <w:pPr>
        <w:pStyle w:val="BodyTextFirstIndent"/>
      </w:pPr>
      <w:r>
        <w:t xml:space="preserve">    if (x==20) { x = 0;}</w:t>
      </w:r>
    </w:p>
    <w:p w:rsidR="00CD12D4" w:rsidRDefault="00CD12D4" w:rsidP="002C7C98">
      <w:pPr>
        <w:pStyle w:val="BodyTextFirstIndent"/>
      </w:pPr>
      <w:r>
        <w:t xml:space="preserve">    print(x);</w:t>
      </w:r>
    </w:p>
    <w:p w:rsidR="002C7C98" w:rsidRDefault="002C7C98" w:rsidP="002C7C98">
      <w:pPr>
        <w:pStyle w:val="BodyTextFirstIndent"/>
        <w:ind w:firstLine="720"/>
      </w:pPr>
      <w:r>
        <w:t>}</w:t>
      </w:r>
    </w:p>
    <w:p w:rsidR="002C7C98" w:rsidRDefault="002C7C98" w:rsidP="002C7C98">
      <w:pPr>
        <w:pStyle w:val="BodyTextFirstIndent"/>
      </w:pPr>
      <w:r>
        <w:t>}</w:t>
      </w:r>
    </w:p>
    <w:p w:rsidR="00CD12D4" w:rsidRDefault="00CD12D4" w:rsidP="002C7C98">
      <w:pPr>
        <w:pStyle w:val="BodyTextFirstIndent"/>
      </w:pPr>
      <w:r>
        <w:t>Thực hiện chưa trình trên trên C và chỉ ra xem kêt quả thu được trên màn hình có gì không hợp. Chỉ ra điểm không hợp lý.</w:t>
      </w:r>
    </w:p>
    <w:p w:rsidR="00CD12D4" w:rsidRDefault="00CD12D4" w:rsidP="002C7C98">
      <w:pPr>
        <w:pStyle w:val="BodyTextFirstIndent"/>
      </w:pPr>
    </w:p>
    <w:p w:rsidR="00A026B2" w:rsidRDefault="00CD12D4" w:rsidP="00A026B2">
      <w:pPr>
        <w:pStyle w:val="BodyTextFirstIndent"/>
        <w:numPr>
          <w:ilvl w:val="0"/>
          <w:numId w:val="53"/>
        </w:numPr>
      </w:pPr>
      <w:r>
        <w:t>Thực hiện đồng bộ với mutex để chương trình (1) chạy đúng với ý đồ.</w:t>
      </w:r>
    </w:p>
    <w:p w:rsidR="001826C7" w:rsidRDefault="001826C7" w:rsidP="001826C7">
      <w:pPr>
        <w:pStyle w:val="ListParagraph"/>
        <w:numPr>
          <w:ilvl w:val="0"/>
          <w:numId w:val="53"/>
        </w:numPr>
      </w:pPr>
      <w:r>
        <w:lastRenderedPageBreak/>
        <w:t>Biến ans được tính từ các biên x1,x2,x3,x4,x5,x6 như sau:</w:t>
      </w:r>
    </w:p>
    <w:p w:rsidR="001826C7" w:rsidRDefault="001826C7" w:rsidP="001826C7">
      <w:pPr>
        <w:pStyle w:val="ListParagraph"/>
        <w:ind w:left="792"/>
      </w:pPr>
      <w:r>
        <w:t>w=x1*x2; (a)</w:t>
      </w:r>
    </w:p>
    <w:p w:rsidR="001826C7" w:rsidRDefault="001826C7" w:rsidP="001826C7">
      <w:pPr>
        <w:pStyle w:val="ListParagraph"/>
        <w:ind w:left="792"/>
      </w:pPr>
      <w:r>
        <w:t>v=x3*x4; (b)</w:t>
      </w:r>
    </w:p>
    <w:p w:rsidR="001826C7" w:rsidRDefault="001826C7" w:rsidP="001826C7">
      <w:pPr>
        <w:pStyle w:val="ListParagraph"/>
        <w:ind w:left="792"/>
      </w:pPr>
      <w:r>
        <w:t>y=v*x5;(b)</w:t>
      </w:r>
    </w:p>
    <w:p w:rsidR="001826C7" w:rsidRDefault="001826C7" w:rsidP="001826C7">
      <w:pPr>
        <w:pStyle w:val="ListParagraph"/>
        <w:ind w:left="792"/>
      </w:pPr>
      <w:r>
        <w:t>z=v*x6;(c)</w:t>
      </w:r>
    </w:p>
    <w:p w:rsidR="001826C7" w:rsidRDefault="001826C7" w:rsidP="001826C7">
      <w:pPr>
        <w:pStyle w:val="ListParagraph"/>
        <w:ind w:left="792"/>
      </w:pPr>
      <w:r>
        <w:t>y=w*y;(d)</w:t>
      </w:r>
    </w:p>
    <w:p w:rsidR="001826C7" w:rsidRDefault="001826C7" w:rsidP="001826C7">
      <w:pPr>
        <w:pStyle w:val="ListParagraph"/>
        <w:ind w:left="792"/>
      </w:pPr>
      <w:r>
        <w:t>z=w*z;(e)</w:t>
      </w:r>
    </w:p>
    <w:p w:rsidR="001826C7" w:rsidRDefault="001826C7" w:rsidP="001826C7">
      <w:pPr>
        <w:pStyle w:val="ListParagraph"/>
        <w:ind w:left="792"/>
      </w:pPr>
      <w:r>
        <w:t>ans=y+z;(f)</w:t>
      </w:r>
    </w:p>
    <w:p w:rsidR="001826C7" w:rsidRDefault="001826C7" w:rsidP="001826C7">
      <w:pPr>
        <w:pStyle w:val="ListParagraph"/>
        <w:ind w:left="792"/>
      </w:pPr>
      <w:r>
        <w:t>Giả sử các câu lệnh từ (a)</w:t>
      </w:r>
      <w:r>
        <w:sym w:font="Wingdings" w:char="F0E0"/>
      </w:r>
      <w:r>
        <w:t>(f) được nằm trên các thread chạy song song với nhau.</w:t>
      </w:r>
    </w:p>
    <w:p w:rsidR="001826C7" w:rsidRDefault="00005342" w:rsidP="001826C7">
      <w:pPr>
        <w:pStyle w:val="ListParagraph"/>
        <w:ind w:left="792"/>
      </w:pPr>
      <w:r>
        <w:t>Hãy lập trình</w:t>
      </w:r>
      <w:r w:rsidR="0017232F">
        <w:t xml:space="preserve"> mô phỏng và</w:t>
      </w:r>
      <w:r w:rsidR="001826C7">
        <w:t xml:space="preserve"> đồng bộ chúng trên C để đảm bảo rằng lệnh (b),(c) được thực hiện chỉ sau khi v đã được tính, lệnh (d) được thực hiện chỉ sau khi w và y đã được tính, lệnh (f) được thực hiện chỉ sau khi y và z được được tính.</w:t>
      </w:r>
    </w:p>
    <w:p w:rsidR="001826C7" w:rsidRPr="00A026B2" w:rsidRDefault="001826C7" w:rsidP="001826C7">
      <w:pPr>
        <w:pStyle w:val="BodyTextFirstIndent"/>
        <w:ind w:left="792" w:firstLine="0"/>
      </w:pPr>
    </w:p>
    <w:sdt>
      <w:sdtPr>
        <w:rPr>
          <w:rFonts w:ascii="Times New Roman" w:hAnsi="Times New Roman"/>
          <w:b w:val="0"/>
          <w:color w:val="auto"/>
          <w:kern w:val="0"/>
          <w:szCs w:val="24"/>
        </w:rPr>
        <w:id w:val="22096870"/>
        <w:docPartObj>
          <w:docPartGallery w:val="Table of Contents"/>
          <w:docPartUnique/>
        </w:docPartObj>
      </w:sdtPr>
      <w:sdtEndPr/>
      <w:sdtContent>
        <w:p w:rsidR="00D25E36" w:rsidRDefault="00D25E36" w:rsidP="0014215E">
          <w:pPr>
            <w:pStyle w:val="TOCHeading"/>
            <w:jc w:val="both"/>
            <w:rPr>
              <w:rFonts w:ascii="Times New Roman" w:hAnsi="Times New Roman"/>
              <w:sz w:val="48"/>
              <w:szCs w:val="48"/>
            </w:rPr>
          </w:pPr>
          <w:r w:rsidRPr="00D25E36">
            <w:rPr>
              <w:rFonts w:ascii="Times New Roman" w:hAnsi="Times New Roman"/>
              <w:sz w:val="48"/>
              <w:szCs w:val="48"/>
            </w:rPr>
            <w:t>PHỤ LỤC</w:t>
          </w:r>
        </w:p>
        <w:p w:rsidR="00D25E36" w:rsidRPr="00D25E36" w:rsidRDefault="00D25E36" w:rsidP="00D25E36"/>
        <w:p w:rsidR="000A11B1" w:rsidRDefault="0011753D">
          <w:pPr>
            <w:pStyle w:val="TOC1"/>
            <w:tabs>
              <w:tab w:val="left" w:pos="2506"/>
            </w:tabs>
            <w:rPr>
              <w:rFonts w:asciiTheme="minorHAnsi" w:eastAsiaTheme="minorEastAsia" w:hAnsiTheme="minorHAnsi" w:cstheme="minorBidi"/>
              <w:noProof/>
              <w:sz w:val="22"/>
              <w:szCs w:val="22"/>
            </w:rPr>
          </w:pPr>
          <w:r>
            <w:fldChar w:fldCharType="begin"/>
          </w:r>
          <w:r w:rsidR="00D25E36">
            <w:instrText xml:space="preserve"> TOC \o "1-3" \h \z \u </w:instrText>
          </w:r>
          <w:r>
            <w:fldChar w:fldCharType="separate"/>
          </w:r>
          <w:hyperlink w:anchor="_Toc410557192" w:history="1">
            <w:r w:rsidR="000A11B1" w:rsidRPr="00401A91">
              <w:rPr>
                <w:rStyle w:val="Hyperlink"/>
                <w:noProof/>
                <w:lang w:val="en-AU"/>
              </w:rPr>
              <w:t>Chương 1.</w:t>
            </w:r>
            <w:r w:rsidR="000A11B1">
              <w:rPr>
                <w:rFonts w:asciiTheme="minorHAnsi" w:eastAsiaTheme="minorEastAsia" w:hAnsiTheme="minorHAnsi" w:cstheme="minorBidi"/>
                <w:noProof/>
                <w:sz w:val="22"/>
                <w:szCs w:val="22"/>
              </w:rPr>
              <w:tab/>
            </w:r>
            <w:r w:rsidR="000A11B1" w:rsidRPr="00401A91">
              <w:rPr>
                <w:rStyle w:val="Hyperlink"/>
                <w:noProof/>
                <w:lang w:val="en-AU"/>
              </w:rPr>
              <w:t>Đồng bộ hóa tiến trình và tiểu trình</w:t>
            </w:r>
            <w:r w:rsidR="000A11B1">
              <w:rPr>
                <w:noProof/>
                <w:webHidden/>
              </w:rPr>
              <w:tab/>
            </w:r>
            <w:r w:rsidR="000A11B1">
              <w:rPr>
                <w:noProof/>
                <w:webHidden/>
              </w:rPr>
              <w:fldChar w:fldCharType="begin"/>
            </w:r>
            <w:r w:rsidR="000A11B1">
              <w:rPr>
                <w:noProof/>
                <w:webHidden/>
              </w:rPr>
              <w:instrText xml:space="preserve"> PAGEREF _Toc410557192 \h </w:instrText>
            </w:r>
            <w:r w:rsidR="000A11B1">
              <w:rPr>
                <w:noProof/>
                <w:webHidden/>
              </w:rPr>
            </w:r>
            <w:r w:rsidR="000A11B1">
              <w:rPr>
                <w:noProof/>
                <w:webHidden/>
              </w:rPr>
              <w:fldChar w:fldCharType="separate"/>
            </w:r>
            <w:r w:rsidR="00736AA6">
              <w:rPr>
                <w:noProof/>
                <w:webHidden/>
              </w:rPr>
              <w:t>3</w:t>
            </w:r>
            <w:r w:rsidR="000A11B1">
              <w:rPr>
                <w:noProof/>
                <w:webHidden/>
              </w:rPr>
              <w:fldChar w:fldCharType="end"/>
            </w:r>
          </w:hyperlink>
        </w:p>
        <w:p w:rsidR="000A11B1" w:rsidRDefault="00D67397">
          <w:pPr>
            <w:pStyle w:val="TOC2"/>
            <w:rPr>
              <w:rFonts w:asciiTheme="minorHAnsi" w:eastAsiaTheme="minorEastAsia" w:hAnsiTheme="minorHAnsi" w:cstheme="minorBidi"/>
              <w:noProof/>
              <w:sz w:val="22"/>
              <w:szCs w:val="22"/>
            </w:rPr>
          </w:pPr>
          <w:hyperlink w:anchor="_Toc410557193" w:history="1">
            <w:r w:rsidR="000A11B1" w:rsidRPr="00401A91">
              <w:rPr>
                <w:rStyle w:val="Hyperlink"/>
                <w:noProof/>
                <w:lang w:val="en-AU"/>
              </w:rPr>
              <w:t>1.1</w:t>
            </w:r>
            <w:r w:rsidR="000A11B1">
              <w:rPr>
                <w:rFonts w:asciiTheme="minorHAnsi" w:eastAsiaTheme="minorEastAsia" w:hAnsiTheme="minorHAnsi" w:cstheme="minorBidi"/>
                <w:noProof/>
                <w:sz w:val="22"/>
                <w:szCs w:val="22"/>
              </w:rPr>
              <w:tab/>
            </w:r>
            <w:r w:rsidR="000A11B1" w:rsidRPr="00401A91">
              <w:rPr>
                <w:rStyle w:val="Hyperlink"/>
                <w:noProof/>
                <w:lang w:val="en-AU"/>
              </w:rPr>
              <w:t>Mục Đích</w:t>
            </w:r>
            <w:r w:rsidR="000A11B1">
              <w:rPr>
                <w:noProof/>
                <w:webHidden/>
              </w:rPr>
              <w:tab/>
            </w:r>
            <w:r w:rsidR="000A11B1">
              <w:rPr>
                <w:noProof/>
                <w:webHidden/>
              </w:rPr>
              <w:fldChar w:fldCharType="begin"/>
            </w:r>
            <w:r w:rsidR="000A11B1">
              <w:rPr>
                <w:noProof/>
                <w:webHidden/>
              </w:rPr>
              <w:instrText xml:space="preserve"> PAGEREF _Toc410557193 \h </w:instrText>
            </w:r>
            <w:r w:rsidR="000A11B1">
              <w:rPr>
                <w:noProof/>
                <w:webHidden/>
              </w:rPr>
            </w:r>
            <w:r w:rsidR="000A11B1">
              <w:rPr>
                <w:noProof/>
                <w:webHidden/>
              </w:rPr>
              <w:fldChar w:fldCharType="separate"/>
            </w:r>
            <w:r w:rsidR="00736AA6">
              <w:rPr>
                <w:noProof/>
                <w:webHidden/>
              </w:rPr>
              <w:t>3</w:t>
            </w:r>
            <w:r w:rsidR="000A11B1">
              <w:rPr>
                <w:noProof/>
                <w:webHidden/>
              </w:rPr>
              <w:fldChar w:fldCharType="end"/>
            </w:r>
          </w:hyperlink>
        </w:p>
        <w:p w:rsidR="000A11B1" w:rsidRDefault="00D67397">
          <w:pPr>
            <w:pStyle w:val="TOC2"/>
            <w:rPr>
              <w:rFonts w:asciiTheme="minorHAnsi" w:eastAsiaTheme="minorEastAsia" w:hAnsiTheme="minorHAnsi" w:cstheme="minorBidi"/>
              <w:noProof/>
              <w:sz w:val="22"/>
              <w:szCs w:val="22"/>
            </w:rPr>
          </w:pPr>
          <w:hyperlink w:anchor="_Toc410557194" w:history="1">
            <w:r w:rsidR="000A11B1" w:rsidRPr="00401A91">
              <w:rPr>
                <w:rStyle w:val="Hyperlink"/>
                <w:noProof/>
                <w:lang w:val="en-AU"/>
              </w:rPr>
              <w:t>1.2</w:t>
            </w:r>
            <w:r w:rsidR="000A11B1">
              <w:rPr>
                <w:rFonts w:asciiTheme="minorHAnsi" w:eastAsiaTheme="minorEastAsia" w:hAnsiTheme="minorHAnsi" w:cstheme="minorBidi"/>
                <w:noProof/>
                <w:sz w:val="22"/>
                <w:szCs w:val="22"/>
              </w:rPr>
              <w:tab/>
            </w:r>
            <w:r w:rsidR="000A11B1" w:rsidRPr="00401A91">
              <w:rPr>
                <w:rStyle w:val="Hyperlink"/>
                <w:noProof/>
                <w:lang w:val="en-AU"/>
              </w:rPr>
              <w:t>Semaphore</w:t>
            </w:r>
            <w:r w:rsidR="000A11B1">
              <w:rPr>
                <w:noProof/>
                <w:webHidden/>
              </w:rPr>
              <w:tab/>
            </w:r>
            <w:r w:rsidR="000A11B1">
              <w:rPr>
                <w:noProof/>
                <w:webHidden/>
              </w:rPr>
              <w:fldChar w:fldCharType="begin"/>
            </w:r>
            <w:r w:rsidR="000A11B1">
              <w:rPr>
                <w:noProof/>
                <w:webHidden/>
              </w:rPr>
              <w:instrText xml:space="preserve"> PAGEREF _Toc410557194 \h </w:instrText>
            </w:r>
            <w:r w:rsidR="000A11B1">
              <w:rPr>
                <w:noProof/>
                <w:webHidden/>
              </w:rPr>
            </w:r>
            <w:r w:rsidR="000A11B1">
              <w:rPr>
                <w:noProof/>
                <w:webHidden/>
              </w:rPr>
              <w:fldChar w:fldCharType="separate"/>
            </w:r>
            <w:r w:rsidR="00736AA6">
              <w:rPr>
                <w:noProof/>
                <w:webHidden/>
              </w:rPr>
              <w:t>3</w:t>
            </w:r>
            <w:r w:rsidR="000A11B1">
              <w:rPr>
                <w:noProof/>
                <w:webHidden/>
              </w:rPr>
              <w:fldChar w:fldCharType="end"/>
            </w:r>
          </w:hyperlink>
        </w:p>
        <w:p w:rsidR="000A11B1" w:rsidRDefault="00D67397">
          <w:pPr>
            <w:pStyle w:val="TOC3"/>
            <w:rPr>
              <w:rFonts w:asciiTheme="minorHAnsi" w:eastAsiaTheme="minorEastAsia" w:hAnsiTheme="minorHAnsi" w:cstheme="minorBidi"/>
              <w:noProof/>
              <w:sz w:val="22"/>
              <w:szCs w:val="22"/>
            </w:rPr>
          </w:pPr>
          <w:hyperlink w:anchor="_Toc410557195" w:history="1">
            <w:r w:rsidR="000A11B1" w:rsidRPr="00401A91">
              <w:rPr>
                <w:rStyle w:val="Hyperlink"/>
                <w:noProof/>
                <w:lang w:val="en-AU"/>
              </w:rPr>
              <w:t>1.2.1</w:t>
            </w:r>
            <w:r w:rsidR="000A11B1">
              <w:rPr>
                <w:rFonts w:asciiTheme="minorHAnsi" w:eastAsiaTheme="minorEastAsia" w:hAnsiTheme="minorHAnsi" w:cstheme="minorBidi"/>
                <w:noProof/>
                <w:sz w:val="22"/>
                <w:szCs w:val="22"/>
              </w:rPr>
              <w:tab/>
            </w:r>
            <w:r w:rsidR="000A11B1" w:rsidRPr="00401A91">
              <w:rPr>
                <w:rStyle w:val="Hyperlink"/>
                <w:noProof/>
                <w:lang w:val="en-AU"/>
              </w:rPr>
              <w:t>Các function cơ bản cho Semaphore trên C</w:t>
            </w:r>
            <w:r w:rsidR="000A11B1">
              <w:rPr>
                <w:noProof/>
                <w:webHidden/>
              </w:rPr>
              <w:tab/>
            </w:r>
            <w:r w:rsidR="000A11B1">
              <w:rPr>
                <w:noProof/>
                <w:webHidden/>
              </w:rPr>
              <w:fldChar w:fldCharType="begin"/>
            </w:r>
            <w:r w:rsidR="000A11B1">
              <w:rPr>
                <w:noProof/>
                <w:webHidden/>
              </w:rPr>
              <w:instrText xml:space="preserve"> PAGEREF _Toc410557195 \h </w:instrText>
            </w:r>
            <w:r w:rsidR="000A11B1">
              <w:rPr>
                <w:noProof/>
                <w:webHidden/>
              </w:rPr>
            </w:r>
            <w:r w:rsidR="000A11B1">
              <w:rPr>
                <w:noProof/>
                <w:webHidden/>
              </w:rPr>
              <w:fldChar w:fldCharType="separate"/>
            </w:r>
            <w:r w:rsidR="00736AA6">
              <w:rPr>
                <w:noProof/>
                <w:webHidden/>
              </w:rPr>
              <w:t>3</w:t>
            </w:r>
            <w:r w:rsidR="000A11B1">
              <w:rPr>
                <w:noProof/>
                <w:webHidden/>
              </w:rPr>
              <w:fldChar w:fldCharType="end"/>
            </w:r>
          </w:hyperlink>
        </w:p>
        <w:p w:rsidR="000A11B1" w:rsidRDefault="00D67397">
          <w:pPr>
            <w:pStyle w:val="TOC3"/>
            <w:rPr>
              <w:rFonts w:asciiTheme="minorHAnsi" w:eastAsiaTheme="minorEastAsia" w:hAnsiTheme="minorHAnsi" w:cstheme="minorBidi"/>
              <w:noProof/>
              <w:sz w:val="22"/>
              <w:szCs w:val="22"/>
            </w:rPr>
          </w:pPr>
          <w:hyperlink w:anchor="_Toc410557196" w:history="1">
            <w:r w:rsidR="000A11B1" w:rsidRPr="00401A91">
              <w:rPr>
                <w:rStyle w:val="Hyperlink"/>
                <w:noProof/>
              </w:rPr>
              <w:t>1.2.2</w:t>
            </w:r>
            <w:r w:rsidR="000A11B1">
              <w:rPr>
                <w:rFonts w:asciiTheme="minorHAnsi" w:eastAsiaTheme="minorEastAsia" w:hAnsiTheme="minorHAnsi" w:cstheme="minorBidi"/>
                <w:noProof/>
                <w:sz w:val="22"/>
                <w:szCs w:val="22"/>
              </w:rPr>
              <w:tab/>
            </w:r>
            <w:r w:rsidR="000A11B1" w:rsidRPr="00401A91">
              <w:rPr>
                <w:rStyle w:val="Hyperlink"/>
                <w:noProof/>
              </w:rPr>
              <w:t>Ví dụ về sử dụng semaphore:</w:t>
            </w:r>
            <w:r w:rsidR="000A11B1">
              <w:rPr>
                <w:noProof/>
                <w:webHidden/>
              </w:rPr>
              <w:tab/>
            </w:r>
            <w:r w:rsidR="000A11B1">
              <w:rPr>
                <w:noProof/>
                <w:webHidden/>
              </w:rPr>
              <w:fldChar w:fldCharType="begin"/>
            </w:r>
            <w:r w:rsidR="000A11B1">
              <w:rPr>
                <w:noProof/>
                <w:webHidden/>
              </w:rPr>
              <w:instrText xml:space="preserve"> PAGEREF _Toc410557196 \h </w:instrText>
            </w:r>
            <w:r w:rsidR="000A11B1">
              <w:rPr>
                <w:noProof/>
                <w:webHidden/>
              </w:rPr>
            </w:r>
            <w:r w:rsidR="000A11B1">
              <w:rPr>
                <w:noProof/>
                <w:webHidden/>
              </w:rPr>
              <w:fldChar w:fldCharType="separate"/>
            </w:r>
            <w:r w:rsidR="00736AA6">
              <w:rPr>
                <w:noProof/>
                <w:webHidden/>
              </w:rPr>
              <w:t>5</w:t>
            </w:r>
            <w:r w:rsidR="000A11B1">
              <w:rPr>
                <w:noProof/>
                <w:webHidden/>
              </w:rPr>
              <w:fldChar w:fldCharType="end"/>
            </w:r>
          </w:hyperlink>
        </w:p>
        <w:p w:rsidR="000A11B1" w:rsidRDefault="00D67397">
          <w:pPr>
            <w:pStyle w:val="TOC3"/>
            <w:rPr>
              <w:rFonts w:asciiTheme="minorHAnsi" w:eastAsiaTheme="minorEastAsia" w:hAnsiTheme="minorHAnsi" w:cstheme="minorBidi"/>
              <w:noProof/>
              <w:sz w:val="22"/>
              <w:szCs w:val="22"/>
            </w:rPr>
          </w:pPr>
          <w:hyperlink w:anchor="_Toc410557197" w:history="1">
            <w:r w:rsidR="000A11B1" w:rsidRPr="00401A91">
              <w:rPr>
                <w:rStyle w:val="Hyperlink"/>
                <w:noProof/>
              </w:rPr>
              <w:t>1.2.3</w:t>
            </w:r>
            <w:r w:rsidR="000A11B1">
              <w:rPr>
                <w:rFonts w:asciiTheme="minorHAnsi" w:eastAsiaTheme="minorEastAsia" w:hAnsiTheme="minorHAnsi" w:cstheme="minorBidi"/>
                <w:noProof/>
                <w:sz w:val="22"/>
                <w:szCs w:val="22"/>
              </w:rPr>
              <w:tab/>
            </w:r>
            <w:r w:rsidR="000A11B1" w:rsidRPr="00401A91">
              <w:rPr>
                <w:rStyle w:val="Hyperlink"/>
                <w:noProof/>
              </w:rPr>
              <w:t>Bài tập</w:t>
            </w:r>
            <w:r w:rsidR="000A11B1">
              <w:rPr>
                <w:noProof/>
                <w:webHidden/>
              </w:rPr>
              <w:tab/>
            </w:r>
            <w:r w:rsidR="000A11B1">
              <w:rPr>
                <w:noProof/>
                <w:webHidden/>
              </w:rPr>
              <w:fldChar w:fldCharType="begin"/>
            </w:r>
            <w:r w:rsidR="000A11B1">
              <w:rPr>
                <w:noProof/>
                <w:webHidden/>
              </w:rPr>
              <w:instrText xml:space="preserve"> PAGEREF _Toc410557197 \h </w:instrText>
            </w:r>
            <w:r w:rsidR="000A11B1">
              <w:rPr>
                <w:noProof/>
                <w:webHidden/>
              </w:rPr>
            </w:r>
            <w:r w:rsidR="000A11B1">
              <w:rPr>
                <w:noProof/>
                <w:webHidden/>
              </w:rPr>
              <w:fldChar w:fldCharType="separate"/>
            </w:r>
            <w:r w:rsidR="00736AA6">
              <w:rPr>
                <w:noProof/>
                <w:webHidden/>
              </w:rPr>
              <w:t>6</w:t>
            </w:r>
            <w:r w:rsidR="000A11B1">
              <w:rPr>
                <w:noProof/>
                <w:webHidden/>
              </w:rPr>
              <w:fldChar w:fldCharType="end"/>
            </w:r>
          </w:hyperlink>
        </w:p>
        <w:p w:rsidR="000A11B1" w:rsidRDefault="00D67397">
          <w:pPr>
            <w:pStyle w:val="TOC2"/>
            <w:tabs>
              <w:tab w:val="left" w:pos="4809"/>
            </w:tabs>
            <w:rPr>
              <w:rFonts w:asciiTheme="minorHAnsi" w:eastAsiaTheme="minorEastAsia" w:hAnsiTheme="minorHAnsi" w:cstheme="minorBidi"/>
              <w:noProof/>
              <w:sz w:val="22"/>
              <w:szCs w:val="22"/>
            </w:rPr>
          </w:pPr>
          <w:hyperlink w:anchor="_Toc410557198" w:history="1">
            <w:r w:rsidR="000A11B1" w:rsidRPr="00401A91">
              <w:rPr>
                <w:rStyle w:val="Hyperlink"/>
                <w:noProof/>
              </w:rPr>
              <w:t>1.3</w:t>
            </w:r>
            <w:r w:rsidR="000A11B1">
              <w:rPr>
                <w:rFonts w:asciiTheme="minorHAnsi" w:eastAsiaTheme="minorEastAsia" w:hAnsiTheme="minorHAnsi" w:cstheme="minorBidi"/>
                <w:noProof/>
                <w:sz w:val="22"/>
                <w:szCs w:val="22"/>
              </w:rPr>
              <w:tab/>
            </w:r>
            <w:r w:rsidR="000A11B1" w:rsidRPr="00401A91">
              <w:rPr>
                <w:rStyle w:val="Hyperlink"/>
                <w:noProof/>
              </w:rPr>
              <w:t>Mutex</w:t>
            </w:r>
            <w:r w:rsidR="000A11B1">
              <w:rPr>
                <w:noProof/>
                <w:webHidden/>
              </w:rPr>
              <w:tab/>
            </w:r>
            <w:r w:rsidR="000A11B1">
              <w:rPr>
                <w:noProof/>
                <w:webHidden/>
              </w:rPr>
              <w:fldChar w:fldCharType="begin"/>
            </w:r>
            <w:r w:rsidR="000A11B1">
              <w:rPr>
                <w:noProof/>
                <w:webHidden/>
              </w:rPr>
              <w:instrText xml:space="preserve"> PAGEREF _Toc410557198 \h </w:instrText>
            </w:r>
            <w:r w:rsidR="000A11B1">
              <w:rPr>
                <w:noProof/>
                <w:webHidden/>
              </w:rPr>
            </w:r>
            <w:r w:rsidR="000A11B1">
              <w:rPr>
                <w:noProof/>
                <w:webHidden/>
              </w:rPr>
              <w:fldChar w:fldCharType="separate"/>
            </w:r>
            <w:r w:rsidR="00736AA6">
              <w:rPr>
                <w:noProof/>
                <w:webHidden/>
              </w:rPr>
              <w:t>7</w:t>
            </w:r>
            <w:r w:rsidR="000A11B1">
              <w:rPr>
                <w:noProof/>
                <w:webHidden/>
              </w:rPr>
              <w:fldChar w:fldCharType="end"/>
            </w:r>
          </w:hyperlink>
        </w:p>
        <w:p w:rsidR="000A11B1" w:rsidRDefault="00D67397">
          <w:pPr>
            <w:pStyle w:val="TOC3"/>
            <w:rPr>
              <w:rFonts w:asciiTheme="minorHAnsi" w:eastAsiaTheme="minorEastAsia" w:hAnsiTheme="minorHAnsi" w:cstheme="minorBidi"/>
              <w:noProof/>
              <w:sz w:val="22"/>
              <w:szCs w:val="22"/>
            </w:rPr>
          </w:pPr>
          <w:hyperlink w:anchor="_Toc410557199" w:history="1">
            <w:r w:rsidR="000A11B1" w:rsidRPr="00401A91">
              <w:rPr>
                <w:rStyle w:val="Hyperlink"/>
                <w:noProof/>
                <w:lang w:val="en-AU"/>
              </w:rPr>
              <w:t>1.3.1</w:t>
            </w:r>
            <w:r w:rsidR="000A11B1">
              <w:rPr>
                <w:rFonts w:asciiTheme="minorHAnsi" w:eastAsiaTheme="minorEastAsia" w:hAnsiTheme="minorHAnsi" w:cstheme="minorBidi"/>
                <w:noProof/>
                <w:sz w:val="22"/>
                <w:szCs w:val="22"/>
              </w:rPr>
              <w:tab/>
            </w:r>
            <w:r w:rsidR="000A11B1" w:rsidRPr="00401A91">
              <w:rPr>
                <w:rStyle w:val="Hyperlink"/>
                <w:noProof/>
                <w:lang w:val="en-AU"/>
              </w:rPr>
              <w:t>Các function cơ bản cho Mutex trên C</w:t>
            </w:r>
            <w:r w:rsidR="000A11B1">
              <w:rPr>
                <w:noProof/>
                <w:webHidden/>
              </w:rPr>
              <w:tab/>
            </w:r>
            <w:r w:rsidR="000A11B1">
              <w:rPr>
                <w:noProof/>
                <w:webHidden/>
              </w:rPr>
              <w:fldChar w:fldCharType="begin"/>
            </w:r>
            <w:r w:rsidR="000A11B1">
              <w:rPr>
                <w:noProof/>
                <w:webHidden/>
              </w:rPr>
              <w:instrText xml:space="preserve"> PAGEREF _Toc410557199 \h </w:instrText>
            </w:r>
            <w:r w:rsidR="000A11B1">
              <w:rPr>
                <w:noProof/>
                <w:webHidden/>
              </w:rPr>
            </w:r>
            <w:r w:rsidR="000A11B1">
              <w:rPr>
                <w:noProof/>
                <w:webHidden/>
              </w:rPr>
              <w:fldChar w:fldCharType="separate"/>
            </w:r>
            <w:r w:rsidR="00736AA6">
              <w:rPr>
                <w:noProof/>
                <w:webHidden/>
              </w:rPr>
              <w:t>8</w:t>
            </w:r>
            <w:r w:rsidR="000A11B1">
              <w:rPr>
                <w:noProof/>
                <w:webHidden/>
              </w:rPr>
              <w:fldChar w:fldCharType="end"/>
            </w:r>
          </w:hyperlink>
        </w:p>
        <w:p w:rsidR="000A11B1" w:rsidRDefault="00D67397">
          <w:pPr>
            <w:pStyle w:val="TOC3"/>
            <w:rPr>
              <w:rFonts w:asciiTheme="minorHAnsi" w:eastAsiaTheme="minorEastAsia" w:hAnsiTheme="minorHAnsi" w:cstheme="minorBidi"/>
              <w:noProof/>
              <w:sz w:val="22"/>
              <w:szCs w:val="22"/>
            </w:rPr>
          </w:pPr>
          <w:hyperlink w:anchor="_Toc410557200" w:history="1">
            <w:r w:rsidR="000A11B1" w:rsidRPr="00401A91">
              <w:rPr>
                <w:rStyle w:val="Hyperlink"/>
                <w:noProof/>
              </w:rPr>
              <w:t>1.3.2</w:t>
            </w:r>
            <w:r w:rsidR="000A11B1">
              <w:rPr>
                <w:rFonts w:asciiTheme="minorHAnsi" w:eastAsiaTheme="minorEastAsia" w:hAnsiTheme="minorHAnsi" w:cstheme="minorBidi"/>
                <w:noProof/>
                <w:sz w:val="22"/>
                <w:szCs w:val="22"/>
              </w:rPr>
              <w:tab/>
            </w:r>
            <w:r w:rsidR="000A11B1" w:rsidRPr="00401A91">
              <w:rPr>
                <w:rStyle w:val="Hyperlink"/>
                <w:noProof/>
              </w:rPr>
              <w:t>Bài tập</w:t>
            </w:r>
            <w:r w:rsidR="000A11B1">
              <w:rPr>
                <w:noProof/>
                <w:webHidden/>
              </w:rPr>
              <w:tab/>
            </w:r>
            <w:r w:rsidR="000A11B1">
              <w:rPr>
                <w:noProof/>
                <w:webHidden/>
              </w:rPr>
              <w:fldChar w:fldCharType="begin"/>
            </w:r>
            <w:r w:rsidR="000A11B1">
              <w:rPr>
                <w:noProof/>
                <w:webHidden/>
              </w:rPr>
              <w:instrText xml:space="preserve"> PAGEREF _Toc410557200 \h </w:instrText>
            </w:r>
            <w:r w:rsidR="000A11B1">
              <w:rPr>
                <w:noProof/>
                <w:webHidden/>
              </w:rPr>
            </w:r>
            <w:r w:rsidR="000A11B1">
              <w:rPr>
                <w:noProof/>
                <w:webHidden/>
              </w:rPr>
              <w:fldChar w:fldCharType="separate"/>
            </w:r>
            <w:r w:rsidR="00736AA6">
              <w:rPr>
                <w:noProof/>
                <w:webHidden/>
              </w:rPr>
              <w:t>9</w:t>
            </w:r>
            <w:r w:rsidR="000A11B1">
              <w:rPr>
                <w:noProof/>
                <w:webHidden/>
              </w:rPr>
              <w:fldChar w:fldCharType="end"/>
            </w:r>
          </w:hyperlink>
        </w:p>
        <w:p w:rsidR="00D25E36" w:rsidRDefault="0011753D">
          <w:r>
            <w:fldChar w:fldCharType="end"/>
          </w:r>
        </w:p>
      </w:sdtContent>
    </w:sdt>
    <w:p w:rsidR="00915178" w:rsidRDefault="00915178" w:rsidP="00915178">
      <w:pPr>
        <w:pStyle w:val="BodyTextFirstIndent"/>
        <w:jc w:val="center"/>
        <w:rPr>
          <w:b/>
          <w:sz w:val="48"/>
          <w:szCs w:val="48"/>
        </w:rPr>
      </w:pPr>
      <w:r w:rsidRPr="00915178">
        <w:rPr>
          <w:b/>
          <w:sz w:val="48"/>
          <w:szCs w:val="48"/>
        </w:rPr>
        <w:t>TÀI LIỆU THAM KHẢO</w:t>
      </w:r>
    </w:p>
    <w:p w:rsidR="004014D1" w:rsidRDefault="004014D1" w:rsidP="00915178">
      <w:pPr>
        <w:pStyle w:val="BodyTextFirstIndent"/>
        <w:jc w:val="center"/>
        <w:rPr>
          <w:b/>
          <w:sz w:val="48"/>
          <w:szCs w:val="48"/>
        </w:rPr>
      </w:pPr>
    </w:p>
    <w:p w:rsidR="006B4F48" w:rsidRDefault="00D67397" w:rsidP="006F4D11">
      <w:pPr>
        <w:pStyle w:val="BodyTextFirstIndent"/>
        <w:numPr>
          <w:ilvl w:val="0"/>
          <w:numId w:val="36"/>
        </w:numPr>
      </w:pPr>
      <w:hyperlink r:id="rId10" w:history="1">
        <w:r w:rsidR="006F4D11" w:rsidRPr="0099319A">
          <w:rPr>
            <w:rStyle w:val="Hyperlink"/>
          </w:rPr>
          <w:t>https://www.google.com.vn/url?sa=t&amp;rct=j&amp;q=&amp;esrc=s&amp;source=web&amp;cd=3&amp;cad=rja&amp;uact=8&amp;ved=0CDEQFjAC&amp;url=https%3A%2F%2Fnguyenvanquangcse.files.wordpress.com%2F2014%2F09%2Fexcercise1.pdf&amp;ei=CVHEVLrBHeOxmwXQh4GIDg&amp;usg=AFQjCNFX6il7uy1TbHmcC4E8jzB1hXCCiw&amp;bvm=bv.84349003,d.dGY</w:t>
        </w:r>
      </w:hyperlink>
    </w:p>
    <w:p w:rsidR="006F4D11" w:rsidRDefault="00D67397" w:rsidP="006F4D11">
      <w:pPr>
        <w:pStyle w:val="BodyTextFirstIndent"/>
        <w:numPr>
          <w:ilvl w:val="0"/>
          <w:numId w:val="36"/>
        </w:numPr>
      </w:pPr>
      <w:hyperlink r:id="rId11" w:history="1">
        <w:r w:rsidR="006F4D11" w:rsidRPr="0099319A">
          <w:rPr>
            <w:rStyle w:val="Hyperlink"/>
          </w:rPr>
          <w:t>http://kb.datapool.vn/how-to-huong-dan-lam-quen-voi-cac-lenh-co-ban-tren-linux-unix/4/</w:t>
        </w:r>
      </w:hyperlink>
    </w:p>
    <w:p w:rsidR="006F4D11" w:rsidRDefault="00D67397" w:rsidP="006E64F1">
      <w:pPr>
        <w:pStyle w:val="BodyTextFirstIndent"/>
        <w:numPr>
          <w:ilvl w:val="0"/>
          <w:numId w:val="36"/>
        </w:numPr>
      </w:pPr>
      <w:hyperlink r:id="rId12" w:anchor="Mutexes" w:history="1">
        <w:r w:rsidR="006E64F1" w:rsidRPr="00E6496D">
          <w:rPr>
            <w:rStyle w:val="Hyperlink"/>
          </w:rPr>
          <w:t>https://computing.llnl.gov/tutorials/pthreads/#Mutexes</w:t>
        </w:r>
      </w:hyperlink>
    </w:p>
    <w:p w:rsidR="006E64F1" w:rsidRPr="00E51438" w:rsidRDefault="006E64F1" w:rsidP="006E64F1">
      <w:pPr>
        <w:pStyle w:val="BodyTextFirstIndent"/>
        <w:numPr>
          <w:ilvl w:val="0"/>
          <w:numId w:val="36"/>
        </w:numPr>
      </w:pPr>
    </w:p>
    <w:sectPr w:rsidR="006E64F1" w:rsidRPr="00E51438" w:rsidSect="00CB5067">
      <w:headerReference w:type="default" r:id="rId13"/>
      <w:pgSz w:w="11907" w:h="16840" w:code="9"/>
      <w:pgMar w:top="1701" w:right="1134" w:bottom="1418" w:left="226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397" w:rsidRDefault="00D67397">
      <w:r>
        <w:separator/>
      </w:r>
    </w:p>
  </w:endnote>
  <w:endnote w:type="continuationSeparator" w:id="0">
    <w:p w:rsidR="00D67397" w:rsidRDefault="00D67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D1F" w:rsidRDefault="00C50D1F">
    <w:pPr>
      <w:pStyle w:val="Footer"/>
      <w:jc w:val="center"/>
    </w:pPr>
  </w:p>
  <w:p w:rsidR="00C50D1F" w:rsidRDefault="00C50D1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397" w:rsidRDefault="00D67397">
      <w:r>
        <w:separator/>
      </w:r>
    </w:p>
  </w:footnote>
  <w:footnote w:type="continuationSeparator" w:id="0">
    <w:p w:rsidR="00D67397" w:rsidRDefault="00D67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D1F" w:rsidRDefault="00C50D1F" w:rsidP="00CA77CF">
    <w:pPr>
      <w:pStyle w:val="Header"/>
      <w:rPr>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584"/>
      </v:shape>
    </w:pict>
  </w:numPicBullet>
  <w:abstractNum w:abstractNumId="0">
    <w:nsid w:val="FFFFFF7C"/>
    <w:multiLevelType w:val="singleLevel"/>
    <w:tmpl w:val="063441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36D0D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4FEAA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1A8C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459AA48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30099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DE4D93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AD86354"/>
    <w:lvl w:ilvl="0">
      <w:start w:val="1"/>
      <w:numFmt w:val="decimal"/>
      <w:pStyle w:val="ListNumber"/>
      <w:lvlText w:val="%1."/>
      <w:lvlJc w:val="left"/>
      <w:pPr>
        <w:tabs>
          <w:tab w:val="num" w:pos="360"/>
        </w:tabs>
        <w:ind w:left="360" w:hanging="360"/>
      </w:pPr>
    </w:lvl>
  </w:abstractNum>
  <w:abstractNum w:abstractNumId="8">
    <w:nsid w:val="FFFFFF89"/>
    <w:multiLevelType w:val="singleLevel"/>
    <w:tmpl w:val="21C6F0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FF56CF"/>
    <w:multiLevelType w:val="hybridMultilevel"/>
    <w:tmpl w:val="2E7258B2"/>
    <w:lvl w:ilvl="0" w:tplc="9AA88E8A">
      <w:start w:val="1"/>
      <w:numFmt w:val="decimal"/>
      <w:lvlText w:val="%1."/>
      <w:lvlJc w:val="left"/>
      <w:pPr>
        <w:ind w:left="720" w:hanging="360"/>
      </w:pPr>
      <w:rPr>
        <w:rFonts w:hint="default"/>
      </w:rPr>
    </w:lvl>
    <w:lvl w:ilvl="1" w:tplc="B8CCFD8E" w:tentative="1">
      <w:start w:val="1"/>
      <w:numFmt w:val="lowerLetter"/>
      <w:lvlText w:val="%2."/>
      <w:lvlJc w:val="left"/>
      <w:pPr>
        <w:ind w:left="1440" w:hanging="360"/>
      </w:pPr>
    </w:lvl>
    <w:lvl w:ilvl="2" w:tplc="D92E4D6C" w:tentative="1">
      <w:start w:val="1"/>
      <w:numFmt w:val="lowerRoman"/>
      <w:lvlText w:val="%3."/>
      <w:lvlJc w:val="right"/>
      <w:pPr>
        <w:ind w:left="2160" w:hanging="180"/>
      </w:pPr>
    </w:lvl>
    <w:lvl w:ilvl="3" w:tplc="88383F70" w:tentative="1">
      <w:start w:val="1"/>
      <w:numFmt w:val="decimal"/>
      <w:lvlText w:val="%4."/>
      <w:lvlJc w:val="left"/>
      <w:pPr>
        <w:ind w:left="2880" w:hanging="360"/>
      </w:pPr>
    </w:lvl>
    <w:lvl w:ilvl="4" w:tplc="15F2522E" w:tentative="1">
      <w:start w:val="1"/>
      <w:numFmt w:val="lowerLetter"/>
      <w:lvlText w:val="%5."/>
      <w:lvlJc w:val="left"/>
      <w:pPr>
        <w:ind w:left="3600" w:hanging="360"/>
      </w:pPr>
    </w:lvl>
    <w:lvl w:ilvl="5" w:tplc="281ADADE" w:tentative="1">
      <w:start w:val="1"/>
      <w:numFmt w:val="lowerRoman"/>
      <w:lvlText w:val="%6."/>
      <w:lvlJc w:val="right"/>
      <w:pPr>
        <w:ind w:left="4320" w:hanging="180"/>
      </w:pPr>
    </w:lvl>
    <w:lvl w:ilvl="6" w:tplc="15E8A302" w:tentative="1">
      <w:start w:val="1"/>
      <w:numFmt w:val="decimal"/>
      <w:lvlText w:val="%7."/>
      <w:lvlJc w:val="left"/>
      <w:pPr>
        <w:ind w:left="5040" w:hanging="360"/>
      </w:pPr>
    </w:lvl>
    <w:lvl w:ilvl="7" w:tplc="1D24754A" w:tentative="1">
      <w:start w:val="1"/>
      <w:numFmt w:val="lowerLetter"/>
      <w:lvlText w:val="%8."/>
      <w:lvlJc w:val="left"/>
      <w:pPr>
        <w:ind w:left="5760" w:hanging="360"/>
      </w:pPr>
    </w:lvl>
    <w:lvl w:ilvl="8" w:tplc="0C2EBE2E" w:tentative="1">
      <w:start w:val="1"/>
      <w:numFmt w:val="lowerRoman"/>
      <w:lvlText w:val="%9."/>
      <w:lvlJc w:val="right"/>
      <w:pPr>
        <w:ind w:left="6480" w:hanging="180"/>
      </w:pPr>
    </w:lvl>
  </w:abstractNum>
  <w:abstractNum w:abstractNumId="10">
    <w:nsid w:val="045A263E"/>
    <w:multiLevelType w:val="hybridMultilevel"/>
    <w:tmpl w:val="0066AA4C"/>
    <w:lvl w:ilvl="0" w:tplc="1158CB68">
      <w:start w:val="1"/>
      <w:numFmt w:val="lowerRoman"/>
      <w:pStyle w:val="Number2"/>
      <w:lvlText w:val="%1."/>
      <w:lvlJc w:val="right"/>
      <w:pPr>
        <w:ind w:left="1728" w:hanging="360"/>
      </w:pPr>
    </w:lvl>
    <w:lvl w:ilvl="1" w:tplc="F78E99CE" w:tentative="1">
      <w:start w:val="1"/>
      <w:numFmt w:val="lowerLetter"/>
      <w:lvlText w:val="%2."/>
      <w:lvlJc w:val="left"/>
      <w:pPr>
        <w:ind w:left="2448" w:hanging="360"/>
      </w:pPr>
    </w:lvl>
    <w:lvl w:ilvl="2" w:tplc="E0443D30" w:tentative="1">
      <w:start w:val="1"/>
      <w:numFmt w:val="lowerRoman"/>
      <w:lvlText w:val="%3."/>
      <w:lvlJc w:val="right"/>
      <w:pPr>
        <w:ind w:left="3168" w:hanging="180"/>
      </w:pPr>
    </w:lvl>
    <w:lvl w:ilvl="3" w:tplc="D3EA4B60" w:tentative="1">
      <w:start w:val="1"/>
      <w:numFmt w:val="decimal"/>
      <w:lvlText w:val="%4."/>
      <w:lvlJc w:val="left"/>
      <w:pPr>
        <w:ind w:left="3888" w:hanging="360"/>
      </w:pPr>
    </w:lvl>
    <w:lvl w:ilvl="4" w:tplc="00BA3384" w:tentative="1">
      <w:start w:val="1"/>
      <w:numFmt w:val="lowerLetter"/>
      <w:lvlText w:val="%5."/>
      <w:lvlJc w:val="left"/>
      <w:pPr>
        <w:ind w:left="4608" w:hanging="360"/>
      </w:pPr>
    </w:lvl>
    <w:lvl w:ilvl="5" w:tplc="CA163B00" w:tentative="1">
      <w:start w:val="1"/>
      <w:numFmt w:val="lowerRoman"/>
      <w:lvlText w:val="%6."/>
      <w:lvlJc w:val="right"/>
      <w:pPr>
        <w:ind w:left="5328" w:hanging="180"/>
      </w:pPr>
    </w:lvl>
    <w:lvl w:ilvl="6" w:tplc="BD98191C" w:tentative="1">
      <w:start w:val="1"/>
      <w:numFmt w:val="decimal"/>
      <w:lvlText w:val="%7."/>
      <w:lvlJc w:val="left"/>
      <w:pPr>
        <w:ind w:left="6048" w:hanging="360"/>
      </w:pPr>
    </w:lvl>
    <w:lvl w:ilvl="7" w:tplc="89900556" w:tentative="1">
      <w:start w:val="1"/>
      <w:numFmt w:val="lowerLetter"/>
      <w:lvlText w:val="%8."/>
      <w:lvlJc w:val="left"/>
      <w:pPr>
        <w:ind w:left="6768" w:hanging="360"/>
      </w:pPr>
    </w:lvl>
    <w:lvl w:ilvl="8" w:tplc="2B20EC12" w:tentative="1">
      <w:start w:val="1"/>
      <w:numFmt w:val="lowerRoman"/>
      <w:lvlText w:val="%9."/>
      <w:lvlJc w:val="right"/>
      <w:pPr>
        <w:ind w:left="7488" w:hanging="180"/>
      </w:pPr>
    </w:lvl>
  </w:abstractNum>
  <w:abstractNum w:abstractNumId="11">
    <w:nsid w:val="0A27331F"/>
    <w:multiLevelType w:val="multilevel"/>
    <w:tmpl w:val="C2B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AC850FB"/>
    <w:multiLevelType w:val="hybridMultilevel"/>
    <w:tmpl w:val="08CA93F4"/>
    <w:lvl w:ilvl="0" w:tplc="FD00A0D2">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BA001F"/>
    <w:multiLevelType w:val="hybridMultilevel"/>
    <w:tmpl w:val="BF0CE452"/>
    <w:lvl w:ilvl="0" w:tplc="AACCD2C4">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nsid w:val="0E3B27B3"/>
    <w:multiLevelType w:val="hybridMultilevel"/>
    <w:tmpl w:val="C5BAEDD6"/>
    <w:lvl w:ilvl="0" w:tplc="E03ACE3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B00CCA"/>
    <w:multiLevelType w:val="hybridMultilevel"/>
    <w:tmpl w:val="7298BED2"/>
    <w:lvl w:ilvl="0" w:tplc="9244E796">
      <w:start w:val="1"/>
      <w:numFmt w:val="decimalZero"/>
      <w:lvlText w:val="(%1)"/>
      <w:lvlJc w:val="left"/>
      <w:pPr>
        <w:ind w:left="990" w:hanging="48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6">
    <w:nsid w:val="16416E36"/>
    <w:multiLevelType w:val="hybridMultilevel"/>
    <w:tmpl w:val="B5DC5C78"/>
    <w:lvl w:ilvl="0" w:tplc="1CC2C2FA">
      <w:start w:val="1"/>
      <w:numFmt w:val="bullet"/>
      <w:pStyle w:val="Bullet1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7AE308C"/>
    <w:multiLevelType w:val="hybridMultilevel"/>
    <w:tmpl w:val="86862F3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D366660"/>
    <w:multiLevelType w:val="multilevel"/>
    <w:tmpl w:val="92B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DF57F5C"/>
    <w:multiLevelType w:val="multilevel"/>
    <w:tmpl w:val="25940814"/>
    <w:lvl w:ilvl="0">
      <w:start w:val="1"/>
      <w:numFmt w:val="decimal"/>
      <w:pStyle w:val="Heading4"/>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209227F2"/>
    <w:multiLevelType w:val="hybridMultilevel"/>
    <w:tmpl w:val="3B2C91A2"/>
    <w:lvl w:ilvl="0" w:tplc="588A3A6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1">
    <w:nsid w:val="2BBA46C7"/>
    <w:multiLevelType w:val="hybridMultilevel"/>
    <w:tmpl w:val="6F30EFA2"/>
    <w:name w:val="chapter3"/>
    <w:lvl w:ilvl="0" w:tplc="A18AD118">
      <w:numFmt w:val="bullet"/>
      <w:lvlText w:val="-"/>
      <w:lvlJc w:val="left"/>
      <w:pPr>
        <w:ind w:left="1080" w:hanging="360"/>
      </w:pPr>
      <w:rPr>
        <w:rFonts w:ascii="Times New Roman" w:eastAsia="Times New Roman" w:hAnsi="Times New Roman" w:cs="Times New Roman" w:hint="default"/>
      </w:rPr>
    </w:lvl>
    <w:lvl w:ilvl="1" w:tplc="218C395A" w:tentative="1">
      <w:start w:val="1"/>
      <w:numFmt w:val="bullet"/>
      <w:lvlText w:val="o"/>
      <w:lvlJc w:val="left"/>
      <w:pPr>
        <w:ind w:left="1800" w:hanging="360"/>
      </w:pPr>
      <w:rPr>
        <w:rFonts w:ascii="Courier New" w:hAnsi="Courier New" w:cs="Courier New" w:hint="default"/>
      </w:rPr>
    </w:lvl>
    <w:lvl w:ilvl="2" w:tplc="AE7E92A2" w:tentative="1">
      <w:start w:val="1"/>
      <w:numFmt w:val="bullet"/>
      <w:lvlText w:val=""/>
      <w:lvlJc w:val="left"/>
      <w:pPr>
        <w:ind w:left="2520" w:hanging="360"/>
      </w:pPr>
      <w:rPr>
        <w:rFonts w:ascii="Wingdings" w:hAnsi="Wingdings" w:hint="default"/>
      </w:rPr>
    </w:lvl>
    <w:lvl w:ilvl="3" w:tplc="D64E150E" w:tentative="1">
      <w:start w:val="1"/>
      <w:numFmt w:val="bullet"/>
      <w:lvlText w:val=""/>
      <w:lvlJc w:val="left"/>
      <w:pPr>
        <w:ind w:left="3240" w:hanging="360"/>
      </w:pPr>
      <w:rPr>
        <w:rFonts w:ascii="Symbol" w:hAnsi="Symbol" w:hint="default"/>
      </w:rPr>
    </w:lvl>
    <w:lvl w:ilvl="4" w:tplc="0E7E5AA6" w:tentative="1">
      <w:start w:val="1"/>
      <w:numFmt w:val="bullet"/>
      <w:lvlText w:val="o"/>
      <w:lvlJc w:val="left"/>
      <w:pPr>
        <w:ind w:left="3960" w:hanging="360"/>
      </w:pPr>
      <w:rPr>
        <w:rFonts w:ascii="Courier New" w:hAnsi="Courier New" w:cs="Courier New" w:hint="default"/>
      </w:rPr>
    </w:lvl>
    <w:lvl w:ilvl="5" w:tplc="EC7040E4" w:tentative="1">
      <w:start w:val="1"/>
      <w:numFmt w:val="bullet"/>
      <w:lvlText w:val=""/>
      <w:lvlJc w:val="left"/>
      <w:pPr>
        <w:ind w:left="4680" w:hanging="360"/>
      </w:pPr>
      <w:rPr>
        <w:rFonts w:ascii="Wingdings" w:hAnsi="Wingdings" w:hint="default"/>
      </w:rPr>
    </w:lvl>
    <w:lvl w:ilvl="6" w:tplc="F1EA43D6" w:tentative="1">
      <w:start w:val="1"/>
      <w:numFmt w:val="bullet"/>
      <w:lvlText w:val=""/>
      <w:lvlJc w:val="left"/>
      <w:pPr>
        <w:ind w:left="5400" w:hanging="360"/>
      </w:pPr>
      <w:rPr>
        <w:rFonts w:ascii="Symbol" w:hAnsi="Symbol" w:hint="default"/>
      </w:rPr>
    </w:lvl>
    <w:lvl w:ilvl="7" w:tplc="E656278A" w:tentative="1">
      <w:start w:val="1"/>
      <w:numFmt w:val="bullet"/>
      <w:lvlText w:val="o"/>
      <w:lvlJc w:val="left"/>
      <w:pPr>
        <w:ind w:left="6120" w:hanging="360"/>
      </w:pPr>
      <w:rPr>
        <w:rFonts w:ascii="Courier New" w:hAnsi="Courier New" w:cs="Courier New" w:hint="default"/>
      </w:rPr>
    </w:lvl>
    <w:lvl w:ilvl="8" w:tplc="67242528" w:tentative="1">
      <w:start w:val="1"/>
      <w:numFmt w:val="bullet"/>
      <w:lvlText w:val=""/>
      <w:lvlJc w:val="left"/>
      <w:pPr>
        <w:ind w:left="6840" w:hanging="360"/>
      </w:pPr>
      <w:rPr>
        <w:rFonts w:ascii="Wingdings" w:hAnsi="Wingdings" w:hint="default"/>
      </w:rPr>
    </w:lvl>
  </w:abstractNum>
  <w:abstractNum w:abstractNumId="22">
    <w:nsid w:val="2EA062CB"/>
    <w:multiLevelType w:val="hybridMultilevel"/>
    <w:tmpl w:val="9518435E"/>
    <w:lvl w:ilvl="0" w:tplc="56E86656">
      <w:start w:val="7"/>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nsid w:val="2F7C726E"/>
    <w:multiLevelType w:val="multilevel"/>
    <w:tmpl w:val="6A8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743C32"/>
    <w:multiLevelType w:val="hybridMultilevel"/>
    <w:tmpl w:val="0EB0F4B0"/>
    <w:lvl w:ilvl="0" w:tplc="7D104DA8">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nsid w:val="402F0769"/>
    <w:multiLevelType w:val="hybridMultilevel"/>
    <w:tmpl w:val="F9B89A8A"/>
    <w:lvl w:ilvl="0" w:tplc="9B0CCA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BB2355"/>
    <w:multiLevelType w:val="hybridMultilevel"/>
    <w:tmpl w:val="2F88BC9C"/>
    <w:lvl w:ilvl="0" w:tplc="0409000F">
      <w:start w:val="1"/>
      <w:numFmt w:val="bullet"/>
      <w:pStyle w:val="Bullet2"/>
      <w:lvlText w:val=""/>
      <w:lvlJc w:val="left"/>
      <w:pPr>
        <w:tabs>
          <w:tab w:val="num" w:pos="907"/>
        </w:tabs>
        <w:ind w:left="907" w:hanging="397"/>
      </w:pPr>
      <w:rPr>
        <w:rFonts w:ascii="Symbol" w:hAnsi="Symbol" w:hint="default"/>
        <w:color w:val="auto"/>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47402479"/>
    <w:multiLevelType w:val="hybridMultilevel"/>
    <w:tmpl w:val="B9FC8510"/>
    <w:lvl w:ilvl="0" w:tplc="0409000B">
      <w:start w:val="1"/>
      <w:numFmt w:val="bullet"/>
      <w:lvlText w:val=""/>
      <w:lvlJc w:val="left"/>
      <w:pPr>
        <w:ind w:left="720" w:hanging="360"/>
      </w:pPr>
      <w:rPr>
        <w:rFonts w:ascii="Wingdings" w:hAnsi="Wingding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nsid w:val="483728B4"/>
    <w:multiLevelType w:val="hybridMultilevel"/>
    <w:tmpl w:val="44C80EB4"/>
    <w:lvl w:ilvl="0" w:tplc="033A3680">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nsid w:val="49807880"/>
    <w:multiLevelType w:val="hybridMultilevel"/>
    <w:tmpl w:val="8CA064BA"/>
    <w:lvl w:ilvl="0" w:tplc="04090017">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nsid w:val="4DC95834"/>
    <w:multiLevelType w:val="hybridMultilevel"/>
    <w:tmpl w:val="F050D85C"/>
    <w:lvl w:ilvl="0" w:tplc="C3D8CF7E">
      <w:start w:val="1"/>
      <w:numFmt w:val="lowerRoman"/>
      <w:pStyle w:val="List"/>
      <w:lvlText w:val="%1."/>
      <w:lvlJc w:val="righ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nsid w:val="4EC346FA"/>
    <w:multiLevelType w:val="hybridMultilevel"/>
    <w:tmpl w:val="A2F0740C"/>
    <w:lvl w:ilvl="0" w:tplc="5A3064E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nsid w:val="4F9121F5"/>
    <w:multiLevelType w:val="hybridMultilevel"/>
    <w:tmpl w:val="7CC61B92"/>
    <w:lvl w:ilvl="0" w:tplc="4E742352">
      <w:start w:val="1"/>
      <w:numFmt w:val="lowerLetter"/>
      <w:pStyle w:val="Number3"/>
      <w:lvlText w:val="%1."/>
      <w:lvlJc w:val="left"/>
      <w:pPr>
        <w:ind w:left="2016" w:hanging="360"/>
      </w:pPr>
      <w:rPr>
        <w:rFont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4">
    <w:nsid w:val="4FF06A58"/>
    <w:multiLevelType w:val="hybridMultilevel"/>
    <w:tmpl w:val="50C87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171BC1"/>
    <w:multiLevelType w:val="hybridMultilevel"/>
    <w:tmpl w:val="7BCE0FA2"/>
    <w:lvl w:ilvl="0" w:tplc="7388C022">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55987030"/>
    <w:multiLevelType w:val="hybridMultilevel"/>
    <w:tmpl w:val="9F18DB32"/>
    <w:name w:val="chapter4"/>
    <w:lvl w:ilvl="0" w:tplc="C714CD6A">
      <w:start w:val="1"/>
      <w:numFmt w:val="decimal"/>
      <w:pStyle w:val="Number1"/>
      <w:lvlText w:val="%1."/>
      <w:lvlJc w:val="left"/>
      <w:pPr>
        <w:ind w:left="1440" w:hanging="360"/>
      </w:pPr>
    </w:lvl>
    <w:lvl w:ilvl="1" w:tplc="F286A178" w:tentative="1">
      <w:start w:val="1"/>
      <w:numFmt w:val="lowerLetter"/>
      <w:lvlText w:val="%2."/>
      <w:lvlJc w:val="left"/>
      <w:pPr>
        <w:ind w:left="2160" w:hanging="360"/>
      </w:pPr>
    </w:lvl>
    <w:lvl w:ilvl="2" w:tplc="273693F8" w:tentative="1">
      <w:start w:val="1"/>
      <w:numFmt w:val="lowerRoman"/>
      <w:lvlText w:val="%3."/>
      <w:lvlJc w:val="right"/>
      <w:pPr>
        <w:ind w:left="2880" w:hanging="180"/>
      </w:pPr>
    </w:lvl>
    <w:lvl w:ilvl="3" w:tplc="04440840" w:tentative="1">
      <w:start w:val="1"/>
      <w:numFmt w:val="decimal"/>
      <w:lvlText w:val="%4."/>
      <w:lvlJc w:val="left"/>
      <w:pPr>
        <w:ind w:left="3600" w:hanging="360"/>
      </w:pPr>
    </w:lvl>
    <w:lvl w:ilvl="4" w:tplc="C762A146" w:tentative="1">
      <w:start w:val="1"/>
      <w:numFmt w:val="lowerLetter"/>
      <w:lvlText w:val="%5."/>
      <w:lvlJc w:val="left"/>
      <w:pPr>
        <w:ind w:left="4320" w:hanging="360"/>
      </w:pPr>
    </w:lvl>
    <w:lvl w:ilvl="5" w:tplc="82DA7DDE" w:tentative="1">
      <w:start w:val="1"/>
      <w:numFmt w:val="lowerRoman"/>
      <w:lvlText w:val="%6."/>
      <w:lvlJc w:val="right"/>
      <w:pPr>
        <w:ind w:left="5040" w:hanging="180"/>
      </w:pPr>
    </w:lvl>
    <w:lvl w:ilvl="6" w:tplc="5394E804" w:tentative="1">
      <w:start w:val="1"/>
      <w:numFmt w:val="decimal"/>
      <w:lvlText w:val="%7."/>
      <w:lvlJc w:val="left"/>
      <w:pPr>
        <w:ind w:left="5760" w:hanging="360"/>
      </w:pPr>
    </w:lvl>
    <w:lvl w:ilvl="7" w:tplc="771863B0" w:tentative="1">
      <w:start w:val="1"/>
      <w:numFmt w:val="lowerLetter"/>
      <w:lvlText w:val="%8."/>
      <w:lvlJc w:val="left"/>
      <w:pPr>
        <w:ind w:left="6480" w:hanging="360"/>
      </w:pPr>
    </w:lvl>
    <w:lvl w:ilvl="8" w:tplc="C810C354" w:tentative="1">
      <w:start w:val="1"/>
      <w:numFmt w:val="lowerRoman"/>
      <w:lvlText w:val="%9."/>
      <w:lvlJc w:val="right"/>
      <w:pPr>
        <w:ind w:left="7200" w:hanging="180"/>
      </w:pPr>
    </w:lvl>
  </w:abstractNum>
  <w:abstractNum w:abstractNumId="37">
    <w:nsid w:val="57441947"/>
    <w:multiLevelType w:val="singleLevel"/>
    <w:tmpl w:val="1FE29846"/>
    <w:lvl w:ilvl="0">
      <w:start w:val="1"/>
      <w:numFmt w:val="lowerRoman"/>
      <w:pStyle w:val="List2"/>
      <w:lvlText w:val="%1."/>
      <w:lvlJc w:val="right"/>
      <w:pPr>
        <w:tabs>
          <w:tab w:val="num" w:pos="360"/>
        </w:tabs>
        <w:ind w:left="360" w:hanging="360"/>
      </w:pPr>
    </w:lvl>
  </w:abstractNum>
  <w:abstractNum w:abstractNumId="38">
    <w:nsid w:val="5A471175"/>
    <w:multiLevelType w:val="hybridMultilevel"/>
    <w:tmpl w:val="ABCC49FA"/>
    <w:lvl w:ilvl="0" w:tplc="7056092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032302"/>
    <w:multiLevelType w:val="hybridMultilevel"/>
    <w:tmpl w:val="6108CCF8"/>
    <w:lvl w:ilvl="0" w:tplc="8402C84C">
      <w:start w:val="7"/>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615952DA"/>
    <w:multiLevelType w:val="hybridMultilevel"/>
    <w:tmpl w:val="2DC2C22E"/>
    <w:lvl w:ilvl="0" w:tplc="E1A4CED4">
      <w:start w:val="1"/>
      <w:numFmt w:val="bullet"/>
      <w:pStyle w:val="Bullet3"/>
      <w:lvlText w:val=""/>
      <w:lvlJc w:val="left"/>
      <w:pPr>
        <w:ind w:left="2016" w:hanging="360"/>
      </w:pPr>
      <w:rPr>
        <w:rFonts w:ascii="Wingdings" w:hAnsi="Wingdings" w:hint="default"/>
      </w:rPr>
    </w:lvl>
    <w:lvl w:ilvl="1" w:tplc="1C82282E" w:tentative="1">
      <w:start w:val="1"/>
      <w:numFmt w:val="bullet"/>
      <w:lvlText w:val="o"/>
      <w:lvlJc w:val="left"/>
      <w:pPr>
        <w:ind w:left="2736" w:hanging="360"/>
      </w:pPr>
      <w:rPr>
        <w:rFonts w:ascii="Courier New" w:hAnsi="Courier New" w:cs="Courier New" w:hint="default"/>
      </w:rPr>
    </w:lvl>
    <w:lvl w:ilvl="2" w:tplc="CEDC4FA6" w:tentative="1">
      <w:start w:val="1"/>
      <w:numFmt w:val="bullet"/>
      <w:lvlText w:val=""/>
      <w:lvlJc w:val="left"/>
      <w:pPr>
        <w:ind w:left="3456" w:hanging="360"/>
      </w:pPr>
      <w:rPr>
        <w:rFonts w:ascii="Wingdings" w:hAnsi="Wingdings" w:hint="default"/>
      </w:rPr>
    </w:lvl>
    <w:lvl w:ilvl="3" w:tplc="16200980" w:tentative="1">
      <w:start w:val="1"/>
      <w:numFmt w:val="bullet"/>
      <w:lvlText w:val=""/>
      <w:lvlJc w:val="left"/>
      <w:pPr>
        <w:ind w:left="4176" w:hanging="360"/>
      </w:pPr>
      <w:rPr>
        <w:rFonts w:ascii="Symbol" w:hAnsi="Symbol" w:hint="default"/>
      </w:rPr>
    </w:lvl>
    <w:lvl w:ilvl="4" w:tplc="B2BAFDFE" w:tentative="1">
      <w:start w:val="1"/>
      <w:numFmt w:val="bullet"/>
      <w:lvlText w:val="o"/>
      <w:lvlJc w:val="left"/>
      <w:pPr>
        <w:ind w:left="4896" w:hanging="360"/>
      </w:pPr>
      <w:rPr>
        <w:rFonts w:ascii="Courier New" w:hAnsi="Courier New" w:cs="Courier New" w:hint="default"/>
      </w:rPr>
    </w:lvl>
    <w:lvl w:ilvl="5" w:tplc="7BF60F36" w:tentative="1">
      <w:start w:val="1"/>
      <w:numFmt w:val="bullet"/>
      <w:lvlText w:val=""/>
      <w:lvlJc w:val="left"/>
      <w:pPr>
        <w:ind w:left="5616" w:hanging="360"/>
      </w:pPr>
      <w:rPr>
        <w:rFonts w:ascii="Wingdings" w:hAnsi="Wingdings" w:hint="default"/>
      </w:rPr>
    </w:lvl>
    <w:lvl w:ilvl="6" w:tplc="E398DDE6" w:tentative="1">
      <w:start w:val="1"/>
      <w:numFmt w:val="bullet"/>
      <w:lvlText w:val=""/>
      <w:lvlJc w:val="left"/>
      <w:pPr>
        <w:ind w:left="6336" w:hanging="360"/>
      </w:pPr>
      <w:rPr>
        <w:rFonts w:ascii="Symbol" w:hAnsi="Symbol" w:hint="default"/>
      </w:rPr>
    </w:lvl>
    <w:lvl w:ilvl="7" w:tplc="44E2EEC2" w:tentative="1">
      <w:start w:val="1"/>
      <w:numFmt w:val="bullet"/>
      <w:lvlText w:val="o"/>
      <w:lvlJc w:val="left"/>
      <w:pPr>
        <w:ind w:left="7056" w:hanging="360"/>
      </w:pPr>
      <w:rPr>
        <w:rFonts w:ascii="Courier New" w:hAnsi="Courier New" w:cs="Courier New" w:hint="default"/>
      </w:rPr>
    </w:lvl>
    <w:lvl w:ilvl="8" w:tplc="39AE3C32" w:tentative="1">
      <w:start w:val="1"/>
      <w:numFmt w:val="bullet"/>
      <w:lvlText w:val=""/>
      <w:lvlJc w:val="left"/>
      <w:pPr>
        <w:ind w:left="7776" w:hanging="360"/>
      </w:pPr>
      <w:rPr>
        <w:rFonts w:ascii="Wingdings" w:hAnsi="Wingdings" w:hint="default"/>
      </w:rPr>
    </w:lvl>
  </w:abstractNum>
  <w:abstractNum w:abstractNumId="41">
    <w:nsid w:val="634811C2"/>
    <w:multiLevelType w:val="hybridMultilevel"/>
    <w:tmpl w:val="8604BB14"/>
    <w:lvl w:ilvl="0" w:tplc="12C4460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37F52C9"/>
    <w:multiLevelType w:val="hybridMultilevel"/>
    <w:tmpl w:val="731449EE"/>
    <w:lvl w:ilvl="0" w:tplc="0C22C550">
      <w:start w:val="1"/>
      <w:numFmt w:val="bullet"/>
      <w:pStyle w:val="Bullet20"/>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43">
    <w:nsid w:val="67160BE7"/>
    <w:multiLevelType w:val="hybridMultilevel"/>
    <w:tmpl w:val="9A229488"/>
    <w:lvl w:ilvl="0" w:tplc="B1208E66">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nsid w:val="6A5B7BB8"/>
    <w:multiLevelType w:val="hybridMultilevel"/>
    <w:tmpl w:val="846CB492"/>
    <w:lvl w:ilvl="0" w:tplc="752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8D1B4D"/>
    <w:multiLevelType w:val="hybridMultilevel"/>
    <w:tmpl w:val="1ED2C182"/>
    <w:lvl w:ilvl="0" w:tplc="E8E8C69C">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F914DC"/>
    <w:multiLevelType w:val="hybridMultilevel"/>
    <w:tmpl w:val="3312C4BA"/>
    <w:lvl w:ilvl="0" w:tplc="5E4ABA54">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E93E80"/>
    <w:multiLevelType w:val="hybridMultilevel"/>
    <w:tmpl w:val="2B907B58"/>
    <w:lvl w:ilvl="0" w:tplc="B4325F0E">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5186DFA"/>
    <w:multiLevelType w:val="multilevel"/>
    <w:tmpl w:val="99D85878"/>
    <w:lvl w:ilvl="0">
      <w:start w:val="1"/>
      <w:numFmt w:val="decimal"/>
      <w:pStyle w:val="Heading1"/>
      <w:lvlText w:val="Chương %1. "/>
      <w:lvlJc w:val="left"/>
      <w:pPr>
        <w:ind w:left="360" w:hanging="36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0"/>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49">
    <w:nsid w:val="79FC15CF"/>
    <w:multiLevelType w:val="hybridMultilevel"/>
    <w:tmpl w:val="900CCA52"/>
    <w:name w:val="chapter2"/>
    <w:lvl w:ilvl="0" w:tplc="902C5B60">
      <w:start w:val="2"/>
      <w:numFmt w:val="lowerLetter"/>
      <w:lvlText w:val="%1)"/>
      <w:lvlJc w:val="left"/>
      <w:pPr>
        <w:ind w:left="720" w:hanging="360"/>
      </w:pPr>
      <w:rPr>
        <w:rFonts w:hint="default"/>
      </w:rPr>
    </w:lvl>
    <w:lvl w:ilvl="1" w:tplc="F58ED98A" w:tentative="1">
      <w:start w:val="1"/>
      <w:numFmt w:val="lowerLetter"/>
      <w:lvlText w:val="%2."/>
      <w:lvlJc w:val="left"/>
      <w:pPr>
        <w:ind w:left="1440" w:hanging="360"/>
      </w:pPr>
    </w:lvl>
    <w:lvl w:ilvl="2" w:tplc="4422204C" w:tentative="1">
      <w:start w:val="1"/>
      <w:numFmt w:val="lowerRoman"/>
      <w:lvlText w:val="%3."/>
      <w:lvlJc w:val="right"/>
      <w:pPr>
        <w:ind w:left="2160" w:hanging="180"/>
      </w:pPr>
    </w:lvl>
    <w:lvl w:ilvl="3" w:tplc="5DD8AA1E" w:tentative="1">
      <w:start w:val="1"/>
      <w:numFmt w:val="decimal"/>
      <w:lvlText w:val="%4."/>
      <w:lvlJc w:val="left"/>
      <w:pPr>
        <w:ind w:left="2880" w:hanging="360"/>
      </w:pPr>
    </w:lvl>
    <w:lvl w:ilvl="4" w:tplc="D9C4D104" w:tentative="1">
      <w:start w:val="1"/>
      <w:numFmt w:val="lowerLetter"/>
      <w:lvlText w:val="%5."/>
      <w:lvlJc w:val="left"/>
      <w:pPr>
        <w:ind w:left="3600" w:hanging="360"/>
      </w:pPr>
    </w:lvl>
    <w:lvl w:ilvl="5" w:tplc="145A41CC" w:tentative="1">
      <w:start w:val="1"/>
      <w:numFmt w:val="lowerRoman"/>
      <w:lvlText w:val="%6."/>
      <w:lvlJc w:val="right"/>
      <w:pPr>
        <w:ind w:left="4320" w:hanging="180"/>
      </w:pPr>
    </w:lvl>
    <w:lvl w:ilvl="6" w:tplc="9A2ABF6C" w:tentative="1">
      <w:start w:val="1"/>
      <w:numFmt w:val="decimal"/>
      <w:lvlText w:val="%7."/>
      <w:lvlJc w:val="left"/>
      <w:pPr>
        <w:ind w:left="5040" w:hanging="360"/>
      </w:pPr>
    </w:lvl>
    <w:lvl w:ilvl="7" w:tplc="305231BA" w:tentative="1">
      <w:start w:val="1"/>
      <w:numFmt w:val="lowerLetter"/>
      <w:lvlText w:val="%8."/>
      <w:lvlJc w:val="left"/>
      <w:pPr>
        <w:ind w:left="5760" w:hanging="360"/>
      </w:pPr>
    </w:lvl>
    <w:lvl w:ilvl="8" w:tplc="39AE16B6" w:tentative="1">
      <w:start w:val="1"/>
      <w:numFmt w:val="lowerRoman"/>
      <w:lvlText w:val="%9."/>
      <w:lvlJc w:val="right"/>
      <w:pPr>
        <w:ind w:left="6480" w:hanging="180"/>
      </w:pPr>
    </w:lvl>
  </w:abstractNum>
  <w:abstractNum w:abstractNumId="50">
    <w:nsid w:val="7C286AC3"/>
    <w:multiLevelType w:val="multilevel"/>
    <w:tmpl w:val="C3BA29E6"/>
    <w:lvl w:ilvl="0">
      <w:start w:val="1"/>
      <w:numFmt w:val="decimal"/>
      <w:lvlText w:val="Chương%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nsid w:val="7C2A3D54"/>
    <w:multiLevelType w:val="multilevel"/>
    <w:tmpl w:val="11F8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C813870"/>
    <w:multiLevelType w:val="hybridMultilevel"/>
    <w:tmpl w:val="DF821080"/>
    <w:lvl w:ilvl="0" w:tplc="F384A580">
      <w:start w:val="1"/>
      <w:numFmt w:val="lowerLetter"/>
      <w:lvlText w:val="%1)"/>
      <w:lvlJc w:val="left"/>
      <w:pPr>
        <w:ind w:left="720" w:hanging="360"/>
      </w:pPr>
      <w:rPr>
        <w:rFonts w:hint="default"/>
      </w:rPr>
    </w:lvl>
    <w:lvl w:ilvl="1" w:tplc="D2DE121A" w:tentative="1">
      <w:start w:val="1"/>
      <w:numFmt w:val="lowerLetter"/>
      <w:lvlText w:val="%2."/>
      <w:lvlJc w:val="left"/>
      <w:pPr>
        <w:ind w:left="1440" w:hanging="360"/>
      </w:pPr>
    </w:lvl>
    <w:lvl w:ilvl="2" w:tplc="E02461FC" w:tentative="1">
      <w:start w:val="1"/>
      <w:numFmt w:val="lowerRoman"/>
      <w:lvlText w:val="%3."/>
      <w:lvlJc w:val="right"/>
      <w:pPr>
        <w:ind w:left="2160" w:hanging="180"/>
      </w:pPr>
    </w:lvl>
    <w:lvl w:ilvl="3" w:tplc="638C7CC2" w:tentative="1">
      <w:start w:val="1"/>
      <w:numFmt w:val="decimal"/>
      <w:lvlText w:val="%4."/>
      <w:lvlJc w:val="left"/>
      <w:pPr>
        <w:ind w:left="2880" w:hanging="360"/>
      </w:pPr>
    </w:lvl>
    <w:lvl w:ilvl="4" w:tplc="C0C249DE" w:tentative="1">
      <w:start w:val="1"/>
      <w:numFmt w:val="lowerLetter"/>
      <w:lvlText w:val="%5."/>
      <w:lvlJc w:val="left"/>
      <w:pPr>
        <w:ind w:left="3600" w:hanging="360"/>
      </w:pPr>
    </w:lvl>
    <w:lvl w:ilvl="5" w:tplc="4F4C9DAE" w:tentative="1">
      <w:start w:val="1"/>
      <w:numFmt w:val="lowerRoman"/>
      <w:lvlText w:val="%6."/>
      <w:lvlJc w:val="right"/>
      <w:pPr>
        <w:ind w:left="4320" w:hanging="180"/>
      </w:pPr>
    </w:lvl>
    <w:lvl w:ilvl="6" w:tplc="AEE89ECE" w:tentative="1">
      <w:start w:val="1"/>
      <w:numFmt w:val="decimal"/>
      <w:lvlText w:val="%7."/>
      <w:lvlJc w:val="left"/>
      <w:pPr>
        <w:ind w:left="5040" w:hanging="360"/>
      </w:pPr>
    </w:lvl>
    <w:lvl w:ilvl="7" w:tplc="BEA06F8E" w:tentative="1">
      <w:start w:val="1"/>
      <w:numFmt w:val="lowerLetter"/>
      <w:lvlText w:val="%8."/>
      <w:lvlJc w:val="left"/>
      <w:pPr>
        <w:ind w:left="5760" w:hanging="360"/>
      </w:pPr>
    </w:lvl>
    <w:lvl w:ilvl="8" w:tplc="34669456"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4"/>
  </w:num>
  <w:num w:numId="6">
    <w:abstractNumId w:val="7"/>
  </w:num>
  <w:num w:numId="7">
    <w:abstractNumId w:val="3"/>
  </w:num>
  <w:num w:numId="8">
    <w:abstractNumId w:val="1"/>
  </w:num>
  <w:num w:numId="9">
    <w:abstractNumId w:val="0"/>
  </w:num>
  <w:num w:numId="10">
    <w:abstractNumId w:val="37"/>
  </w:num>
  <w:num w:numId="11">
    <w:abstractNumId w:val="26"/>
  </w:num>
  <w:num w:numId="12">
    <w:abstractNumId w:val="16"/>
  </w:num>
  <w:num w:numId="13">
    <w:abstractNumId w:val="31"/>
  </w:num>
  <w:num w:numId="14">
    <w:abstractNumId w:val="50"/>
  </w:num>
  <w:num w:numId="15">
    <w:abstractNumId w:val="15"/>
  </w:num>
  <w:num w:numId="16">
    <w:abstractNumId w:val="25"/>
  </w:num>
  <w:num w:numId="17">
    <w:abstractNumId w:val="48"/>
  </w:num>
  <w:num w:numId="18">
    <w:abstractNumId w:val="13"/>
  </w:num>
  <w:num w:numId="19">
    <w:abstractNumId w:val="42"/>
  </w:num>
  <w:num w:numId="20">
    <w:abstractNumId w:val="40"/>
  </w:num>
  <w:num w:numId="21">
    <w:abstractNumId w:val="33"/>
  </w:num>
  <w:num w:numId="22">
    <w:abstractNumId w:val="30"/>
  </w:num>
  <w:num w:numId="23">
    <w:abstractNumId w:val="36"/>
    <w:lvlOverride w:ilvl="0">
      <w:startOverride w:val="1"/>
    </w:lvlOverride>
  </w:num>
  <w:num w:numId="24">
    <w:abstractNumId w:val="10"/>
    <w:lvlOverride w:ilvl="0">
      <w:startOverride w:val="1"/>
    </w:lvlOverride>
  </w:num>
  <w:num w:numId="25">
    <w:abstractNumId w:val="35"/>
  </w:num>
  <w:num w:numId="26">
    <w:abstractNumId w:val="24"/>
  </w:num>
  <w:num w:numId="27">
    <w:abstractNumId w:val="20"/>
  </w:num>
  <w:num w:numId="28">
    <w:abstractNumId w:val="44"/>
  </w:num>
  <w:num w:numId="29">
    <w:abstractNumId w:val="7"/>
    <w:lvlOverride w:ilvl="0">
      <w:startOverride w:val="1"/>
    </w:lvlOverride>
  </w:num>
  <w:num w:numId="30">
    <w:abstractNumId w:val="41"/>
  </w:num>
  <w:num w:numId="31">
    <w:abstractNumId w:val="46"/>
  </w:num>
  <w:num w:numId="32">
    <w:abstractNumId w:val="39"/>
  </w:num>
  <w:num w:numId="33">
    <w:abstractNumId w:val="29"/>
  </w:num>
  <w:num w:numId="34">
    <w:abstractNumId w:val="22"/>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27"/>
  </w:num>
  <w:num w:numId="38">
    <w:abstractNumId w:val="52"/>
  </w:num>
  <w:num w:numId="39">
    <w:abstractNumId w:val="49"/>
  </w:num>
  <w:num w:numId="40">
    <w:abstractNumId w:val="43"/>
  </w:num>
  <w:num w:numId="41">
    <w:abstractNumId w:val="38"/>
  </w:num>
  <w:num w:numId="42">
    <w:abstractNumId w:val="47"/>
  </w:num>
  <w:num w:numId="43">
    <w:abstractNumId w:val="17"/>
  </w:num>
  <w:num w:numId="44">
    <w:abstractNumId w:val="14"/>
  </w:num>
  <w:num w:numId="45">
    <w:abstractNumId w:val="12"/>
  </w:num>
  <w:num w:numId="46">
    <w:abstractNumId w:val="45"/>
  </w:num>
  <w:num w:numId="47">
    <w:abstractNumId w:val="51"/>
  </w:num>
  <w:num w:numId="48">
    <w:abstractNumId w:val="18"/>
  </w:num>
  <w:num w:numId="49">
    <w:abstractNumId w:val="23"/>
  </w:num>
  <w:num w:numId="50">
    <w:abstractNumId w:val="11"/>
  </w:num>
  <w:num w:numId="51">
    <w:abstractNumId w:val="28"/>
  </w:num>
  <w:num w:numId="52">
    <w:abstractNumId w:val="34"/>
  </w:num>
  <w:num w:numId="53">
    <w:abstractNumId w:val="3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7" w:nlCheck="1" w:checkStyle="1"/>
  <w:activeWritingStyle w:appName="MSWord" w:lang="en-AU"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AU"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Doc_Font_List_Name" w:val="Times New RomanArial"/>
    <w:docVar w:name="EN_Lib_Name_List_Name" w:val="16PhDThesisRef.ENL"/>
    <w:docVar w:name="EN_Main_Body_Style_Name" w:val="Coastal Engineering"/>
  </w:docVars>
  <w:rsids>
    <w:rsidRoot w:val="00D51E78"/>
    <w:rsid w:val="0000047A"/>
    <w:rsid w:val="00000947"/>
    <w:rsid w:val="00000A6F"/>
    <w:rsid w:val="000015B3"/>
    <w:rsid w:val="00002513"/>
    <w:rsid w:val="000028E4"/>
    <w:rsid w:val="000029F8"/>
    <w:rsid w:val="0000369E"/>
    <w:rsid w:val="00003A4C"/>
    <w:rsid w:val="00004201"/>
    <w:rsid w:val="0000468E"/>
    <w:rsid w:val="00005342"/>
    <w:rsid w:val="000070E2"/>
    <w:rsid w:val="0000751C"/>
    <w:rsid w:val="00010149"/>
    <w:rsid w:val="000103DA"/>
    <w:rsid w:val="0001045B"/>
    <w:rsid w:val="000105EB"/>
    <w:rsid w:val="00010879"/>
    <w:rsid w:val="00010981"/>
    <w:rsid w:val="00010F2B"/>
    <w:rsid w:val="0001112B"/>
    <w:rsid w:val="000117C4"/>
    <w:rsid w:val="00011A45"/>
    <w:rsid w:val="0001253C"/>
    <w:rsid w:val="00012619"/>
    <w:rsid w:val="00012625"/>
    <w:rsid w:val="00012AF3"/>
    <w:rsid w:val="000131B5"/>
    <w:rsid w:val="0001363F"/>
    <w:rsid w:val="00013F40"/>
    <w:rsid w:val="00013FE0"/>
    <w:rsid w:val="000156E6"/>
    <w:rsid w:val="00016447"/>
    <w:rsid w:val="00016EA2"/>
    <w:rsid w:val="000173BE"/>
    <w:rsid w:val="00017509"/>
    <w:rsid w:val="00020B97"/>
    <w:rsid w:val="0002242C"/>
    <w:rsid w:val="000237EB"/>
    <w:rsid w:val="00023A95"/>
    <w:rsid w:val="00023CD5"/>
    <w:rsid w:val="00024488"/>
    <w:rsid w:val="00024504"/>
    <w:rsid w:val="00024C17"/>
    <w:rsid w:val="00024FB4"/>
    <w:rsid w:val="00025347"/>
    <w:rsid w:val="000254BC"/>
    <w:rsid w:val="000256AA"/>
    <w:rsid w:val="00025C1C"/>
    <w:rsid w:val="00025F60"/>
    <w:rsid w:val="0002606C"/>
    <w:rsid w:val="00026146"/>
    <w:rsid w:val="00026414"/>
    <w:rsid w:val="0002707A"/>
    <w:rsid w:val="00027CC5"/>
    <w:rsid w:val="00027CD1"/>
    <w:rsid w:val="00027DDD"/>
    <w:rsid w:val="0003072B"/>
    <w:rsid w:val="0003191B"/>
    <w:rsid w:val="00032BC3"/>
    <w:rsid w:val="00033096"/>
    <w:rsid w:val="00033652"/>
    <w:rsid w:val="00033858"/>
    <w:rsid w:val="000343F7"/>
    <w:rsid w:val="0003460F"/>
    <w:rsid w:val="000357F0"/>
    <w:rsid w:val="000366AD"/>
    <w:rsid w:val="00037196"/>
    <w:rsid w:val="00040314"/>
    <w:rsid w:val="00041804"/>
    <w:rsid w:val="00041B97"/>
    <w:rsid w:val="0004270C"/>
    <w:rsid w:val="00042C1B"/>
    <w:rsid w:val="00042ECB"/>
    <w:rsid w:val="00043536"/>
    <w:rsid w:val="00043ED9"/>
    <w:rsid w:val="00043F2A"/>
    <w:rsid w:val="00044F08"/>
    <w:rsid w:val="00044FCE"/>
    <w:rsid w:val="0004524E"/>
    <w:rsid w:val="00045781"/>
    <w:rsid w:val="000470F9"/>
    <w:rsid w:val="00047AF3"/>
    <w:rsid w:val="00050644"/>
    <w:rsid w:val="000507B2"/>
    <w:rsid w:val="00050950"/>
    <w:rsid w:val="00050BC9"/>
    <w:rsid w:val="0005175B"/>
    <w:rsid w:val="00052A69"/>
    <w:rsid w:val="0005371B"/>
    <w:rsid w:val="0005425A"/>
    <w:rsid w:val="00054525"/>
    <w:rsid w:val="000547F9"/>
    <w:rsid w:val="00054DC6"/>
    <w:rsid w:val="000555E5"/>
    <w:rsid w:val="000556FA"/>
    <w:rsid w:val="00055A41"/>
    <w:rsid w:val="00056278"/>
    <w:rsid w:val="00056470"/>
    <w:rsid w:val="00061C79"/>
    <w:rsid w:val="00061E7E"/>
    <w:rsid w:val="000637F5"/>
    <w:rsid w:val="00064CE7"/>
    <w:rsid w:val="0006592C"/>
    <w:rsid w:val="00065E62"/>
    <w:rsid w:val="00066676"/>
    <w:rsid w:val="0006722A"/>
    <w:rsid w:val="00067482"/>
    <w:rsid w:val="0006768B"/>
    <w:rsid w:val="000677F4"/>
    <w:rsid w:val="00067B1F"/>
    <w:rsid w:val="00067C6B"/>
    <w:rsid w:val="000700CF"/>
    <w:rsid w:val="00070735"/>
    <w:rsid w:val="00070A95"/>
    <w:rsid w:val="000714EB"/>
    <w:rsid w:val="000715EE"/>
    <w:rsid w:val="00071E14"/>
    <w:rsid w:val="00072C48"/>
    <w:rsid w:val="00072DE7"/>
    <w:rsid w:val="00073E27"/>
    <w:rsid w:val="0007424A"/>
    <w:rsid w:val="000745F3"/>
    <w:rsid w:val="00074B19"/>
    <w:rsid w:val="00075BA2"/>
    <w:rsid w:val="00076D11"/>
    <w:rsid w:val="00076FF5"/>
    <w:rsid w:val="000776C8"/>
    <w:rsid w:val="00077AE2"/>
    <w:rsid w:val="00077EEA"/>
    <w:rsid w:val="0008029F"/>
    <w:rsid w:val="00080602"/>
    <w:rsid w:val="000812E3"/>
    <w:rsid w:val="000815D0"/>
    <w:rsid w:val="00081671"/>
    <w:rsid w:val="000817D3"/>
    <w:rsid w:val="000818D5"/>
    <w:rsid w:val="000819E5"/>
    <w:rsid w:val="00082080"/>
    <w:rsid w:val="00082A67"/>
    <w:rsid w:val="000830FD"/>
    <w:rsid w:val="00084AA0"/>
    <w:rsid w:val="00084FC7"/>
    <w:rsid w:val="00085139"/>
    <w:rsid w:val="0008526A"/>
    <w:rsid w:val="00085954"/>
    <w:rsid w:val="00085A37"/>
    <w:rsid w:val="00086296"/>
    <w:rsid w:val="000866D3"/>
    <w:rsid w:val="0008779D"/>
    <w:rsid w:val="00087E19"/>
    <w:rsid w:val="00090137"/>
    <w:rsid w:val="000901B4"/>
    <w:rsid w:val="00091235"/>
    <w:rsid w:val="000921B9"/>
    <w:rsid w:val="000924FD"/>
    <w:rsid w:val="000929D5"/>
    <w:rsid w:val="0009364E"/>
    <w:rsid w:val="00093A16"/>
    <w:rsid w:val="00093B55"/>
    <w:rsid w:val="00093B79"/>
    <w:rsid w:val="00093C62"/>
    <w:rsid w:val="00093ECB"/>
    <w:rsid w:val="00093F2A"/>
    <w:rsid w:val="00094AB6"/>
    <w:rsid w:val="00095352"/>
    <w:rsid w:val="00095B87"/>
    <w:rsid w:val="000961B0"/>
    <w:rsid w:val="00096725"/>
    <w:rsid w:val="00096CB0"/>
    <w:rsid w:val="0009785B"/>
    <w:rsid w:val="0009788D"/>
    <w:rsid w:val="000A0446"/>
    <w:rsid w:val="000A0819"/>
    <w:rsid w:val="000A0C8E"/>
    <w:rsid w:val="000A11B1"/>
    <w:rsid w:val="000A131E"/>
    <w:rsid w:val="000A1590"/>
    <w:rsid w:val="000A1FAE"/>
    <w:rsid w:val="000A2154"/>
    <w:rsid w:val="000A2487"/>
    <w:rsid w:val="000A3323"/>
    <w:rsid w:val="000A42CC"/>
    <w:rsid w:val="000A4555"/>
    <w:rsid w:val="000A4BB5"/>
    <w:rsid w:val="000A4D9D"/>
    <w:rsid w:val="000A5F24"/>
    <w:rsid w:val="000A672A"/>
    <w:rsid w:val="000A70ED"/>
    <w:rsid w:val="000A795E"/>
    <w:rsid w:val="000B01D1"/>
    <w:rsid w:val="000B1E64"/>
    <w:rsid w:val="000B2741"/>
    <w:rsid w:val="000B3A79"/>
    <w:rsid w:val="000B3F2C"/>
    <w:rsid w:val="000B4436"/>
    <w:rsid w:val="000B44A8"/>
    <w:rsid w:val="000B4649"/>
    <w:rsid w:val="000B4DE6"/>
    <w:rsid w:val="000B5061"/>
    <w:rsid w:val="000B5558"/>
    <w:rsid w:val="000B5560"/>
    <w:rsid w:val="000B5899"/>
    <w:rsid w:val="000B5961"/>
    <w:rsid w:val="000B59B4"/>
    <w:rsid w:val="000B5EA1"/>
    <w:rsid w:val="000B60E7"/>
    <w:rsid w:val="000B6727"/>
    <w:rsid w:val="000B7A22"/>
    <w:rsid w:val="000C0A3C"/>
    <w:rsid w:val="000C0D56"/>
    <w:rsid w:val="000C174C"/>
    <w:rsid w:val="000C1808"/>
    <w:rsid w:val="000C23F9"/>
    <w:rsid w:val="000C28CE"/>
    <w:rsid w:val="000C2DE3"/>
    <w:rsid w:val="000C30EA"/>
    <w:rsid w:val="000C4248"/>
    <w:rsid w:val="000C46F4"/>
    <w:rsid w:val="000C4E91"/>
    <w:rsid w:val="000C4FCD"/>
    <w:rsid w:val="000C5D3C"/>
    <w:rsid w:val="000C5F81"/>
    <w:rsid w:val="000C62F4"/>
    <w:rsid w:val="000C6774"/>
    <w:rsid w:val="000C6D2A"/>
    <w:rsid w:val="000D1108"/>
    <w:rsid w:val="000D1526"/>
    <w:rsid w:val="000D154C"/>
    <w:rsid w:val="000D22F8"/>
    <w:rsid w:val="000D2D90"/>
    <w:rsid w:val="000D2E5C"/>
    <w:rsid w:val="000D3EF6"/>
    <w:rsid w:val="000D4852"/>
    <w:rsid w:val="000D5A8E"/>
    <w:rsid w:val="000D5A92"/>
    <w:rsid w:val="000D5C96"/>
    <w:rsid w:val="000D63FD"/>
    <w:rsid w:val="000D6404"/>
    <w:rsid w:val="000D66BC"/>
    <w:rsid w:val="000D6C98"/>
    <w:rsid w:val="000D73DC"/>
    <w:rsid w:val="000D7C0F"/>
    <w:rsid w:val="000E05A1"/>
    <w:rsid w:val="000E0B95"/>
    <w:rsid w:val="000E22F1"/>
    <w:rsid w:val="000E25C0"/>
    <w:rsid w:val="000E2A08"/>
    <w:rsid w:val="000E32C5"/>
    <w:rsid w:val="000E59D4"/>
    <w:rsid w:val="000E5B0F"/>
    <w:rsid w:val="000E5DBC"/>
    <w:rsid w:val="000E6491"/>
    <w:rsid w:val="000E6EC8"/>
    <w:rsid w:val="000E7D0E"/>
    <w:rsid w:val="000E7FE3"/>
    <w:rsid w:val="000F069D"/>
    <w:rsid w:val="000F07E9"/>
    <w:rsid w:val="000F171C"/>
    <w:rsid w:val="000F1AF2"/>
    <w:rsid w:val="000F1FED"/>
    <w:rsid w:val="000F2C18"/>
    <w:rsid w:val="000F2E87"/>
    <w:rsid w:val="000F3D1F"/>
    <w:rsid w:val="000F599A"/>
    <w:rsid w:val="000F5BC3"/>
    <w:rsid w:val="000F67C2"/>
    <w:rsid w:val="000F7689"/>
    <w:rsid w:val="000F7707"/>
    <w:rsid w:val="000F7AA7"/>
    <w:rsid w:val="000F7EA8"/>
    <w:rsid w:val="00100762"/>
    <w:rsid w:val="00100813"/>
    <w:rsid w:val="00100CED"/>
    <w:rsid w:val="001010AD"/>
    <w:rsid w:val="00101A00"/>
    <w:rsid w:val="00101B89"/>
    <w:rsid w:val="00102737"/>
    <w:rsid w:val="001041A2"/>
    <w:rsid w:val="001045E4"/>
    <w:rsid w:val="00106CCE"/>
    <w:rsid w:val="00106E5D"/>
    <w:rsid w:val="0010734D"/>
    <w:rsid w:val="0010737B"/>
    <w:rsid w:val="00107554"/>
    <w:rsid w:val="001102DC"/>
    <w:rsid w:val="00110816"/>
    <w:rsid w:val="001108BE"/>
    <w:rsid w:val="001112D0"/>
    <w:rsid w:val="0011132A"/>
    <w:rsid w:val="00111F23"/>
    <w:rsid w:val="001120E1"/>
    <w:rsid w:val="00113223"/>
    <w:rsid w:val="001134AA"/>
    <w:rsid w:val="00113547"/>
    <w:rsid w:val="00113C45"/>
    <w:rsid w:val="00114B97"/>
    <w:rsid w:val="00114F36"/>
    <w:rsid w:val="00115F7F"/>
    <w:rsid w:val="0011635B"/>
    <w:rsid w:val="001165FC"/>
    <w:rsid w:val="00116A2C"/>
    <w:rsid w:val="00116B56"/>
    <w:rsid w:val="00116F50"/>
    <w:rsid w:val="0011753D"/>
    <w:rsid w:val="001178CE"/>
    <w:rsid w:val="0012034A"/>
    <w:rsid w:val="00120A73"/>
    <w:rsid w:val="00120ECB"/>
    <w:rsid w:val="001216B8"/>
    <w:rsid w:val="0012197B"/>
    <w:rsid w:val="00121AD3"/>
    <w:rsid w:val="00121CDC"/>
    <w:rsid w:val="00122007"/>
    <w:rsid w:val="001220C7"/>
    <w:rsid w:val="0012210C"/>
    <w:rsid w:val="0012229B"/>
    <w:rsid w:val="00122F9F"/>
    <w:rsid w:val="00123453"/>
    <w:rsid w:val="001236D2"/>
    <w:rsid w:val="001238A5"/>
    <w:rsid w:val="00123986"/>
    <w:rsid w:val="00123ECC"/>
    <w:rsid w:val="00124614"/>
    <w:rsid w:val="00124B24"/>
    <w:rsid w:val="0012610D"/>
    <w:rsid w:val="00126127"/>
    <w:rsid w:val="001271D7"/>
    <w:rsid w:val="00127486"/>
    <w:rsid w:val="0013100A"/>
    <w:rsid w:val="00131D3A"/>
    <w:rsid w:val="00131EBE"/>
    <w:rsid w:val="00132A6F"/>
    <w:rsid w:val="00133202"/>
    <w:rsid w:val="0013459C"/>
    <w:rsid w:val="00135849"/>
    <w:rsid w:val="001358EF"/>
    <w:rsid w:val="00135DE0"/>
    <w:rsid w:val="0013699B"/>
    <w:rsid w:val="00136B9D"/>
    <w:rsid w:val="00136FAF"/>
    <w:rsid w:val="00137681"/>
    <w:rsid w:val="00137705"/>
    <w:rsid w:val="0013780A"/>
    <w:rsid w:val="00137976"/>
    <w:rsid w:val="00137A86"/>
    <w:rsid w:val="001400A0"/>
    <w:rsid w:val="00140317"/>
    <w:rsid w:val="0014108C"/>
    <w:rsid w:val="0014215E"/>
    <w:rsid w:val="001424C8"/>
    <w:rsid w:val="001434ED"/>
    <w:rsid w:val="00144544"/>
    <w:rsid w:val="0014543A"/>
    <w:rsid w:val="00146AB8"/>
    <w:rsid w:val="00146B4D"/>
    <w:rsid w:val="00146C6C"/>
    <w:rsid w:val="00151CCF"/>
    <w:rsid w:val="00151E26"/>
    <w:rsid w:val="00151F20"/>
    <w:rsid w:val="00153791"/>
    <w:rsid w:val="00153B32"/>
    <w:rsid w:val="00154255"/>
    <w:rsid w:val="0015436F"/>
    <w:rsid w:val="001552E1"/>
    <w:rsid w:val="00155A40"/>
    <w:rsid w:val="00155FE7"/>
    <w:rsid w:val="00156233"/>
    <w:rsid w:val="00157C72"/>
    <w:rsid w:val="001602FA"/>
    <w:rsid w:val="00160388"/>
    <w:rsid w:val="001606C6"/>
    <w:rsid w:val="001611AE"/>
    <w:rsid w:val="00161306"/>
    <w:rsid w:val="00161633"/>
    <w:rsid w:val="001618D2"/>
    <w:rsid w:val="00161C8B"/>
    <w:rsid w:val="00162713"/>
    <w:rsid w:val="00162E42"/>
    <w:rsid w:val="00163788"/>
    <w:rsid w:val="00163EE5"/>
    <w:rsid w:val="00164D73"/>
    <w:rsid w:val="00164DC2"/>
    <w:rsid w:val="0016511B"/>
    <w:rsid w:val="001655DC"/>
    <w:rsid w:val="00166A48"/>
    <w:rsid w:val="0016794A"/>
    <w:rsid w:val="00167CE9"/>
    <w:rsid w:val="00170A8D"/>
    <w:rsid w:val="00171024"/>
    <w:rsid w:val="001710DE"/>
    <w:rsid w:val="0017232F"/>
    <w:rsid w:val="00173943"/>
    <w:rsid w:val="00173EC8"/>
    <w:rsid w:val="00174FF0"/>
    <w:rsid w:val="001750A9"/>
    <w:rsid w:val="0017534C"/>
    <w:rsid w:val="0017541C"/>
    <w:rsid w:val="00175EF6"/>
    <w:rsid w:val="00177964"/>
    <w:rsid w:val="00180087"/>
    <w:rsid w:val="0018046A"/>
    <w:rsid w:val="001804AB"/>
    <w:rsid w:val="00180A05"/>
    <w:rsid w:val="00180EF0"/>
    <w:rsid w:val="00181155"/>
    <w:rsid w:val="0018268F"/>
    <w:rsid w:val="001826C7"/>
    <w:rsid w:val="001827BA"/>
    <w:rsid w:val="00182A06"/>
    <w:rsid w:val="00182CF1"/>
    <w:rsid w:val="001835C0"/>
    <w:rsid w:val="00184517"/>
    <w:rsid w:val="00184571"/>
    <w:rsid w:val="00184C79"/>
    <w:rsid w:val="001855BB"/>
    <w:rsid w:val="00185B6E"/>
    <w:rsid w:val="0018605D"/>
    <w:rsid w:val="00186161"/>
    <w:rsid w:val="001862F3"/>
    <w:rsid w:val="00186C36"/>
    <w:rsid w:val="00187A75"/>
    <w:rsid w:val="00190274"/>
    <w:rsid w:val="001909EB"/>
    <w:rsid w:val="00191650"/>
    <w:rsid w:val="001924F2"/>
    <w:rsid w:val="00192999"/>
    <w:rsid w:val="00192CCC"/>
    <w:rsid w:val="00193384"/>
    <w:rsid w:val="001939C7"/>
    <w:rsid w:val="00194FB5"/>
    <w:rsid w:val="00195D35"/>
    <w:rsid w:val="0019676B"/>
    <w:rsid w:val="00196948"/>
    <w:rsid w:val="00197135"/>
    <w:rsid w:val="001A184F"/>
    <w:rsid w:val="001A1D6F"/>
    <w:rsid w:val="001A2243"/>
    <w:rsid w:val="001A281D"/>
    <w:rsid w:val="001A2901"/>
    <w:rsid w:val="001A3870"/>
    <w:rsid w:val="001A38DC"/>
    <w:rsid w:val="001A3DEB"/>
    <w:rsid w:val="001A4588"/>
    <w:rsid w:val="001A472F"/>
    <w:rsid w:val="001A4974"/>
    <w:rsid w:val="001A49D6"/>
    <w:rsid w:val="001A4B8B"/>
    <w:rsid w:val="001A4E03"/>
    <w:rsid w:val="001A560F"/>
    <w:rsid w:val="001A5AFC"/>
    <w:rsid w:val="001A6326"/>
    <w:rsid w:val="001A693F"/>
    <w:rsid w:val="001B072B"/>
    <w:rsid w:val="001B0A42"/>
    <w:rsid w:val="001B1431"/>
    <w:rsid w:val="001B1A54"/>
    <w:rsid w:val="001B28EA"/>
    <w:rsid w:val="001B2E6D"/>
    <w:rsid w:val="001B3936"/>
    <w:rsid w:val="001B41B9"/>
    <w:rsid w:val="001B57F9"/>
    <w:rsid w:val="001B640C"/>
    <w:rsid w:val="001B6C47"/>
    <w:rsid w:val="001B7014"/>
    <w:rsid w:val="001B710C"/>
    <w:rsid w:val="001B7F31"/>
    <w:rsid w:val="001C0732"/>
    <w:rsid w:val="001C0879"/>
    <w:rsid w:val="001C09AB"/>
    <w:rsid w:val="001C0C03"/>
    <w:rsid w:val="001C155A"/>
    <w:rsid w:val="001C1794"/>
    <w:rsid w:val="001C1AC6"/>
    <w:rsid w:val="001C1C3B"/>
    <w:rsid w:val="001C1FA5"/>
    <w:rsid w:val="001C3473"/>
    <w:rsid w:val="001C354D"/>
    <w:rsid w:val="001C3B90"/>
    <w:rsid w:val="001C3F1F"/>
    <w:rsid w:val="001C42D1"/>
    <w:rsid w:val="001C4615"/>
    <w:rsid w:val="001C4821"/>
    <w:rsid w:val="001C4B33"/>
    <w:rsid w:val="001C6016"/>
    <w:rsid w:val="001C60B5"/>
    <w:rsid w:val="001C641C"/>
    <w:rsid w:val="001C68DD"/>
    <w:rsid w:val="001C6A50"/>
    <w:rsid w:val="001C6A81"/>
    <w:rsid w:val="001C6FB0"/>
    <w:rsid w:val="001C7129"/>
    <w:rsid w:val="001C7E2B"/>
    <w:rsid w:val="001D01F3"/>
    <w:rsid w:val="001D05AC"/>
    <w:rsid w:val="001D0619"/>
    <w:rsid w:val="001D096D"/>
    <w:rsid w:val="001D1064"/>
    <w:rsid w:val="001D16A3"/>
    <w:rsid w:val="001D1FA6"/>
    <w:rsid w:val="001D26C3"/>
    <w:rsid w:val="001D2859"/>
    <w:rsid w:val="001D2A1A"/>
    <w:rsid w:val="001D3329"/>
    <w:rsid w:val="001D45F9"/>
    <w:rsid w:val="001D52F7"/>
    <w:rsid w:val="001D57EC"/>
    <w:rsid w:val="001D5871"/>
    <w:rsid w:val="001D63DD"/>
    <w:rsid w:val="001D7CC8"/>
    <w:rsid w:val="001E123C"/>
    <w:rsid w:val="001E162F"/>
    <w:rsid w:val="001E218A"/>
    <w:rsid w:val="001E2481"/>
    <w:rsid w:val="001E316B"/>
    <w:rsid w:val="001E3DBF"/>
    <w:rsid w:val="001E52EA"/>
    <w:rsid w:val="001E53A8"/>
    <w:rsid w:val="001E54F3"/>
    <w:rsid w:val="001E5FA9"/>
    <w:rsid w:val="001E69BA"/>
    <w:rsid w:val="001F0810"/>
    <w:rsid w:val="001F0D64"/>
    <w:rsid w:val="001F1826"/>
    <w:rsid w:val="001F1EE3"/>
    <w:rsid w:val="001F2339"/>
    <w:rsid w:val="001F27A2"/>
    <w:rsid w:val="001F3138"/>
    <w:rsid w:val="001F3359"/>
    <w:rsid w:val="001F37BA"/>
    <w:rsid w:val="001F3AC5"/>
    <w:rsid w:val="001F3AE3"/>
    <w:rsid w:val="001F4C45"/>
    <w:rsid w:val="001F53F9"/>
    <w:rsid w:val="001F618F"/>
    <w:rsid w:val="001F655E"/>
    <w:rsid w:val="001F6838"/>
    <w:rsid w:val="001F72FF"/>
    <w:rsid w:val="001F7F40"/>
    <w:rsid w:val="002000E1"/>
    <w:rsid w:val="00200516"/>
    <w:rsid w:val="00201524"/>
    <w:rsid w:val="0020182D"/>
    <w:rsid w:val="00201ED3"/>
    <w:rsid w:val="00203084"/>
    <w:rsid w:val="0020486E"/>
    <w:rsid w:val="002048DA"/>
    <w:rsid w:val="0020544A"/>
    <w:rsid w:val="00205871"/>
    <w:rsid w:val="00205CEF"/>
    <w:rsid w:val="002063EA"/>
    <w:rsid w:val="00206F7E"/>
    <w:rsid w:val="002070BC"/>
    <w:rsid w:val="00207606"/>
    <w:rsid w:val="00207A30"/>
    <w:rsid w:val="00207F35"/>
    <w:rsid w:val="00210258"/>
    <w:rsid w:val="0021126D"/>
    <w:rsid w:val="002112EE"/>
    <w:rsid w:val="002114B2"/>
    <w:rsid w:val="00211D50"/>
    <w:rsid w:val="00211FAF"/>
    <w:rsid w:val="0021232D"/>
    <w:rsid w:val="0021244F"/>
    <w:rsid w:val="0021253A"/>
    <w:rsid w:val="00213093"/>
    <w:rsid w:val="00213A49"/>
    <w:rsid w:val="00213C25"/>
    <w:rsid w:val="002141A3"/>
    <w:rsid w:val="002144FD"/>
    <w:rsid w:val="002146C5"/>
    <w:rsid w:val="0021503E"/>
    <w:rsid w:val="00215F4A"/>
    <w:rsid w:val="00215F74"/>
    <w:rsid w:val="002167A2"/>
    <w:rsid w:val="002167F6"/>
    <w:rsid w:val="00216CCA"/>
    <w:rsid w:val="00217768"/>
    <w:rsid w:val="00220D69"/>
    <w:rsid w:val="002220B3"/>
    <w:rsid w:val="00222741"/>
    <w:rsid w:val="002237A9"/>
    <w:rsid w:val="00224A83"/>
    <w:rsid w:val="00224E16"/>
    <w:rsid w:val="00224FE2"/>
    <w:rsid w:val="00225726"/>
    <w:rsid w:val="00225987"/>
    <w:rsid w:val="00226289"/>
    <w:rsid w:val="002269F7"/>
    <w:rsid w:val="00227226"/>
    <w:rsid w:val="002273A9"/>
    <w:rsid w:val="00227923"/>
    <w:rsid w:val="00227C6C"/>
    <w:rsid w:val="00227C7B"/>
    <w:rsid w:val="002303D7"/>
    <w:rsid w:val="002306BF"/>
    <w:rsid w:val="0023277F"/>
    <w:rsid w:val="00232994"/>
    <w:rsid w:val="00232B13"/>
    <w:rsid w:val="00232CEA"/>
    <w:rsid w:val="00232DD0"/>
    <w:rsid w:val="00233748"/>
    <w:rsid w:val="00233B82"/>
    <w:rsid w:val="00233E71"/>
    <w:rsid w:val="002344F8"/>
    <w:rsid w:val="0023480F"/>
    <w:rsid w:val="00236863"/>
    <w:rsid w:val="00236A64"/>
    <w:rsid w:val="00237057"/>
    <w:rsid w:val="002371E0"/>
    <w:rsid w:val="00237229"/>
    <w:rsid w:val="002400A4"/>
    <w:rsid w:val="00240A14"/>
    <w:rsid w:val="00240CD1"/>
    <w:rsid w:val="002427A2"/>
    <w:rsid w:val="002437E0"/>
    <w:rsid w:val="00243E6B"/>
    <w:rsid w:val="00244654"/>
    <w:rsid w:val="0024496E"/>
    <w:rsid w:val="002451DB"/>
    <w:rsid w:val="0024528B"/>
    <w:rsid w:val="00245A01"/>
    <w:rsid w:val="00245C07"/>
    <w:rsid w:val="00245F48"/>
    <w:rsid w:val="0024661D"/>
    <w:rsid w:val="00246CC3"/>
    <w:rsid w:val="00246CD2"/>
    <w:rsid w:val="002506F0"/>
    <w:rsid w:val="00251632"/>
    <w:rsid w:val="00251640"/>
    <w:rsid w:val="00251F24"/>
    <w:rsid w:val="002520D3"/>
    <w:rsid w:val="00252BD7"/>
    <w:rsid w:val="00252D3F"/>
    <w:rsid w:val="0025364D"/>
    <w:rsid w:val="00254473"/>
    <w:rsid w:val="00254629"/>
    <w:rsid w:val="00255A22"/>
    <w:rsid w:val="00256724"/>
    <w:rsid w:val="002572E5"/>
    <w:rsid w:val="0025738A"/>
    <w:rsid w:val="00257FC9"/>
    <w:rsid w:val="00260047"/>
    <w:rsid w:val="002600FC"/>
    <w:rsid w:val="002609E8"/>
    <w:rsid w:val="00260A9A"/>
    <w:rsid w:val="00260C72"/>
    <w:rsid w:val="00262165"/>
    <w:rsid w:val="002631F6"/>
    <w:rsid w:val="002636DE"/>
    <w:rsid w:val="00263807"/>
    <w:rsid w:val="00263D1A"/>
    <w:rsid w:val="002646D1"/>
    <w:rsid w:val="00265977"/>
    <w:rsid w:val="00265B5C"/>
    <w:rsid w:val="002663D2"/>
    <w:rsid w:val="0026655B"/>
    <w:rsid w:val="002665D5"/>
    <w:rsid w:val="002666D2"/>
    <w:rsid w:val="00266B2A"/>
    <w:rsid w:val="00270351"/>
    <w:rsid w:val="002707D3"/>
    <w:rsid w:val="00270B13"/>
    <w:rsid w:val="00270B5A"/>
    <w:rsid w:val="00271068"/>
    <w:rsid w:val="00271BF7"/>
    <w:rsid w:val="00273161"/>
    <w:rsid w:val="00273E70"/>
    <w:rsid w:val="00274000"/>
    <w:rsid w:val="002747A6"/>
    <w:rsid w:val="00275529"/>
    <w:rsid w:val="00276123"/>
    <w:rsid w:val="0027617C"/>
    <w:rsid w:val="00276222"/>
    <w:rsid w:val="00276872"/>
    <w:rsid w:val="00276DEB"/>
    <w:rsid w:val="00277726"/>
    <w:rsid w:val="00277BD4"/>
    <w:rsid w:val="0028077A"/>
    <w:rsid w:val="002809C8"/>
    <w:rsid w:val="00281239"/>
    <w:rsid w:val="00281C62"/>
    <w:rsid w:val="00281FEF"/>
    <w:rsid w:val="00282208"/>
    <w:rsid w:val="00282550"/>
    <w:rsid w:val="00283692"/>
    <w:rsid w:val="0028371D"/>
    <w:rsid w:val="0028428C"/>
    <w:rsid w:val="002850AC"/>
    <w:rsid w:val="0028646B"/>
    <w:rsid w:val="00286565"/>
    <w:rsid w:val="0029016C"/>
    <w:rsid w:val="00290185"/>
    <w:rsid w:val="00290614"/>
    <w:rsid w:val="00291155"/>
    <w:rsid w:val="0029180B"/>
    <w:rsid w:val="002919F5"/>
    <w:rsid w:val="00291ABA"/>
    <w:rsid w:val="00291D8D"/>
    <w:rsid w:val="00291DA2"/>
    <w:rsid w:val="00292CAE"/>
    <w:rsid w:val="00292CFD"/>
    <w:rsid w:val="00292E4A"/>
    <w:rsid w:val="002931CD"/>
    <w:rsid w:val="00293201"/>
    <w:rsid w:val="0029374A"/>
    <w:rsid w:val="0029482E"/>
    <w:rsid w:val="0029578C"/>
    <w:rsid w:val="0029603C"/>
    <w:rsid w:val="00296499"/>
    <w:rsid w:val="00296B64"/>
    <w:rsid w:val="00296D19"/>
    <w:rsid w:val="002978E6"/>
    <w:rsid w:val="002A122D"/>
    <w:rsid w:val="002A1490"/>
    <w:rsid w:val="002A1C7E"/>
    <w:rsid w:val="002A3243"/>
    <w:rsid w:val="002A3DDB"/>
    <w:rsid w:val="002A3E21"/>
    <w:rsid w:val="002A464C"/>
    <w:rsid w:val="002A46BD"/>
    <w:rsid w:val="002A50F7"/>
    <w:rsid w:val="002A5A66"/>
    <w:rsid w:val="002A5CB7"/>
    <w:rsid w:val="002A5E89"/>
    <w:rsid w:val="002A612A"/>
    <w:rsid w:val="002A67F5"/>
    <w:rsid w:val="002A74D7"/>
    <w:rsid w:val="002A783B"/>
    <w:rsid w:val="002B036C"/>
    <w:rsid w:val="002B15F1"/>
    <w:rsid w:val="002B1DE7"/>
    <w:rsid w:val="002B2418"/>
    <w:rsid w:val="002B2E66"/>
    <w:rsid w:val="002B32FE"/>
    <w:rsid w:val="002B4214"/>
    <w:rsid w:val="002B44AC"/>
    <w:rsid w:val="002B4B30"/>
    <w:rsid w:val="002B5C0E"/>
    <w:rsid w:val="002B67CE"/>
    <w:rsid w:val="002C07AE"/>
    <w:rsid w:val="002C11D7"/>
    <w:rsid w:val="002C14AA"/>
    <w:rsid w:val="002C16ED"/>
    <w:rsid w:val="002C18FC"/>
    <w:rsid w:val="002C27D2"/>
    <w:rsid w:val="002C3B10"/>
    <w:rsid w:val="002C41E0"/>
    <w:rsid w:val="002C4A04"/>
    <w:rsid w:val="002C60AF"/>
    <w:rsid w:val="002C61B0"/>
    <w:rsid w:val="002C676C"/>
    <w:rsid w:val="002C7519"/>
    <w:rsid w:val="002C7C98"/>
    <w:rsid w:val="002D04DD"/>
    <w:rsid w:val="002D051E"/>
    <w:rsid w:val="002D0CA0"/>
    <w:rsid w:val="002D1458"/>
    <w:rsid w:val="002D1605"/>
    <w:rsid w:val="002D1792"/>
    <w:rsid w:val="002D1B45"/>
    <w:rsid w:val="002D1C20"/>
    <w:rsid w:val="002D2621"/>
    <w:rsid w:val="002D2F3F"/>
    <w:rsid w:val="002D306A"/>
    <w:rsid w:val="002D3393"/>
    <w:rsid w:val="002D4D4B"/>
    <w:rsid w:val="002D5D0E"/>
    <w:rsid w:val="002D7125"/>
    <w:rsid w:val="002E0038"/>
    <w:rsid w:val="002E06DF"/>
    <w:rsid w:val="002E07AD"/>
    <w:rsid w:val="002E0C4A"/>
    <w:rsid w:val="002E1117"/>
    <w:rsid w:val="002E1231"/>
    <w:rsid w:val="002E1376"/>
    <w:rsid w:val="002E2129"/>
    <w:rsid w:val="002E3350"/>
    <w:rsid w:val="002E38B7"/>
    <w:rsid w:val="002E3C37"/>
    <w:rsid w:val="002E3D89"/>
    <w:rsid w:val="002E44B3"/>
    <w:rsid w:val="002E4F5A"/>
    <w:rsid w:val="002E5671"/>
    <w:rsid w:val="002E636E"/>
    <w:rsid w:val="002E65AF"/>
    <w:rsid w:val="002F0A66"/>
    <w:rsid w:val="002F18AC"/>
    <w:rsid w:val="002F1F1D"/>
    <w:rsid w:val="002F2B95"/>
    <w:rsid w:val="002F2E28"/>
    <w:rsid w:val="002F30F9"/>
    <w:rsid w:val="002F3926"/>
    <w:rsid w:val="002F3E39"/>
    <w:rsid w:val="002F4116"/>
    <w:rsid w:val="002F44E7"/>
    <w:rsid w:val="002F46EA"/>
    <w:rsid w:val="002F4E5F"/>
    <w:rsid w:val="002F5275"/>
    <w:rsid w:val="002F5E50"/>
    <w:rsid w:val="002F61B3"/>
    <w:rsid w:val="002F741D"/>
    <w:rsid w:val="002F743C"/>
    <w:rsid w:val="002F77F5"/>
    <w:rsid w:val="002F7893"/>
    <w:rsid w:val="00300283"/>
    <w:rsid w:val="00300367"/>
    <w:rsid w:val="00300407"/>
    <w:rsid w:val="00300811"/>
    <w:rsid w:val="00300C50"/>
    <w:rsid w:val="00301800"/>
    <w:rsid w:val="0030194D"/>
    <w:rsid w:val="00301C6A"/>
    <w:rsid w:val="0030220E"/>
    <w:rsid w:val="003028F2"/>
    <w:rsid w:val="0030291C"/>
    <w:rsid w:val="003029AA"/>
    <w:rsid w:val="00302CD8"/>
    <w:rsid w:val="003036DC"/>
    <w:rsid w:val="0030396D"/>
    <w:rsid w:val="00304115"/>
    <w:rsid w:val="00304369"/>
    <w:rsid w:val="003051D4"/>
    <w:rsid w:val="00306186"/>
    <w:rsid w:val="00306620"/>
    <w:rsid w:val="003067C7"/>
    <w:rsid w:val="003068E1"/>
    <w:rsid w:val="003070A0"/>
    <w:rsid w:val="003072CB"/>
    <w:rsid w:val="0030757E"/>
    <w:rsid w:val="00307831"/>
    <w:rsid w:val="00307F9E"/>
    <w:rsid w:val="00310276"/>
    <w:rsid w:val="0031027B"/>
    <w:rsid w:val="0031127A"/>
    <w:rsid w:val="00311F53"/>
    <w:rsid w:val="0031252F"/>
    <w:rsid w:val="003127CD"/>
    <w:rsid w:val="00312FB6"/>
    <w:rsid w:val="003131B2"/>
    <w:rsid w:val="0031452A"/>
    <w:rsid w:val="00315244"/>
    <w:rsid w:val="00315CDF"/>
    <w:rsid w:val="00315FBB"/>
    <w:rsid w:val="003163D7"/>
    <w:rsid w:val="003203A8"/>
    <w:rsid w:val="0032067D"/>
    <w:rsid w:val="00320CF2"/>
    <w:rsid w:val="003219CA"/>
    <w:rsid w:val="003221E6"/>
    <w:rsid w:val="003225DF"/>
    <w:rsid w:val="0032288B"/>
    <w:rsid w:val="003228C1"/>
    <w:rsid w:val="00322AEC"/>
    <w:rsid w:val="003235B3"/>
    <w:rsid w:val="00323829"/>
    <w:rsid w:val="00323F4D"/>
    <w:rsid w:val="0032405E"/>
    <w:rsid w:val="00324176"/>
    <w:rsid w:val="00324ADD"/>
    <w:rsid w:val="00324C93"/>
    <w:rsid w:val="00325110"/>
    <w:rsid w:val="00325674"/>
    <w:rsid w:val="003258BD"/>
    <w:rsid w:val="00325BDA"/>
    <w:rsid w:val="00326A58"/>
    <w:rsid w:val="00326A5E"/>
    <w:rsid w:val="003272AB"/>
    <w:rsid w:val="00327498"/>
    <w:rsid w:val="00327615"/>
    <w:rsid w:val="003305AC"/>
    <w:rsid w:val="003307B9"/>
    <w:rsid w:val="00330942"/>
    <w:rsid w:val="00331396"/>
    <w:rsid w:val="00331660"/>
    <w:rsid w:val="00331E02"/>
    <w:rsid w:val="003320D2"/>
    <w:rsid w:val="003331F2"/>
    <w:rsid w:val="00333356"/>
    <w:rsid w:val="003335A0"/>
    <w:rsid w:val="00333C4D"/>
    <w:rsid w:val="00333CE9"/>
    <w:rsid w:val="00334260"/>
    <w:rsid w:val="00334A14"/>
    <w:rsid w:val="00334AC4"/>
    <w:rsid w:val="00334BD4"/>
    <w:rsid w:val="003355AD"/>
    <w:rsid w:val="003357CF"/>
    <w:rsid w:val="00335F44"/>
    <w:rsid w:val="003365F2"/>
    <w:rsid w:val="00336E1D"/>
    <w:rsid w:val="003377D9"/>
    <w:rsid w:val="00337F5F"/>
    <w:rsid w:val="00341AF7"/>
    <w:rsid w:val="00341E96"/>
    <w:rsid w:val="00342151"/>
    <w:rsid w:val="003427A6"/>
    <w:rsid w:val="00342BFC"/>
    <w:rsid w:val="00343CD8"/>
    <w:rsid w:val="003446E9"/>
    <w:rsid w:val="00344865"/>
    <w:rsid w:val="00344E8D"/>
    <w:rsid w:val="003450A3"/>
    <w:rsid w:val="00345549"/>
    <w:rsid w:val="003459F3"/>
    <w:rsid w:val="00345FE8"/>
    <w:rsid w:val="003464A7"/>
    <w:rsid w:val="0034691D"/>
    <w:rsid w:val="00347440"/>
    <w:rsid w:val="00347466"/>
    <w:rsid w:val="00347669"/>
    <w:rsid w:val="003479D5"/>
    <w:rsid w:val="00347C43"/>
    <w:rsid w:val="0035025F"/>
    <w:rsid w:val="0035045B"/>
    <w:rsid w:val="00350C7D"/>
    <w:rsid w:val="00351AE6"/>
    <w:rsid w:val="00351DD1"/>
    <w:rsid w:val="0035207F"/>
    <w:rsid w:val="0035232B"/>
    <w:rsid w:val="003526FE"/>
    <w:rsid w:val="0035278D"/>
    <w:rsid w:val="003527F8"/>
    <w:rsid w:val="00352917"/>
    <w:rsid w:val="003535D7"/>
    <w:rsid w:val="003536A5"/>
    <w:rsid w:val="00354595"/>
    <w:rsid w:val="00354ED0"/>
    <w:rsid w:val="00354FF9"/>
    <w:rsid w:val="003561C0"/>
    <w:rsid w:val="00356955"/>
    <w:rsid w:val="00356A8D"/>
    <w:rsid w:val="003573A8"/>
    <w:rsid w:val="00357411"/>
    <w:rsid w:val="00357C9B"/>
    <w:rsid w:val="0036061B"/>
    <w:rsid w:val="00360A3D"/>
    <w:rsid w:val="00361A42"/>
    <w:rsid w:val="00362484"/>
    <w:rsid w:val="00362661"/>
    <w:rsid w:val="00362BDF"/>
    <w:rsid w:val="00363DE2"/>
    <w:rsid w:val="003648AD"/>
    <w:rsid w:val="00364A91"/>
    <w:rsid w:val="00364BFC"/>
    <w:rsid w:val="00364BFF"/>
    <w:rsid w:val="00364FF2"/>
    <w:rsid w:val="00365394"/>
    <w:rsid w:val="00365AE2"/>
    <w:rsid w:val="00366435"/>
    <w:rsid w:val="003664B2"/>
    <w:rsid w:val="003668AE"/>
    <w:rsid w:val="00367DB5"/>
    <w:rsid w:val="003702E0"/>
    <w:rsid w:val="00370D95"/>
    <w:rsid w:val="00371E92"/>
    <w:rsid w:val="003720FB"/>
    <w:rsid w:val="00372809"/>
    <w:rsid w:val="00372E57"/>
    <w:rsid w:val="0037357B"/>
    <w:rsid w:val="00373D12"/>
    <w:rsid w:val="00373E0E"/>
    <w:rsid w:val="0037442A"/>
    <w:rsid w:val="003748E5"/>
    <w:rsid w:val="00375789"/>
    <w:rsid w:val="00375B7F"/>
    <w:rsid w:val="0037665C"/>
    <w:rsid w:val="00376894"/>
    <w:rsid w:val="0037692F"/>
    <w:rsid w:val="00376E25"/>
    <w:rsid w:val="00376F0A"/>
    <w:rsid w:val="003777B1"/>
    <w:rsid w:val="0038026F"/>
    <w:rsid w:val="0038047D"/>
    <w:rsid w:val="003811E5"/>
    <w:rsid w:val="0038249B"/>
    <w:rsid w:val="0038250A"/>
    <w:rsid w:val="00382579"/>
    <w:rsid w:val="0038261D"/>
    <w:rsid w:val="0038266B"/>
    <w:rsid w:val="00382786"/>
    <w:rsid w:val="0038287C"/>
    <w:rsid w:val="00383163"/>
    <w:rsid w:val="00383B2B"/>
    <w:rsid w:val="00384A0C"/>
    <w:rsid w:val="00384D47"/>
    <w:rsid w:val="003854DE"/>
    <w:rsid w:val="0038593B"/>
    <w:rsid w:val="00385E41"/>
    <w:rsid w:val="00385F72"/>
    <w:rsid w:val="003866CA"/>
    <w:rsid w:val="00390099"/>
    <w:rsid w:val="00390608"/>
    <w:rsid w:val="003909F8"/>
    <w:rsid w:val="0039139B"/>
    <w:rsid w:val="0039141C"/>
    <w:rsid w:val="003918AE"/>
    <w:rsid w:val="00392479"/>
    <w:rsid w:val="003926E5"/>
    <w:rsid w:val="00392CEB"/>
    <w:rsid w:val="00392DBE"/>
    <w:rsid w:val="00392FDA"/>
    <w:rsid w:val="003931B3"/>
    <w:rsid w:val="0039403A"/>
    <w:rsid w:val="0039483F"/>
    <w:rsid w:val="00394A76"/>
    <w:rsid w:val="00394AD4"/>
    <w:rsid w:val="00394AF3"/>
    <w:rsid w:val="00395D86"/>
    <w:rsid w:val="00396890"/>
    <w:rsid w:val="00396A24"/>
    <w:rsid w:val="00396CB7"/>
    <w:rsid w:val="00397130"/>
    <w:rsid w:val="00397717"/>
    <w:rsid w:val="00397858"/>
    <w:rsid w:val="003A0149"/>
    <w:rsid w:val="003A0304"/>
    <w:rsid w:val="003A04B3"/>
    <w:rsid w:val="003A0AFD"/>
    <w:rsid w:val="003A0C3F"/>
    <w:rsid w:val="003A166D"/>
    <w:rsid w:val="003A1D32"/>
    <w:rsid w:val="003A1D90"/>
    <w:rsid w:val="003A289C"/>
    <w:rsid w:val="003A2A6C"/>
    <w:rsid w:val="003A46D5"/>
    <w:rsid w:val="003A496E"/>
    <w:rsid w:val="003A4971"/>
    <w:rsid w:val="003A56AB"/>
    <w:rsid w:val="003A57E6"/>
    <w:rsid w:val="003A5C25"/>
    <w:rsid w:val="003A5D7B"/>
    <w:rsid w:val="003A6DD8"/>
    <w:rsid w:val="003A6E37"/>
    <w:rsid w:val="003A6F4A"/>
    <w:rsid w:val="003A7043"/>
    <w:rsid w:val="003A7589"/>
    <w:rsid w:val="003A7D87"/>
    <w:rsid w:val="003B075F"/>
    <w:rsid w:val="003B1B69"/>
    <w:rsid w:val="003B2451"/>
    <w:rsid w:val="003B2E25"/>
    <w:rsid w:val="003B41C0"/>
    <w:rsid w:val="003B48EC"/>
    <w:rsid w:val="003B4AEF"/>
    <w:rsid w:val="003B4BA8"/>
    <w:rsid w:val="003B4BC7"/>
    <w:rsid w:val="003B4BD0"/>
    <w:rsid w:val="003B4C6E"/>
    <w:rsid w:val="003B5554"/>
    <w:rsid w:val="003B5837"/>
    <w:rsid w:val="003B6601"/>
    <w:rsid w:val="003B672A"/>
    <w:rsid w:val="003B6EBF"/>
    <w:rsid w:val="003B6EF3"/>
    <w:rsid w:val="003B724C"/>
    <w:rsid w:val="003B7C79"/>
    <w:rsid w:val="003B7E47"/>
    <w:rsid w:val="003C0DA2"/>
    <w:rsid w:val="003C16C5"/>
    <w:rsid w:val="003C1F90"/>
    <w:rsid w:val="003C2014"/>
    <w:rsid w:val="003C26EE"/>
    <w:rsid w:val="003C27D0"/>
    <w:rsid w:val="003C29D0"/>
    <w:rsid w:val="003C37B6"/>
    <w:rsid w:val="003C38D8"/>
    <w:rsid w:val="003C3A70"/>
    <w:rsid w:val="003C3C35"/>
    <w:rsid w:val="003C3E74"/>
    <w:rsid w:val="003C3EAB"/>
    <w:rsid w:val="003C4732"/>
    <w:rsid w:val="003C4C3D"/>
    <w:rsid w:val="003C4C69"/>
    <w:rsid w:val="003C4E09"/>
    <w:rsid w:val="003C4F84"/>
    <w:rsid w:val="003C506A"/>
    <w:rsid w:val="003C6207"/>
    <w:rsid w:val="003C6DBC"/>
    <w:rsid w:val="003C72B6"/>
    <w:rsid w:val="003C72CD"/>
    <w:rsid w:val="003C7347"/>
    <w:rsid w:val="003C7579"/>
    <w:rsid w:val="003C781F"/>
    <w:rsid w:val="003D0D31"/>
    <w:rsid w:val="003D0D3C"/>
    <w:rsid w:val="003D0DBC"/>
    <w:rsid w:val="003D0F2A"/>
    <w:rsid w:val="003D2315"/>
    <w:rsid w:val="003D2C57"/>
    <w:rsid w:val="003D2E4D"/>
    <w:rsid w:val="003D3332"/>
    <w:rsid w:val="003D3600"/>
    <w:rsid w:val="003D3878"/>
    <w:rsid w:val="003D4624"/>
    <w:rsid w:val="003D4B43"/>
    <w:rsid w:val="003D4C67"/>
    <w:rsid w:val="003D4EBF"/>
    <w:rsid w:val="003D5446"/>
    <w:rsid w:val="003D5566"/>
    <w:rsid w:val="003D557C"/>
    <w:rsid w:val="003D56E3"/>
    <w:rsid w:val="003D66E6"/>
    <w:rsid w:val="003D681F"/>
    <w:rsid w:val="003D6F67"/>
    <w:rsid w:val="003D7781"/>
    <w:rsid w:val="003E025D"/>
    <w:rsid w:val="003E085A"/>
    <w:rsid w:val="003E0A22"/>
    <w:rsid w:val="003E0C5F"/>
    <w:rsid w:val="003E1672"/>
    <w:rsid w:val="003E19A5"/>
    <w:rsid w:val="003E1A68"/>
    <w:rsid w:val="003E1DC3"/>
    <w:rsid w:val="003E1E39"/>
    <w:rsid w:val="003E2116"/>
    <w:rsid w:val="003E2D56"/>
    <w:rsid w:val="003E2F7C"/>
    <w:rsid w:val="003E3BA2"/>
    <w:rsid w:val="003E3C27"/>
    <w:rsid w:val="003E3DEE"/>
    <w:rsid w:val="003E46EE"/>
    <w:rsid w:val="003E5355"/>
    <w:rsid w:val="003E5597"/>
    <w:rsid w:val="003E5F1D"/>
    <w:rsid w:val="003E607E"/>
    <w:rsid w:val="003E6501"/>
    <w:rsid w:val="003E6D33"/>
    <w:rsid w:val="003E7657"/>
    <w:rsid w:val="003E77C7"/>
    <w:rsid w:val="003E7977"/>
    <w:rsid w:val="003E7A0F"/>
    <w:rsid w:val="003F0B10"/>
    <w:rsid w:val="003F19FD"/>
    <w:rsid w:val="003F1A04"/>
    <w:rsid w:val="003F1ACA"/>
    <w:rsid w:val="003F296B"/>
    <w:rsid w:val="003F29C1"/>
    <w:rsid w:val="003F2BC0"/>
    <w:rsid w:val="003F2C58"/>
    <w:rsid w:val="003F3712"/>
    <w:rsid w:val="003F3806"/>
    <w:rsid w:val="003F40C8"/>
    <w:rsid w:val="003F4E7A"/>
    <w:rsid w:val="003F60CE"/>
    <w:rsid w:val="003F66FF"/>
    <w:rsid w:val="003F6E38"/>
    <w:rsid w:val="003F6EAF"/>
    <w:rsid w:val="003F7325"/>
    <w:rsid w:val="004014D1"/>
    <w:rsid w:val="00402581"/>
    <w:rsid w:val="0040284E"/>
    <w:rsid w:val="004029C0"/>
    <w:rsid w:val="00402CD2"/>
    <w:rsid w:val="00402CEA"/>
    <w:rsid w:val="00403073"/>
    <w:rsid w:val="0040336D"/>
    <w:rsid w:val="004034B3"/>
    <w:rsid w:val="004051A6"/>
    <w:rsid w:val="004054C1"/>
    <w:rsid w:val="00405627"/>
    <w:rsid w:val="00405A56"/>
    <w:rsid w:val="0040670B"/>
    <w:rsid w:val="00406778"/>
    <w:rsid w:val="0040687F"/>
    <w:rsid w:val="004069C9"/>
    <w:rsid w:val="004103CF"/>
    <w:rsid w:val="00410CA4"/>
    <w:rsid w:val="00410E1B"/>
    <w:rsid w:val="0041110F"/>
    <w:rsid w:val="004112CD"/>
    <w:rsid w:val="0041144F"/>
    <w:rsid w:val="004116BC"/>
    <w:rsid w:val="00411916"/>
    <w:rsid w:val="00412E86"/>
    <w:rsid w:val="004133E8"/>
    <w:rsid w:val="0041353F"/>
    <w:rsid w:val="0041375B"/>
    <w:rsid w:val="00414678"/>
    <w:rsid w:val="00415552"/>
    <w:rsid w:val="00416248"/>
    <w:rsid w:val="004177E4"/>
    <w:rsid w:val="00417869"/>
    <w:rsid w:val="00421703"/>
    <w:rsid w:val="00422D9C"/>
    <w:rsid w:val="00423828"/>
    <w:rsid w:val="00423C92"/>
    <w:rsid w:val="00424587"/>
    <w:rsid w:val="00424A84"/>
    <w:rsid w:val="004254A7"/>
    <w:rsid w:val="0042603C"/>
    <w:rsid w:val="004264A5"/>
    <w:rsid w:val="00426DEB"/>
    <w:rsid w:val="00427E4F"/>
    <w:rsid w:val="00430339"/>
    <w:rsid w:val="00430725"/>
    <w:rsid w:val="00431567"/>
    <w:rsid w:val="004316A1"/>
    <w:rsid w:val="004318F5"/>
    <w:rsid w:val="00432789"/>
    <w:rsid w:val="00432EEA"/>
    <w:rsid w:val="004337E4"/>
    <w:rsid w:val="00433966"/>
    <w:rsid w:val="00433A5F"/>
    <w:rsid w:val="0043433D"/>
    <w:rsid w:val="00434502"/>
    <w:rsid w:val="0043467D"/>
    <w:rsid w:val="0043472C"/>
    <w:rsid w:val="00434A37"/>
    <w:rsid w:val="00434B20"/>
    <w:rsid w:val="0043500D"/>
    <w:rsid w:val="00435108"/>
    <w:rsid w:val="00435B14"/>
    <w:rsid w:val="00436C5B"/>
    <w:rsid w:val="00436F2F"/>
    <w:rsid w:val="00437BD0"/>
    <w:rsid w:val="00437BF3"/>
    <w:rsid w:val="00437E89"/>
    <w:rsid w:val="00440154"/>
    <w:rsid w:val="00440D4F"/>
    <w:rsid w:val="00441044"/>
    <w:rsid w:val="004410E9"/>
    <w:rsid w:val="0044270C"/>
    <w:rsid w:val="004427CF"/>
    <w:rsid w:val="00442BD5"/>
    <w:rsid w:val="004434DB"/>
    <w:rsid w:val="004439B2"/>
    <w:rsid w:val="004439BC"/>
    <w:rsid w:val="00443F36"/>
    <w:rsid w:val="00444866"/>
    <w:rsid w:val="00444A5D"/>
    <w:rsid w:val="00445BBF"/>
    <w:rsid w:val="004466F5"/>
    <w:rsid w:val="00446A78"/>
    <w:rsid w:val="00446E75"/>
    <w:rsid w:val="0044781B"/>
    <w:rsid w:val="00447BF3"/>
    <w:rsid w:val="00450CFF"/>
    <w:rsid w:val="00451422"/>
    <w:rsid w:val="00451A2F"/>
    <w:rsid w:val="00452640"/>
    <w:rsid w:val="004530C7"/>
    <w:rsid w:val="004530EE"/>
    <w:rsid w:val="00453EF5"/>
    <w:rsid w:val="0045520F"/>
    <w:rsid w:val="0045617A"/>
    <w:rsid w:val="00456302"/>
    <w:rsid w:val="00456455"/>
    <w:rsid w:val="00457579"/>
    <w:rsid w:val="004603D9"/>
    <w:rsid w:val="0046103E"/>
    <w:rsid w:val="00461D05"/>
    <w:rsid w:val="00461D47"/>
    <w:rsid w:val="004629DB"/>
    <w:rsid w:val="00462C2C"/>
    <w:rsid w:val="004639D8"/>
    <w:rsid w:val="00463C28"/>
    <w:rsid w:val="00464187"/>
    <w:rsid w:val="00464484"/>
    <w:rsid w:val="00465430"/>
    <w:rsid w:val="00466581"/>
    <w:rsid w:val="00466AB4"/>
    <w:rsid w:val="00466BE8"/>
    <w:rsid w:val="00466D82"/>
    <w:rsid w:val="00467150"/>
    <w:rsid w:val="00467A3B"/>
    <w:rsid w:val="004702B9"/>
    <w:rsid w:val="00470520"/>
    <w:rsid w:val="004705B6"/>
    <w:rsid w:val="004712D1"/>
    <w:rsid w:val="004712EF"/>
    <w:rsid w:val="0047136F"/>
    <w:rsid w:val="00471688"/>
    <w:rsid w:val="004719C8"/>
    <w:rsid w:val="00471B67"/>
    <w:rsid w:val="004725D6"/>
    <w:rsid w:val="004727EC"/>
    <w:rsid w:val="00472B59"/>
    <w:rsid w:val="00472EFB"/>
    <w:rsid w:val="00473310"/>
    <w:rsid w:val="00473DDE"/>
    <w:rsid w:val="00474C9F"/>
    <w:rsid w:val="00474FBD"/>
    <w:rsid w:val="00475477"/>
    <w:rsid w:val="004758BC"/>
    <w:rsid w:val="0048073A"/>
    <w:rsid w:val="0048076A"/>
    <w:rsid w:val="00480792"/>
    <w:rsid w:val="00481819"/>
    <w:rsid w:val="00481D55"/>
    <w:rsid w:val="004825C0"/>
    <w:rsid w:val="00482CC6"/>
    <w:rsid w:val="00482D36"/>
    <w:rsid w:val="00483074"/>
    <w:rsid w:val="00483566"/>
    <w:rsid w:val="00484946"/>
    <w:rsid w:val="00484C31"/>
    <w:rsid w:val="00484E8F"/>
    <w:rsid w:val="00485155"/>
    <w:rsid w:val="004851E2"/>
    <w:rsid w:val="00485C18"/>
    <w:rsid w:val="00485CC9"/>
    <w:rsid w:val="0048638D"/>
    <w:rsid w:val="00487DB8"/>
    <w:rsid w:val="00487FA4"/>
    <w:rsid w:val="00490111"/>
    <w:rsid w:val="004902B8"/>
    <w:rsid w:val="00491290"/>
    <w:rsid w:val="00491387"/>
    <w:rsid w:val="00491EF2"/>
    <w:rsid w:val="0049257A"/>
    <w:rsid w:val="0049280F"/>
    <w:rsid w:val="00492B4D"/>
    <w:rsid w:val="00493A08"/>
    <w:rsid w:val="0049438F"/>
    <w:rsid w:val="004943C6"/>
    <w:rsid w:val="00494A78"/>
    <w:rsid w:val="00495CB6"/>
    <w:rsid w:val="00495DFB"/>
    <w:rsid w:val="00496F11"/>
    <w:rsid w:val="00497723"/>
    <w:rsid w:val="00497986"/>
    <w:rsid w:val="00497BB4"/>
    <w:rsid w:val="004A0A7B"/>
    <w:rsid w:val="004A0AAE"/>
    <w:rsid w:val="004A0CA7"/>
    <w:rsid w:val="004A11D8"/>
    <w:rsid w:val="004A142D"/>
    <w:rsid w:val="004A1644"/>
    <w:rsid w:val="004A1BDF"/>
    <w:rsid w:val="004A3CAF"/>
    <w:rsid w:val="004A42B4"/>
    <w:rsid w:val="004A47B4"/>
    <w:rsid w:val="004A5EE0"/>
    <w:rsid w:val="004A66BF"/>
    <w:rsid w:val="004A6ECC"/>
    <w:rsid w:val="004A722F"/>
    <w:rsid w:val="004A7AD1"/>
    <w:rsid w:val="004A7DD2"/>
    <w:rsid w:val="004A7E00"/>
    <w:rsid w:val="004B08D6"/>
    <w:rsid w:val="004B0ACE"/>
    <w:rsid w:val="004B1036"/>
    <w:rsid w:val="004B1C28"/>
    <w:rsid w:val="004B2AF9"/>
    <w:rsid w:val="004B39A2"/>
    <w:rsid w:val="004B4687"/>
    <w:rsid w:val="004B4AF2"/>
    <w:rsid w:val="004B75B8"/>
    <w:rsid w:val="004B7B9B"/>
    <w:rsid w:val="004C0824"/>
    <w:rsid w:val="004C0931"/>
    <w:rsid w:val="004C1672"/>
    <w:rsid w:val="004C1677"/>
    <w:rsid w:val="004C1D0B"/>
    <w:rsid w:val="004C26A0"/>
    <w:rsid w:val="004C2AEF"/>
    <w:rsid w:val="004C314C"/>
    <w:rsid w:val="004C3397"/>
    <w:rsid w:val="004C3749"/>
    <w:rsid w:val="004C40A7"/>
    <w:rsid w:val="004C433E"/>
    <w:rsid w:val="004C4E4C"/>
    <w:rsid w:val="004C6234"/>
    <w:rsid w:val="004C6913"/>
    <w:rsid w:val="004C74AC"/>
    <w:rsid w:val="004C7A64"/>
    <w:rsid w:val="004C7C6E"/>
    <w:rsid w:val="004D0138"/>
    <w:rsid w:val="004D019F"/>
    <w:rsid w:val="004D02FD"/>
    <w:rsid w:val="004D0905"/>
    <w:rsid w:val="004D1643"/>
    <w:rsid w:val="004D1BD1"/>
    <w:rsid w:val="004D24FE"/>
    <w:rsid w:val="004D3A83"/>
    <w:rsid w:val="004D4107"/>
    <w:rsid w:val="004D57EE"/>
    <w:rsid w:val="004D5F88"/>
    <w:rsid w:val="004D64E9"/>
    <w:rsid w:val="004D672D"/>
    <w:rsid w:val="004D6C12"/>
    <w:rsid w:val="004D6C54"/>
    <w:rsid w:val="004D7B5C"/>
    <w:rsid w:val="004E0794"/>
    <w:rsid w:val="004E0AA6"/>
    <w:rsid w:val="004E1F8B"/>
    <w:rsid w:val="004E2B47"/>
    <w:rsid w:val="004E3F22"/>
    <w:rsid w:val="004E4482"/>
    <w:rsid w:val="004E4CEF"/>
    <w:rsid w:val="004E4EB8"/>
    <w:rsid w:val="004E4EEE"/>
    <w:rsid w:val="004E548B"/>
    <w:rsid w:val="004E6420"/>
    <w:rsid w:val="004E64AB"/>
    <w:rsid w:val="004E6946"/>
    <w:rsid w:val="004E69F6"/>
    <w:rsid w:val="004E730F"/>
    <w:rsid w:val="004E79BC"/>
    <w:rsid w:val="004F02A1"/>
    <w:rsid w:val="004F09EC"/>
    <w:rsid w:val="004F12C5"/>
    <w:rsid w:val="004F142B"/>
    <w:rsid w:val="004F1DE2"/>
    <w:rsid w:val="004F2014"/>
    <w:rsid w:val="004F2757"/>
    <w:rsid w:val="004F2D14"/>
    <w:rsid w:val="004F33E7"/>
    <w:rsid w:val="004F405F"/>
    <w:rsid w:val="004F4B39"/>
    <w:rsid w:val="004F4E74"/>
    <w:rsid w:val="004F596D"/>
    <w:rsid w:val="004F617F"/>
    <w:rsid w:val="004F64F8"/>
    <w:rsid w:val="004F7288"/>
    <w:rsid w:val="004F79F5"/>
    <w:rsid w:val="00500102"/>
    <w:rsid w:val="00500BCA"/>
    <w:rsid w:val="005017E0"/>
    <w:rsid w:val="0050182F"/>
    <w:rsid w:val="005018CA"/>
    <w:rsid w:val="005019CA"/>
    <w:rsid w:val="00501EF1"/>
    <w:rsid w:val="00502836"/>
    <w:rsid w:val="00502E5F"/>
    <w:rsid w:val="00503236"/>
    <w:rsid w:val="00503BFB"/>
    <w:rsid w:val="005064B4"/>
    <w:rsid w:val="0050680A"/>
    <w:rsid w:val="00506B6A"/>
    <w:rsid w:val="0050738E"/>
    <w:rsid w:val="005106CD"/>
    <w:rsid w:val="00510781"/>
    <w:rsid w:val="00510E76"/>
    <w:rsid w:val="00511E91"/>
    <w:rsid w:val="005121B1"/>
    <w:rsid w:val="0051269B"/>
    <w:rsid w:val="00512A0A"/>
    <w:rsid w:val="00512B13"/>
    <w:rsid w:val="00512C4A"/>
    <w:rsid w:val="00512ED9"/>
    <w:rsid w:val="00513229"/>
    <w:rsid w:val="005139B3"/>
    <w:rsid w:val="00514113"/>
    <w:rsid w:val="0051422E"/>
    <w:rsid w:val="00514D3D"/>
    <w:rsid w:val="0051564B"/>
    <w:rsid w:val="005157AF"/>
    <w:rsid w:val="00515D74"/>
    <w:rsid w:val="005168BE"/>
    <w:rsid w:val="00516E03"/>
    <w:rsid w:val="00517330"/>
    <w:rsid w:val="00520204"/>
    <w:rsid w:val="0052029B"/>
    <w:rsid w:val="0052083A"/>
    <w:rsid w:val="00520B72"/>
    <w:rsid w:val="00520E15"/>
    <w:rsid w:val="005213EF"/>
    <w:rsid w:val="00521D70"/>
    <w:rsid w:val="0052299A"/>
    <w:rsid w:val="00522DAD"/>
    <w:rsid w:val="00522E2C"/>
    <w:rsid w:val="00523D8B"/>
    <w:rsid w:val="00524B4E"/>
    <w:rsid w:val="00526024"/>
    <w:rsid w:val="005302F0"/>
    <w:rsid w:val="00530524"/>
    <w:rsid w:val="00530D54"/>
    <w:rsid w:val="005311BC"/>
    <w:rsid w:val="005317A5"/>
    <w:rsid w:val="00532562"/>
    <w:rsid w:val="0053294B"/>
    <w:rsid w:val="00533154"/>
    <w:rsid w:val="00533490"/>
    <w:rsid w:val="0053363B"/>
    <w:rsid w:val="00534863"/>
    <w:rsid w:val="005352BF"/>
    <w:rsid w:val="005379FF"/>
    <w:rsid w:val="00537E39"/>
    <w:rsid w:val="00540591"/>
    <w:rsid w:val="00540785"/>
    <w:rsid w:val="00540B86"/>
    <w:rsid w:val="00540D0D"/>
    <w:rsid w:val="00541083"/>
    <w:rsid w:val="005418AD"/>
    <w:rsid w:val="00541ADF"/>
    <w:rsid w:val="00542772"/>
    <w:rsid w:val="0054286F"/>
    <w:rsid w:val="00542DE3"/>
    <w:rsid w:val="005432A4"/>
    <w:rsid w:val="00543E77"/>
    <w:rsid w:val="00543FFD"/>
    <w:rsid w:val="00544BC2"/>
    <w:rsid w:val="005459D7"/>
    <w:rsid w:val="00545D17"/>
    <w:rsid w:val="005462CD"/>
    <w:rsid w:val="0054701B"/>
    <w:rsid w:val="00547651"/>
    <w:rsid w:val="00547C4B"/>
    <w:rsid w:val="00547DEE"/>
    <w:rsid w:val="0055000A"/>
    <w:rsid w:val="005518F3"/>
    <w:rsid w:val="00551A0D"/>
    <w:rsid w:val="00551F3E"/>
    <w:rsid w:val="00552CD3"/>
    <w:rsid w:val="005531CC"/>
    <w:rsid w:val="005532C1"/>
    <w:rsid w:val="005534C6"/>
    <w:rsid w:val="0055388C"/>
    <w:rsid w:val="00553BD0"/>
    <w:rsid w:val="0055624C"/>
    <w:rsid w:val="00556C81"/>
    <w:rsid w:val="00557473"/>
    <w:rsid w:val="005574F7"/>
    <w:rsid w:val="00557BB1"/>
    <w:rsid w:val="00561113"/>
    <w:rsid w:val="00561EB9"/>
    <w:rsid w:val="0056272A"/>
    <w:rsid w:val="00562EAE"/>
    <w:rsid w:val="00563152"/>
    <w:rsid w:val="00563BC2"/>
    <w:rsid w:val="00563E14"/>
    <w:rsid w:val="005645DE"/>
    <w:rsid w:val="005657DC"/>
    <w:rsid w:val="00565C48"/>
    <w:rsid w:val="00565E25"/>
    <w:rsid w:val="005666F5"/>
    <w:rsid w:val="00566F19"/>
    <w:rsid w:val="00567086"/>
    <w:rsid w:val="00567B10"/>
    <w:rsid w:val="00570ABA"/>
    <w:rsid w:val="00570C8B"/>
    <w:rsid w:val="00570DCD"/>
    <w:rsid w:val="00570E35"/>
    <w:rsid w:val="00571675"/>
    <w:rsid w:val="005716DB"/>
    <w:rsid w:val="005729C5"/>
    <w:rsid w:val="00573122"/>
    <w:rsid w:val="00573C0C"/>
    <w:rsid w:val="0057412C"/>
    <w:rsid w:val="00574780"/>
    <w:rsid w:val="0057510C"/>
    <w:rsid w:val="005752DD"/>
    <w:rsid w:val="00575F16"/>
    <w:rsid w:val="00576864"/>
    <w:rsid w:val="00576E21"/>
    <w:rsid w:val="0057753E"/>
    <w:rsid w:val="0058010A"/>
    <w:rsid w:val="00580119"/>
    <w:rsid w:val="00580BB6"/>
    <w:rsid w:val="00580C83"/>
    <w:rsid w:val="00580CF2"/>
    <w:rsid w:val="00580FCA"/>
    <w:rsid w:val="0058170C"/>
    <w:rsid w:val="00581759"/>
    <w:rsid w:val="00581E76"/>
    <w:rsid w:val="00581EF5"/>
    <w:rsid w:val="005824CD"/>
    <w:rsid w:val="0058251E"/>
    <w:rsid w:val="0058342F"/>
    <w:rsid w:val="00583675"/>
    <w:rsid w:val="005846F3"/>
    <w:rsid w:val="005847FE"/>
    <w:rsid w:val="00584904"/>
    <w:rsid w:val="00584A4B"/>
    <w:rsid w:val="00584C52"/>
    <w:rsid w:val="00584CC4"/>
    <w:rsid w:val="00584EAE"/>
    <w:rsid w:val="00585C6A"/>
    <w:rsid w:val="00585D46"/>
    <w:rsid w:val="0058631C"/>
    <w:rsid w:val="00586351"/>
    <w:rsid w:val="00586AE9"/>
    <w:rsid w:val="005875DA"/>
    <w:rsid w:val="00587B37"/>
    <w:rsid w:val="00587B7B"/>
    <w:rsid w:val="00590310"/>
    <w:rsid w:val="005907C9"/>
    <w:rsid w:val="005908F1"/>
    <w:rsid w:val="005909A8"/>
    <w:rsid w:val="00590A1E"/>
    <w:rsid w:val="00590C4F"/>
    <w:rsid w:val="00591316"/>
    <w:rsid w:val="0059162B"/>
    <w:rsid w:val="00591959"/>
    <w:rsid w:val="00591BDA"/>
    <w:rsid w:val="00592A31"/>
    <w:rsid w:val="005932C6"/>
    <w:rsid w:val="00593495"/>
    <w:rsid w:val="00593EA3"/>
    <w:rsid w:val="00594059"/>
    <w:rsid w:val="0059518F"/>
    <w:rsid w:val="00595401"/>
    <w:rsid w:val="005957C8"/>
    <w:rsid w:val="005960C9"/>
    <w:rsid w:val="00596FC5"/>
    <w:rsid w:val="00597326"/>
    <w:rsid w:val="00597F90"/>
    <w:rsid w:val="005A0629"/>
    <w:rsid w:val="005A0FE5"/>
    <w:rsid w:val="005A111B"/>
    <w:rsid w:val="005A2243"/>
    <w:rsid w:val="005A2A83"/>
    <w:rsid w:val="005A2DA2"/>
    <w:rsid w:val="005A352E"/>
    <w:rsid w:val="005A3889"/>
    <w:rsid w:val="005A3A79"/>
    <w:rsid w:val="005A3BBB"/>
    <w:rsid w:val="005A3DDB"/>
    <w:rsid w:val="005A3EF7"/>
    <w:rsid w:val="005A45CB"/>
    <w:rsid w:val="005A5017"/>
    <w:rsid w:val="005A5E88"/>
    <w:rsid w:val="005A6C18"/>
    <w:rsid w:val="005A6E43"/>
    <w:rsid w:val="005A796E"/>
    <w:rsid w:val="005B0BFB"/>
    <w:rsid w:val="005B1399"/>
    <w:rsid w:val="005B20E3"/>
    <w:rsid w:val="005B22A1"/>
    <w:rsid w:val="005B2D0D"/>
    <w:rsid w:val="005B30D4"/>
    <w:rsid w:val="005B3CC8"/>
    <w:rsid w:val="005B431E"/>
    <w:rsid w:val="005B45D1"/>
    <w:rsid w:val="005B5200"/>
    <w:rsid w:val="005B5C23"/>
    <w:rsid w:val="005B69CD"/>
    <w:rsid w:val="005B70A9"/>
    <w:rsid w:val="005B72F4"/>
    <w:rsid w:val="005B74DF"/>
    <w:rsid w:val="005B753B"/>
    <w:rsid w:val="005B7553"/>
    <w:rsid w:val="005B76D5"/>
    <w:rsid w:val="005C05FF"/>
    <w:rsid w:val="005C078F"/>
    <w:rsid w:val="005C08A0"/>
    <w:rsid w:val="005C0C4E"/>
    <w:rsid w:val="005C1372"/>
    <w:rsid w:val="005C2603"/>
    <w:rsid w:val="005C29B9"/>
    <w:rsid w:val="005C3951"/>
    <w:rsid w:val="005C3CF1"/>
    <w:rsid w:val="005C45E7"/>
    <w:rsid w:val="005C4B76"/>
    <w:rsid w:val="005C5E3C"/>
    <w:rsid w:val="005C6ED0"/>
    <w:rsid w:val="005D0AF0"/>
    <w:rsid w:val="005D0EBB"/>
    <w:rsid w:val="005D1564"/>
    <w:rsid w:val="005D1C93"/>
    <w:rsid w:val="005D1CD1"/>
    <w:rsid w:val="005D235C"/>
    <w:rsid w:val="005D282C"/>
    <w:rsid w:val="005D338E"/>
    <w:rsid w:val="005D3FE0"/>
    <w:rsid w:val="005D48D0"/>
    <w:rsid w:val="005D4B70"/>
    <w:rsid w:val="005D5A8B"/>
    <w:rsid w:val="005D5FF6"/>
    <w:rsid w:val="005D64A2"/>
    <w:rsid w:val="005D7F32"/>
    <w:rsid w:val="005E13F7"/>
    <w:rsid w:val="005E209B"/>
    <w:rsid w:val="005E2A30"/>
    <w:rsid w:val="005E2B81"/>
    <w:rsid w:val="005E329C"/>
    <w:rsid w:val="005E331D"/>
    <w:rsid w:val="005E3709"/>
    <w:rsid w:val="005E3FC5"/>
    <w:rsid w:val="005E5591"/>
    <w:rsid w:val="005E6225"/>
    <w:rsid w:val="005E6289"/>
    <w:rsid w:val="005E66C4"/>
    <w:rsid w:val="005E6705"/>
    <w:rsid w:val="005E676A"/>
    <w:rsid w:val="005E6E6A"/>
    <w:rsid w:val="005E72E5"/>
    <w:rsid w:val="005E7528"/>
    <w:rsid w:val="005E7793"/>
    <w:rsid w:val="005E7B88"/>
    <w:rsid w:val="005E7BAA"/>
    <w:rsid w:val="005F0498"/>
    <w:rsid w:val="005F1E29"/>
    <w:rsid w:val="005F1E6F"/>
    <w:rsid w:val="005F1FD3"/>
    <w:rsid w:val="005F22D7"/>
    <w:rsid w:val="005F2AA1"/>
    <w:rsid w:val="005F2D38"/>
    <w:rsid w:val="005F3739"/>
    <w:rsid w:val="005F3B3B"/>
    <w:rsid w:val="005F4EA3"/>
    <w:rsid w:val="005F51CA"/>
    <w:rsid w:val="005F52CE"/>
    <w:rsid w:val="005F5746"/>
    <w:rsid w:val="005F59EF"/>
    <w:rsid w:val="005F6585"/>
    <w:rsid w:val="005F708B"/>
    <w:rsid w:val="005F7CAA"/>
    <w:rsid w:val="005F7E39"/>
    <w:rsid w:val="0060108E"/>
    <w:rsid w:val="006019BB"/>
    <w:rsid w:val="00601A13"/>
    <w:rsid w:val="00601D8E"/>
    <w:rsid w:val="00601DFB"/>
    <w:rsid w:val="0060211F"/>
    <w:rsid w:val="00602ADB"/>
    <w:rsid w:val="006030E6"/>
    <w:rsid w:val="00603479"/>
    <w:rsid w:val="00603817"/>
    <w:rsid w:val="006039C4"/>
    <w:rsid w:val="00603E68"/>
    <w:rsid w:val="00603EC8"/>
    <w:rsid w:val="006043BC"/>
    <w:rsid w:val="00605802"/>
    <w:rsid w:val="006058C1"/>
    <w:rsid w:val="00605A34"/>
    <w:rsid w:val="00605AEE"/>
    <w:rsid w:val="00605EB0"/>
    <w:rsid w:val="00606521"/>
    <w:rsid w:val="00606584"/>
    <w:rsid w:val="00606AB7"/>
    <w:rsid w:val="00606E97"/>
    <w:rsid w:val="0060705E"/>
    <w:rsid w:val="006072E5"/>
    <w:rsid w:val="00607C71"/>
    <w:rsid w:val="00610DBC"/>
    <w:rsid w:val="006115DE"/>
    <w:rsid w:val="006116FD"/>
    <w:rsid w:val="00611EF6"/>
    <w:rsid w:val="00612DB2"/>
    <w:rsid w:val="00612F84"/>
    <w:rsid w:val="00613729"/>
    <w:rsid w:val="00613EBF"/>
    <w:rsid w:val="006151BB"/>
    <w:rsid w:val="0061550A"/>
    <w:rsid w:val="006156A3"/>
    <w:rsid w:val="00615EC5"/>
    <w:rsid w:val="006165A1"/>
    <w:rsid w:val="006167FC"/>
    <w:rsid w:val="00617221"/>
    <w:rsid w:val="00617D53"/>
    <w:rsid w:val="00617DE8"/>
    <w:rsid w:val="006204DC"/>
    <w:rsid w:val="0062092F"/>
    <w:rsid w:val="00620A4D"/>
    <w:rsid w:val="00620F98"/>
    <w:rsid w:val="00621354"/>
    <w:rsid w:val="0062157D"/>
    <w:rsid w:val="006218D7"/>
    <w:rsid w:val="00621F88"/>
    <w:rsid w:val="006234FF"/>
    <w:rsid w:val="00623706"/>
    <w:rsid w:val="00623CDA"/>
    <w:rsid w:val="00623CDD"/>
    <w:rsid w:val="006241B9"/>
    <w:rsid w:val="00624340"/>
    <w:rsid w:val="00624CCA"/>
    <w:rsid w:val="00625343"/>
    <w:rsid w:val="0062564A"/>
    <w:rsid w:val="006275B7"/>
    <w:rsid w:val="0062799E"/>
    <w:rsid w:val="006279BD"/>
    <w:rsid w:val="00627A15"/>
    <w:rsid w:val="00627CC4"/>
    <w:rsid w:val="00630615"/>
    <w:rsid w:val="006308FB"/>
    <w:rsid w:val="00631833"/>
    <w:rsid w:val="00631875"/>
    <w:rsid w:val="00631AC1"/>
    <w:rsid w:val="006320B8"/>
    <w:rsid w:val="006320BD"/>
    <w:rsid w:val="0063310D"/>
    <w:rsid w:val="00633B4A"/>
    <w:rsid w:val="00633E3A"/>
    <w:rsid w:val="0063418E"/>
    <w:rsid w:val="006342AC"/>
    <w:rsid w:val="006356D7"/>
    <w:rsid w:val="00636449"/>
    <w:rsid w:val="006365C1"/>
    <w:rsid w:val="006367FE"/>
    <w:rsid w:val="006369AC"/>
    <w:rsid w:val="00636A0F"/>
    <w:rsid w:val="00641019"/>
    <w:rsid w:val="00641A28"/>
    <w:rsid w:val="00642D02"/>
    <w:rsid w:val="00642E7E"/>
    <w:rsid w:val="00643064"/>
    <w:rsid w:val="0064331C"/>
    <w:rsid w:val="0064478A"/>
    <w:rsid w:val="00644DBC"/>
    <w:rsid w:val="00645048"/>
    <w:rsid w:val="0064633A"/>
    <w:rsid w:val="0064655C"/>
    <w:rsid w:val="00646F2D"/>
    <w:rsid w:val="00646F36"/>
    <w:rsid w:val="00647241"/>
    <w:rsid w:val="006473AE"/>
    <w:rsid w:val="00647400"/>
    <w:rsid w:val="00647EA8"/>
    <w:rsid w:val="00650C46"/>
    <w:rsid w:val="00650D5F"/>
    <w:rsid w:val="0065151D"/>
    <w:rsid w:val="006519B2"/>
    <w:rsid w:val="00651FC3"/>
    <w:rsid w:val="006526AF"/>
    <w:rsid w:val="00652B93"/>
    <w:rsid w:val="00653208"/>
    <w:rsid w:val="00653281"/>
    <w:rsid w:val="0065385C"/>
    <w:rsid w:val="0065474A"/>
    <w:rsid w:val="00655456"/>
    <w:rsid w:val="0065562F"/>
    <w:rsid w:val="00656CC0"/>
    <w:rsid w:val="00656E68"/>
    <w:rsid w:val="006575F7"/>
    <w:rsid w:val="0065776D"/>
    <w:rsid w:val="00660A63"/>
    <w:rsid w:val="00661064"/>
    <w:rsid w:val="006615EE"/>
    <w:rsid w:val="00662433"/>
    <w:rsid w:val="0066288F"/>
    <w:rsid w:val="00662A55"/>
    <w:rsid w:val="006642E9"/>
    <w:rsid w:val="006659F2"/>
    <w:rsid w:val="00666A6E"/>
    <w:rsid w:val="00667C2A"/>
    <w:rsid w:val="00667D68"/>
    <w:rsid w:val="00670649"/>
    <w:rsid w:val="006707B9"/>
    <w:rsid w:val="00671209"/>
    <w:rsid w:val="006716E1"/>
    <w:rsid w:val="006722F4"/>
    <w:rsid w:val="00672651"/>
    <w:rsid w:val="00672EAE"/>
    <w:rsid w:val="006734C7"/>
    <w:rsid w:val="006736AF"/>
    <w:rsid w:val="006737C0"/>
    <w:rsid w:val="00673C0F"/>
    <w:rsid w:val="00674013"/>
    <w:rsid w:val="006742DF"/>
    <w:rsid w:val="00674BC9"/>
    <w:rsid w:val="006750B6"/>
    <w:rsid w:val="0067513F"/>
    <w:rsid w:val="006758EE"/>
    <w:rsid w:val="00675CBD"/>
    <w:rsid w:val="0067606F"/>
    <w:rsid w:val="00676350"/>
    <w:rsid w:val="00676461"/>
    <w:rsid w:val="0067763A"/>
    <w:rsid w:val="00677EFA"/>
    <w:rsid w:val="006804E8"/>
    <w:rsid w:val="0068055F"/>
    <w:rsid w:val="0068061B"/>
    <w:rsid w:val="006806CD"/>
    <w:rsid w:val="00680900"/>
    <w:rsid w:val="00680E78"/>
    <w:rsid w:val="00681CE7"/>
    <w:rsid w:val="00681ED9"/>
    <w:rsid w:val="00682915"/>
    <w:rsid w:val="00683431"/>
    <w:rsid w:val="00683A55"/>
    <w:rsid w:val="00683E42"/>
    <w:rsid w:val="00684A60"/>
    <w:rsid w:val="00684AA6"/>
    <w:rsid w:val="006852F8"/>
    <w:rsid w:val="006862C6"/>
    <w:rsid w:val="006868F4"/>
    <w:rsid w:val="00686D28"/>
    <w:rsid w:val="00687F2C"/>
    <w:rsid w:val="00687F33"/>
    <w:rsid w:val="00690D3B"/>
    <w:rsid w:val="00691BBF"/>
    <w:rsid w:val="006928D5"/>
    <w:rsid w:val="006928EE"/>
    <w:rsid w:val="00692DB2"/>
    <w:rsid w:val="00693056"/>
    <w:rsid w:val="00693154"/>
    <w:rsid w:val="006933F1"/>
    <w:rsid w:val="006942D0"/>
    <w:rsid w:val="006962F4"/>
    <w:rsid w:val="00696BFE"/>
    <w:rsid w:val="00696CD3"/>
    <w:rsid w:val="00697521"/>
    <w:rsid w:val="00697E91"/>
    <w:rsid w:val="00697FCD"/>
    <w:rsid w:val="006A06F5"/>
    <w:rsid w:val="006A09CD"/>
    <w:rsid w:val="006A0C7D"/>
    <w:rsid w:val="006A177D"/>
    <w:rsid w:val="006A2B82"/>
    <w:rsid w:val="006A2D3C"/>
    <w:rsid w:val="006A2E0D"/>
    <w:rsid w:val="006A306F"/>
    <w:rsid w:val="006A322D"/>
    <w:rsid w:val="006A3635"/>
    <w:rsid w:val="006A3709"/>
    <w:rsid w:val="006A3B85"/>
    <w:rsid w:val="006A4CF5"/>
    <w:rsid w:val="006A56F6"/>
    <w:rsid w:val="006A5904"/>
    <w:rsid w:val="006A5CC6"/>
    <w:rsid w:val="006A6D25"/>
    <w:rsid w:val="006A6DA4"/>
    <w:rsid w:val="006A6FE3"/>
    <w:rsid w:val="006A706F"/>
    <w:rsid w:val="006A7151"/>
    <w:rsid w:val="006B09C2"/>
    <w:rsid w:val="006B0BA6"/>
    <w:rsid w:val="006B24A5"/>
    <w:rsid w:val="006B2E02"/>
    <w:rsid w:val="006B2EAB"/>
    <w:rsid w:val="006B3801"/>
    <w:rsid w:val="006B3C2F"/>
    <w:rsid w:val="006B3CF7"/>
    <w:rsid w:val="006B4315"/>
    <w:rsid w:val="006B433B"/>
    <w:rsid w:val="006B480F"/>
    <w:rsid w:val="006B4D21"/>
    <w:rsid w:val="006B4E6F"/>
    <w:rsid w:val="006B4F32"/>
    <w:rsid w:val="006B4F48"/>
    <w:rsid w:val="006B51F4"/>
    <w:rsid w:val="006B5426"/>
    <w:rsid w:val="006B579F"/>
    <w:rsid w:val="006B5E83"/>
    <w:rsid w:val="006B7585"/>
    <w:rsid w:val="006B7757"/>
    <w:rsid w:val="006B7F3F"/>
    <w:rsid w:val="006C1359"/>
    <w:rsid w:val="006C242C"/>
    <w:rsid w:val="006C2793"/>
    <w:rsid w:val="006C27CB"/>
    <w:rsid w:val="006C2A5E"/>
    <w:rsid w:val="006C33AE"/>
    <w:rsid w:val="006C3B41"/>
    <w:rsid w:val="006C47CA"/>
    <w:rsid w:val="006C48BA"/>
    <w:rsid w:val="006C6729"/>
    <w:rsid w:val="006C7404"/>
    <w:rsid w:val="006D0A7A"/>
    <w:rsid w:val="006D102A"/>
    <w:rsid w:val="006D1429"/>
    <w:rsid w:val="006D2036"/>
    <w:rsid w:val="006D2519"/>
    <w:rsid w:val="006D2C17"/>
    <w:rsid w:val="006D2F03"/>
    <w:rsid w:val="006D3200"/>
    <w:rsid w:val="006D41C0"/>
    <w:rsid w:val="006D4D06"/>
    <w:rsid w:val="006D4DAD"/>
    <w:rsid w:val="006D52AD"/>
    <w:rsid w:val="006D551E"/>
    <w:rsid w:val="006D57EE"/>
    <w:rsid w:val="006D5DF3"/>
    <w:rsid w:val="006D646E"/>
    <w:rsid w:val="006D6685"/>
    <w:rsid w:val="006D6858"/>
    <w:rsid w:val="006D700B"/>
    <w:rsid w:val="006D7467"/>
    <w:rsid w:val="006D7975"/>
    <w:rsid w:val="006D7B11"/>
    <w:rsid w:val="006D7D54"/>
    <w:rsid w:val="006E0677"/>
    <w:rsid w:val="006E06F4"/>
    <w:rsid w:val="006E0B25"/>
    <w:rsid w:val="006E0D59"/>
    <w:rsid w:val="006E18D2"/>
    <w:rsid w:val="006E19E7"/>
    <w:rsid w:val="006E21C2"/>
    <w:rsid w:val="006E29B1"/>
    <w:rsid w:val="006E2A26"/>
    <w:rsid w:val="006E2CE3"/>
    <w:rsid w:val="006E4404"/>
    <w:rsid w:val="006E6248"/>
    <w:rsid w:val="006E64F1"/>
    <w:rsid w:val="006E6549"/>
    <w:rsid w:val="006E6572"/>
    <w:rsid w:val="006E6B93"/>
    <w:rsid w:val="006E6D2D"/>
    <w:rsid w:val="006E6D8F"/>
    <w:rsid w:val="006E714D"/>
    <w:rsid w:val="006E74B9"/>
    <w:rsid w:val="006E7969"/>
    <w:rsid w:val="006F02E9"/>
    <w:rsid w:val="006F0905"/>
    <w:rsid w:val="006F24EC"/>
    <w:rsid w:val="006F3197"/>
    <w:rsid w:val="006F36BD"/>
    <w:rsid w:val="006F3899"/>
    <w:rsid w:val="006F3D68"/>
    <w:rsid w:val="006F4D11"/>
    <w:rsid w:val="006F5809"/>
    <w:rsid w:val="006F5C36"/>
    <w:rsid w:val="006F5FA3"/>
    <w:rsid w:val="006F6149"/>
    <w:rsid w:val="006F64E7"/>
    <w:rsid w:val="006F72E2"/>
    <w:rsid w:val="006F75E0"/>
    <w:rsid w:val="006F7C8E"/>
    <w:rsid w:val="00700C87"/>
    <w:rsid w:val="00700F4B"/>
    <w:rsid w:val="00703678"/>
    <w:rsid w:val="007036EA"/>
    <w:rsid w:val="0070377C"/>
    <w:rsid w:val="00704A98"/>
    <w:rsid w:val="00704ADF"/>
    <w:rsid w:val="0070628A"/>
    <w:rsid w:val="00706AC4"/>
    <w:rsid w:val="00707F6E"/>
    <w:rsid w:val="007102E9"/>
    <w:rsid w:val="0071080E"/>
    <w:rsid w:val="007114A1"/>
    <w:rsid w:val="007116BB"/>
    <w:rsid w:val="007127A4"/>
    <w:rsid w:val="00712975"/>
    <w:rsid w:val="00712BD7"/>
    <w:rsid w:val="00712CD1"/>
    <w:rsid w:val="007136B9"/>
    <w:rsid w:val="00714375"/>
    <w:rsid w:val="00714BE9"/>
    <w:rsid w:val="00714F78"/>
    <w:rsid w:val="0071559E"/>
    <w:rsid w:val="007157DC"/>
    <w:rsid w:val="00716770"/>
    <w:rsid w:val="00716C2B"/>
    <w:rsid w:val="0072032F"/>
    <w:rsid w:val="00720C8C"/>
    <w:rsid w:val="00720FD3"/>
    <w:rsid w:val="00722E8D"/>
    <w:rsid w:val="00723AA4"/>
    <w:rsid w:val="00725EAB"/>
    <w:rsid w:val="00726224"/>
    <w:rsid w:val="00726723"/>
    <w:rsid w:val="00726AA9"/>
    <w:rsid w:val="00726CF2"/>
    <w:rsid w:val="007274B5"/>
    <w:rsid w:val="007278FB"/>
    <w:rsid w:val="00727A3F"/>
    <w:rsid w:val="007306B7"/>
    <w:rsid w:val="00731099"/>
    <w:rsid w:val="007315E8"/>
    <w:rsid w:val="007317DF"/>
    <w:rsid w:val="00731DD4"/>
    <w:rsid w:val="00732CFB"/>
    <w:rsid w:val="007336A9"/>
    <w:rsid w:val="007341A4"/>
    <w:rsid w:val="00734350"/>
    <w:rsid w:val="00736433"/>
    <w:rsid w:val="0073676A"/>
    <w:rsid w:val="00736AA6"/>
    <w:rsid w:val="00740227"/>
    <w:rsid w:val="00740B3C"/>
    <w:rsid w:val="007415B7"/>
    <w:rsid w:val="007417EE"/>
    <w:rsid w:val="00741A77"/>
    <w:rsid w:val="00741D05"/>
    <w:rsid w:val="00743427"/>
    <w:rsid w:val="007441CC"/>
    <w:rsid w:val="00744360"/>
    <w:rsid w:val="007454E3"/>
    <w:rsid w:val="007466ED"/>
    <w:rsid w:val="0074673F"/>
    <w:rsid w:val="00746C19"/>
    <w:rsid w:val="007500C1"/>
    <w:rsid w:val="0075074E"/>
    <w:rsid w:val="007508FD"/>
    <w:rsid w:val="00750ADB"/>
    <w:rsid w:val="00751045"/>
    <w:rsid w:val="00751729"/>
    <w:rsid w:val="00751C37"/>
    <w:rsid w:val="00751F61"/>
    <w:rsid w:val="0075213A"/>
    <w:rsid w:val="007525A5"/>
    <w:rsid w:val="007527C3"/>
    <w:rsid w:val="00752EBD"/>
    <w:rsid w:val="007538BA"/>
    <w:rsid w:val="00753EE5"/>
    <w:rsid w:val="00753FC6"/>
    <w:rsid w:val="00755061"/>
    <w:rsid w:val="00755A80"/>
    <w:rsid w:val="007561DB"/>
    <w:rsid w:val="0075679F"/>
    <w:rsid w:val="00756E0B"/>
    <w:rsid w:val="00757323"/>
    <w:rsid w:val="00757802"/>
    <w:rsid w:val="0075784A"/>
    <w:rsid w:val="00760E95"/>
    <w:rsid w:val="0076125B"/>
    <w:rsid w:val="00761396"/>
    <w:rsid w:val="00761FDE"/>
    <w:rsid w:val="007623B5"/>
    <w:rsid w:val="00762758"/>
    <w:rsid w:val="00763A0D"/>
    <w:rsid w:val="00763C3F"/>
    <w:rsid w:val="00763F81"/>
    <w:rsid w:val="00764257"/>
    <w:rsid w:val="00765EF4"/>
    <w:rsid w:val="0076663F"/>
    <w:rsid w:val="00766FC4"/>
    <w:rsid w:val="007675BF"/>
    <w:rsid w:val="0077022F"/>
    <w:rsid w:val="0077023A"/>
    <w:rsid w:val="007709C5"/>
    <w:rsid w:val="0077134D"/>
    <w:rsid w:val="00771516"/>
    <w:rsid w:val="00771D37"/>
    <w:rsid w:val="007724F4"/>
    <w:rsid w:val="00772A16"/>
    <w:rsid w:val="00772E51"/>
    <w:rsid w:val="0077329E"/>
    <w:rsid w:val="0077365F"/>
    <w:rsid w:val="00773968"/>
    <w:rsid w:val="007742BC"/>
    <w:rsid w:val="0077443A"/>
    <w:rsid w:val="00774613"/>
    <w:rsid w:val="00774D54"/>
    <w:rsid w:val="00776354"/>
    <w:rsid w:val="00776B69"/>
    <w:rsid w:val="00776C43"/>
    <w:rsid w:val="0077764F"/>
    <w:rsid w:val="00780974"/>
    <w:rsid w:val="00780B34"/>
    <w:rsid w:val="007816AA"/>
    <w:rsid w:val="00781982"/>
    <w:rsid w:val="007824C9"/>
    <w:rsid w:val="00782AF8"/>
    <w:rsid w:val="0078330C"/>
    <w:rsid w:val="007834EF"/>
    <w:rsid w:val="00783BAB"/>
    <w:rsid w:val="0078441C"/>
    <w:rsid w:val="00784713"/>
    <w:rsid w:val="00785086"/>
    <w:rsid w:val="00786047"/>
    <w:rsid w:val="007866AA"/>
    <w:rsid w:val="00786C3E"/>
    <w:rsid w:val="00790E22"/>
    <w:rsid w:val="00791264"/>
    <w:rsid w:val="0079199A"/>
    <w:rsid w:val="00791BE2"/>
    <w:rsid w:val="00792298"/>
    <w:rsid w:val="0079242F"/>
    <w:rsid w:val="007930A9"/>
    <w:rsid w:val="007931C7"/>
    <w:rsid w:val="00793CD6"/>
    <w:rsid w:val="00794CD6"/>
    <w:rsid w:val="0079555D"/>
    <w:rsid w:val="00795999"/>
    <w:rsid w:val="00796BE3"/>
    <w:rsid w:val="00796ECE"/>
    <w:rsid w:val="007A1685"/>
    <w:rsid w:val="007A21FA"/>
    <w:rsid w:val="007A2354"/>
    <w:rsid w:val="007A2920"/>
    <w:rsid w:val="007A29F4"/>
    <w:rsid w:val="007A2D23"/>
    <w:rsid w:val="007A2E6D"/>
    <w:rsid w:val="007A3481"/>
    <w:rsid w:val="007A365F"/>
    <w:rsid w:val="007A3692"/>
    <w:rsid w:val="007A3F05"/>
    <w:rsid w:val="007A406E"/>
    <w:rsid w:val="007A40EA"/>
    <w:rsid w:val="007A445A"/>
    <w:rsid w:val="007A5C11"/>
    <w:rsid w:val="007A5DEE"/>
    <w:rsid w:val="007A639A"/>
    <w:rsid w:val="007A653B"/>
    <w:rsid w:val="007A69C6"/>
    <w:rsid w:val="007A6DAB"/>
    <w:rsid w:val="007A72FB"/>
    <w:rsid w:val="007A7389"/>
    <w:rsid w:val="007B017A"/>
    <w:rsid w:val="007B2304"/>
    <w:rsid w:val="007B26F5"/>
    <w:rsid w:val="007B4753"/>
    <w:rsid w:val="007B497E"/>
    <w:rsid w:val="007B53F1"/>
    <w:rsid w:val="007B55AD"/>
    <w:rsid w:val="007B55B1"/>
    <w:rsid w:val="007B6AA7"/>
    <w:rsid w:val="007B6D87"/>
    <w:rsid w:val="007B775F"/>
    <w:rsid w:val="007B7765"/>
    <w:rsid w:val="007C07DB"/>
    <w:rsid w:val="007C1AE6"/>
    <w:rsid w:val="007C2B51"/>
    <w:rsid w:val="007C3367"/>
    <w:rsid w:val="007C362E"/>
    <w:rsid w:val="007C3E8D"/>
    <w:rsid w:val="007C41F2"/>
    <w:rsid w:val="007C5CC1"/>
    <w:rsid w:val="007C5EF6"/>
    <w:rsid w:val="007C61D0"/>
    <w:rsid w:val="007C68F8"/>
    <w:rsid w:val="007D0683"/>
    <w:rsid w:val="007D0A47"/>
    <w:rsid w:val="007D0CC9"/>
    <w:rsid w:val="007D159B"/>
    <w:rsid w:val="007D16F3"/>
    <w:rsid w:val="007D198C"/>
    <w:rsid w:val="007D3F42"/>
    <w:rsid w:val="007D4A45"/>
    <w:rsid w:val="007D51FC"/>
    <w:rsid w:val="007D56AE"/>
    <w:rsid w:val="007D5C94"/>
    <w:rsid w:val="007D5E01"/>
    <w:rsid w:val="007D6D0E"/>
    <w:rsid w:val="007D736A"/>
    <w:rsid w:val="007D7A0C"/>
    <w:rsid w:val="007D7CBD"/>
    <w:rsid w:val="007D7FCD"/>
    <w:rsid w:val="007E01F6"/>
    <w:rsid w:val="007E113C"/>
    <w:rsid w:val="007E11DD"/>
    <w:rsid w:val="007E1B1C"/>
    <w:rsid w:val="007E1B3C"/>
    <w:rsid w:val="007E2615"/>
    <w:rsid w:val="007E2662"/>
    <w:rsid w:val="007E2B98"/>
    <w:rsid w:val="007E2EE9"/>
    <w:rsid w:val="007E37E0"/>
    <w:rsid w:val="007E3DBB"/>
    <w:rsid w:val="007E3E4A"/>
    <w:rsid w:val="007E40C3"/>
    <w:rsid w:val="007E420F"/>
    <w:rsid w:val="007E47E2"/>
    <w:rsid w:val="007E4843"/>
    <w:rsid w:val="007E4CD1"/>
    <w:rsid w:val="007E4EFD"/>
    <w:rsid w:val="007E507D"/>
    <w:rsid w:val="007E5135"/>
    <w:rsid w:val="007E6435"/>
    <w:rsid w:val="007E65AB"/>
    <w:rsid w:val="007E66EF"/>
    <w:rsid w:val="007E6A08"/>
    <w:rsid w:val="007E74F1"/>
    <w:rsid w:val="007E7EE1"/>
    <w:rsid w:val="007F0CD3"/>
    <w:rsid w:val="007F174C"/>
    <w:rsid w:val="007F24FB"/>
    <w:rsid w:val="007F45BF"/>
    <w:rsid w:val="007F4811"/>
    <w:rsid w:val="007F4A6E"/>
    <w:rsid w:val="007F4C36"/>
    <w:rsid w:val="007F5556"/>
    <w:rsid w:val="007F5888"/>
    <w:rsid w:val="007F5BE0"/>
    <w:rsid w:val="007F5DEE"/>
    <w:rsid w:val="007F6A15"/>
    <w:rsid w:val="007F6F21"/>
    <w:rsid w:val="007F7348"/>
    <w:rsid w:val="007F76A5"/>
    <w:rsid w:val="007F78CD"/>
    <w:rsid w:val="00800283"/>
    <w:rsid w:val="00800468"/>
    <w:rsid w:val="0080083A"/>
    <w:rsid w:val="00800F54"/>
    <w:rsid w:val="00801277"/>
    <w:rsid w:val="008013E2"/>
    <w:rsid w:val="00801B06"/>
    <w:rsid w:val="00801D68"/>
    <w:rsid w:val="008020C2"/>
    <w:rsid w:val="00802474"/>
    <w:rsid w:val="008026FD"/>
    <w:rsid w:val="008029FB"/>
    <w:rsid w:val="00802FEE"/>
    <w:rsid w:val="00804D09"/>
    <w:rsid w:val="00804E57"/>
    <w:rsid w:val="008059EF"/>
    <w:rsid w:val="008065B5"/>
    <w:rsid w:val="008067D3"/>
    <w:rsid w:val="0080698A"/>
    <w:rsid w:val="008069AC"/>
    <w:rsid w:val="008070BB"/>
    <w:rsid w:val="008070F4"/>
    <w:rsid w:val="00807E95"/>
    <w:rsid w:val="008106AA"/>
    <w:rsid w:val="00810BB0"/>
    <w:rsid w:val="00812244"/>
    <w:rsid w:val="0081266E"/>
    <w:rsid w:val="008129D8"/>
    <w:rsid w:val="00812E20"/>
    <w:rsid w:val="008135C1"/>
    <w:rsid w:val="00813AF3"/>
    <w:rsid w:val="0081438D"/>
    <w:rsid w:val="008146AC"/>
    <w:rsid w:val="008160B8"/>
    <w:rsid w:val="00816319"/>
    <w:rsid w:val="008165DF"/>
    <w:rsid w:val="00816AE1"/>
    <w:rsid w:val="00817B65"/>
    <w:rsid w:val="00817EEC"/>
    <w:rsid w:val="0082076C"/>
    <w:rsid w:val="00821C99"/>
    <w:rsid w:val="00823B94"/>
    <w:rsid w:val="00823D29"/>
    <w:rsid w:val="008242CC"/>
    <w:rsid w:val="008246EC"/>
    <w:rsid w:val="00824C0F"/>
    <w:rsid w:val="008252E0"/>
    <w:rsid w:val="00825499"/>
    <w:rsid w:val="0082626E"/>
    <w:rsid w:val="008265D6"/>
    <w:rsid w:val="00826E13"/>
    <w:rsid w:val="0082732E"/>
    <w:rsid w:val="00827F46"/>
    <w:rsid w:val="00830599"/>
    <w:rsid w:val="00830C1D"/>
    <w:rsid w:val="00830C8D"/>
    <w:rsid w:val="00831694"/>
    <w:rsid w:val="00832897"/>
    <w:rsid w:val="00832C46"/>
    <w:rsid w:val="00834E16"/>
    <w:rsid w:val="00835058"/>
    <w:rsid w:val="0083587D"/>
    <w:rsid w:val="00836105"/>
    <w:rsid w:val="00836E76"/>
    <w:rsid w:val="00836F9A"/>
    <w:rsid w:val="0083736F"/>
    <w:rsid w:val="00837FBE"/>
    <w:rsid w:val="008417FF"/>
    <w:rsid w:val="00841B4E"/>
    <w:rsid w:val="00842D78"/>
    <w:rsid w:val="008436EC"/>
    <w:rsid w:val="0084385F"/>
    <w:rsid w:val="008441AC"/>
    <w:rsid w:val="0084422E"/>
    <w:rsid w:val="0084542D"/>
    <w:rsid w:val="00845C03"/>
    <w:rsid w:val="0084677D"/>
    <w:rsid w:val="00850A2E"/>
    <w:rsid w:val="00850CE4"/>
    <w:rsid w:val="0085129C"/>
    <w:rsid w:val="008514EA"/>
    <w:rsid w:val="0085180C"/>
    <w:rsid w:val="00851AE1"/>
    <w:rsid w:val="00852671"/>
    <w:rsid w:val="00852BF0"/>
    <w:rsid w:val="008533FF"/>
    <w:rsid w:val="008534D0"/>
    <w:rsid w:val="00853B41"/>
    <w:rsid w:val="00853E30"/>
    <w:rsid w:val="00853E91"/>
    <w:rsid w:val="00853FE9"/>
    <w:rsid w:val="00854E6D"/>
    <w:rsid w:val="00854E9A"/>
    <w:rsid w:val="00854EAC"/>
    <w:rsid w:val="0085506C"/>
    <w:rsid w:val="00856187"/>
    <w:rsid w:val="00856630"/>
    <w:rsid w:val="00856F31"/>
    <w:rsid w:val="00857C98"/>
    <w:rsid w:val="00857FE2"/>
    <w:rsid w:val="008604C6"/>
    <w:rsid w:val="00860A46"/>
    <w:rsid w:val="008619F5"/>
    <w:rsid w:val="00861AF5"/>
    <w:rsid w:val="00862FF4"/>
    <w:rsid w:val="00863792"/>
    <w:rsid w:val="00864538"/>
    <w:rsid w:val="00864F55"/>
    <w:rsid w:val="00865008"/>
    <w:rsid w:val="00865F9B"/>
    <w:rsid w:val="00866894"/>
    <w:rsid w:val="00866CEA"/>
    <w:rsid w:val="0086704A"/>
    <w:rsid w:val="0086767C"/>
    <w:rsid w:val="0087093D"/>
    <w:rsid w:val="00870A82"/>
    <w:rsid w:val="0087152C"/>
    <w:rsid w:val="00873542"/>
    <w:rsid w:val="00873B3B"/>
    <w:rsid w:val="00874111"/>
    <w:rsid w:val="008743D7"/>
    <w:rsid w:val="008743FD"/>
    <w:rsid w:val="00874878"/>
    <w:rsid w:val="008749BC"/>
    <w:rsid w:val="0087534D"/>
    <w:rsid w:val="008754DF"/>
    <w:rsid w:val="008757A7"/>
    <w:rsid w:val="00875A45"/>
    <w:rsid w:val="00875C2A"/>
    <w:rsid w:val="00876A51"/>
    <w:rsid w:val="00880143"/>
    <w:rsid w:val="0088072E"/>
    <w:rsid w:val="00882A59"/>
    <w:rsid w:val="00882C4C"/>
    <w:rsid w:val="008833F7"/>
    <w:rsid w:val="00883C1B"/>
    <w:rsid w:val="00884CDB"/>
    <w:rsid w:val="008853BB"/>
    <w:rsid w:val="00886929"/>
    <w:rsid w:val="008878D4"/>
    <w:rsid w:val="00887901"/>
    <w:rsid w:val="00887FE1"/>
    <w:rsid w:val="0089135B"/>
    <w:rsid w:val="008913C0"/>
    <w:rsid w:val="008918C1"/>
    <w:rsid w:val="00891D7E"/>
    <w:rsid w:val="00892E78"/>
    <w:rsid w:val="00893EDE"/>
    <w:rsid w:val="00895D17"/>
    <w:rsid w:val="008968B7"/>
    <w:rsid w:val="008A122A"/>
    <w:rsid w:val="008A1DC6"/>
    <w:rsid w:val="008A415E"/>
    <w:rsid w:val="008A4B3C"/>
    <w:rsid w:val="008A56D4"/>
    <w:rsid w:val="008A5BBE"/>
    <w:rsid w:val="008A666A"/>
    <w:rsid w:val="008A67D2"/>
    <w:rsid w:val="008A6838"/>
    <w:rsid w:val="008A766B"/>
    <w:rsid w:val="008A76E0"/>
    <w:rsid w:val="008A79CF"/>
    <w:rsid w:val="008B03EE"/>
    <w:rsid w:val="008B1154"/>
    <w:rsid w:val="008B1673"/>
    <w:rsid w:val="008B3199"/>
    <w:rsid w:val="008B3933"/>
    <w:rsid w:val="008B3F24"/>
    <w:rsid w:val="008B58E9"/>
    <w:rsid w:val="008B676F"/>
    <w:rsid w:val="008B6A0C"/>
    <w:rsid w:val="008B6EAC"/>
    <w:rsid w:val="008B7636"/>
    <w:rsid w:val="008C076F"/>
    <w:rsid w:val="008C1CEC"/>
    <w:rsid w:val="008C1E75"/>
    <w:rsid w:val="008C2030"/>
    <w:rsid w:val="008C2F3A"/>
    <w:rsid w:val="008C5C78"/>
    <w:rsid w:val="008C65F8"/>
    <w:rsid w:val="008C6C51"/>
    <w:rsid w:val="008C745E"/>
    <w:rsid w:val="008C7EE7"/>
    <w:rsid w:val="008D04AD"/>
    <w:rsid w:val="008D05D3"/>
    <w:rsid w:val="008D064C"/>
    <w:rsid w:val="008D0F48"/>
    <w:rsid w:val="008D12B7"/>
    <w:rsid w:val="008D1A01"/>
    <w:rsid w:val="008D1BEE"/>
    <w:rsid w:val="008D1D12"/>
    <w:rsid w:val="008D1F24"/>
    <w:rsid w:val="008D203B"/>
    <w:rsid w:val="008D2064"/>
    <w:rsid w:val="008D20E7"/>
    <w:rsid w:val="008D387F"/>
    <w:rsid w:val="008D3A05"/>
    <w:rsid w:val="008D6020"/>
    <w:rsid w:val="008D60F4"/>
    <w:rsid w:val="008D71DE"/>
    <w:rsid w:val="008D7463"/>
    <w:rsid w:val="008D7602"/>
    <w:rsid w:val="008D7901"/>
    <w:rsid w:val="008D7954"/>
    <w:rsid w:val="008E0170"/>
    <w:rsid w:val="008E0C40"/>
    <w:rsid w:val="008E0EEA"/>
    <w:rsid w:val="008E0FE6"/>
    <w:rsid w:val="008E1C67"/>
    <w:rsid w:val="008E1FAC"/>
    <w:rsid w:val="008E388C"/>
    <w:rsid w:val="008E4233"/>
    <w:rsid w:val="008E4C6B"/>
    <w:rsid w:val="008E53E9"/>
    <w:rsid w:val="008E5A99"/>
    <w:rsid w:val="008E5E99"/>
    <w:rsid w:val="008E5FE1"/>
    <w:rsid w:val="008E6728"/>
    <w:rsid w:val="008E6C7C"/>
    <w:rsid w:val="008E71A4"/>
    <w:rsid w:val="008F0325"/>
    <w:rsid w:val="008F0606"/>
    <w:rsid w:val="008F094F"/>
    <w:rsid w:val="008F1186"/>
    <w:rsid w:val="008F1FA3"/>
    <w:rsid w:val="008F3177"/>
    <w:rsid w:val="008F32C0"/>
    <w:rsid w:val="008F38AD"/>
    <w:rsid w:val="008F38C3"/>
    <w:rsid w:val="008F4DFF"/>
    <w:rsid w:val="008F51BF"/>
    <w:rsid w:val="008F5BD7"/>
    <w:rsid w:val="008F5ECB"/>
    <w:rsid w:val="008F64AD"/>
    <w:rsid w:val="008F677D"/>
    <w:rsid w:val="008F7FEA"/>
    <w:rsid w:val="00900299"/>
    <w:rsid w:val="0090053C"/>
    <w:rsid w:val="00900C8C"/>
    <w:rsid w:val="00900DBC"/>
    <w:rsid w:val="009012AB"/>
    <w:rsid w:val="00901481"/>
    <w:rsid w:val="0090189E"/>
    <w:rsid w:val="00902DB1"/>
    <w:rsid w:val="00903A4C"/>
    <w:rsid w:val="00903E5F"/>
    <w:rsid w:val="00903F3A"/>
    <w:rsid w:val="00904148"/>
    <w:rsid w:val="009043A7"/>
    <w:rsid w:val="00904DF3"/>
    <w:rsid w:val="00905AFD"/>
    <w:rsid w:val="00905E71"/>
    <w:rsid w:val="00910571"/>
    <w:rsid w:val="0091096A"/>
    <w:rsid w:val="009117C4"/>
    <w:rsid w:val="009126EB"/>
    <w:rsid w:val="00912794"/>
    <w:rsid w:val="0091291E"/>
    <w:rsid w:val="00913BC4"/>
    <w:rsid w:val="009146E2"/>
    <w:rsid w:val="00915178"/>
    <w:rsid w:val="009161AB"/>
    <w:rsid w:val="00917744"/>
    <w:rsid w:val="00920EAA"/>
    <w:rsid w:val="009211E3"/>
    <w:rsid w:val="00921303"/>
    <w:rsid w:val="009219BF"/>
    <w:rsid w:val="00921C16"/>
    <w:rsid w:val="009224C1"/>
    <w:rsid w:val="009226E7"/>
    <w:rsid w:val="00922863"/>
    <w:rsid w:val="00922DA4"/>
    <w:rsid w:val="00922DDD"/>
    <w:rsid w:val="0092347E"/>
    <w:rsid w:val="00925641"/>
    <w:rsid w:val="00925A2F"/>
    <w:rsid w:val="00925DF5"/>
    <w:rsid w:val="00926F94"/>
    <w:rsid w:val="00927575"/>
    <w:rsid w:val="00927A97"/>
    <w:rsid w:val="009300BE"/>
    <w:rsid w:val="00931C95"/>
    <w:rsid w:val="00931E24"/>
    <w:rsid w:val="009328E8"/>
    <w:rsid w:val="009332FF"/>
    <w:rsid w:val="00933461"/>
    <w:rsid w:val="00933970"/>
    <w:rsid w:val="009343AC"/>
    <w:rsid w:val="00935A65"/>
    <w:rsid w:val="00935D33"/>
    <w:rsid w:val="00935E21"/>
    <w:rsid w:val="00936C82"/>
    <w:rsid w:val="009371D9"/>
    <w:rsid w:val="00937494"/>
    <w:rsid w:val="00937E48"/>
    <w:rsid w:val="00937F34"/>
    <w:rsid w:val="00940210"/>
    <w:rsid w:val="009402B2"/>
    <w:rsid w:val="009407D7"/>
    <w:rsid w:val="0094119E"/>
    <w:rsid w:val="009413CF"/>
    <w:rsid w:val="0094150B"/>
    <w:rsid w:val="0094244F"/>
    <w:rsid w:val="009424FE"/>
    <w:rsid w:val="0094259A"/>
    <w:rsid w:val="009425FD"/>
    <w:rsid w:val="009438BB"/>
    <w:rsid w:val="00943D85"/>
    <w:rsid w:val="0094401C"/>
    <w:rsid w:val="009453AA"/>
    <w:rsid w:val="00945ABE"/>
    <w:rsid w:val="00946653"/>
    <w:rsid w:val="009466E3"/>
    <w:rsid w:val="00947033"/>
    <w:rsid w:val="0094785C"/>
    <w:rsid w:val="009502E9"/>
    <w:rsid w:val="00950B8A"/>
    <w:rsid w:val="00950B91"/>
    <w:rsid w:val="00950C0D"/>
    <w:rsid w:val="00951C00"/>
    <w:rsid w:val="00951F9B"/>
    <w:rsid w:val="0095326F"/>
    <w:rsid w:val="0095404C"/>
    <w:rsid w:val="009543EF"/>
    <w:rsid w:val="0095470E"/>
    <w:rsid w:val="00954A45"/>
    <w:rsid w:val="00955729"/>
    <w:rsid w:val="009563BC"/>
    <w:rsid w:val="00956685"/>
    <w:rsid w:val="00956CB0"/>
    <w:rsid w:val="00957AAB"/>
    <w:rsid w:val="00957F09"/>
    <w:rsid w:val="00960189"/>
    <w:rsid w:val="00960213"/>
    <w:rsid w:val="00961AC1"/>
    <w:rsid w:val="00961E9F"/>
    <w:rsid w:val="00961FE4"/>
    <w:rsid w:val="00962A31"/>
    <w:rsid w:val="00963851"/>
    <w:rsid w:val="00963CC8"/>
    <w:rsid w:val="00963DD4"/>
    <w:rsid w:val="009641A9"/>
    <w:rsid w:val="00964CEA"/>
    <w:rsid w:val="0096646C"/>
    <w:rsid w:val="00967CED"/>
    <w:rsid w:val="00970C81"/>
    <w:rsid w:val="009730D4"/>
    <w:rsid w:val="00973117"/>
    <w:rsid w:val="009737DF"/>
    <w:rsid w:val="00973B2F"/>
    <w:rsid w:val="00974897"/>
    <w:rsid w:val="009755D8"/>
    <w:rsid w:val="00976FF1"/>
    <w:rsid w:val="009804A1"/>
    <w:rsid w:val="00980D55"/>
    <w:rsid w:val="00980E84"/>
    <w:rsid w:val="00981C0A"/>
    <w:rsid w:val="009850AB"/>
    <w:rsid w:val="009851B1"/>
    <w:rsid w:val="00985638"/>
    <w:rsid w:val="0098571D"/>
    <w:rsid w:val="009863EC"/>
    <w:rsid w:val="009864BB"/>
    <w:rsid w:val="0098716F"/>
    <w:rsid w:val="00987918"/>
    <w:rsid w:val="00987BD4"/>
    <w:rsid w:val="00990565"/>
    <w:rsid w:val="00990DFB"/>
    <w:rsid w:val="00992530"/>
    <w:rsid w:val="00992917"/>
    <w:rsid w:val="00992F9C"/>
    <w:rsid w:val="0099332E"/>
    <w:rsid w:val="00993A4B"/>
    <w:rsid w:val="00994130"/>
    <w:rsid w:val="00994BD7"/>
    <w:rsid w:val="00994C64"/>
    <w:rsid w:val="0099557B"/>
    <w:rsid w:val="009965E2"/>
    <w:rsid w:val="00997016"/>
    <w:rsid w:val="0099764D"/>
    <w:rsid w:val="0099765F"/>
    <w:rsid w:val="009978D1"/>
    <w:rsid w:val="009A05E2"/>
    <w:rsid w:val="009A07C9"/>
    <w:rsid w:val="009A0ED3"/>
    <w:rsid w:val="009A1079"/>
    <w:rsid w:val="009A13D3"/>
    <w:rsid w:val="009A199C"/>
    <w:rsid w:val="009A1A97"/>
    <w:rsid w:val="009A2721"/>
    <w:rsid w:val="009A2929"/>
    <w:rsid w:val="009A6828"/>
    <w:rsid w:val="009A6C31"/>
    <w:rsid w:val="009A6D2A"/>
    <w:rsid w:val="009A7505"/>
    <w:rsid w:val="009A750D"/>
    <w:rsid w:val="009A75A6"/>
    <w:rsid w:val="009A75F7"/>
    <w:rsid w:val="009A79CF"/>
    <w:rsid w:val="009B06C7"/>
    <w:rsid w:val="009B1471"/>
    <w:rsid w:val="009B1F81"/>
    <w:rsid w:val="009B2AED"/>
    <w:rsid w:val="009B3091"/>
    <w:rsid w:val="009B3A85"/>
    <w:rsid w:val="009B3FC4"/>
    <w:rsid w:val="009B50CC"/>
    <w:rsid w:val="009B5611"/>
    <w:rsid w:val="009B5661"/>
    <w:rsid w:val="009B5F3D"/>
    <w:rsid w:val="009B6269"/>
    <w:rsid w:val="009B6AD1"/>
    <w:rsid w:val="009B7B21"/>
    <w:rsid w:val="009C00F3"/>
    <w:rsid w:val="009C02E2"/>
    <w:rsid w:val="009C0C51"/>
    <w:rsid w:val="009C0D26"/>
    <w:rsid w:val="009C147D"/>
    <w:rsid w:val="009C1604"/>
    <w:rsid w:val="009C19E3"/>
    <w:rsid w:val="009C21F9"/>
    <w:rsid w:val="009C2767"/>
    <w:rsid w:val="009C2C4E"/>
    <w:rsid w:val="009C3185"/>
    <w:rsid w:val="009C32F7"/>
    <w:rsid w:val="009C4454"/>
    <w:rsid w:val="009C4E8B"/>
    <w:rsid w:val="009C5595"/>
    <w:rsid w:val="009C57DB"/>
    <w:rsid w:val="009C5C0E"/>
    <w:rsid w:val="009C5E3B"/>
    <w:rsid w:val="009C613F"/>
    <w:rsid w:val="009C63D9"/>
    <w:rsid w:val="009C68B9"/>
    <w:rsid w:val="009C7839"/>
    <w:rsid w:val="009C7AC3"/>
    <w:rsid w:val="009D09B2"/>
    <w:rsid w:val="009D0D3E"/>
    <w:rsid w:val="009D0D4B"/>
    <w:rsid w:val="009D103F"/>
    <w:rsid w:val="009D1199"/>
    <w:rsid w:val="009D1370"/>
    <w:rsid w:val="009D1C29"/>
    <w:rsid w:val="009D2427"/>
    <w:rsid w:val="009D2771"/>
    <w:rsid w:val="009D28B5"/>
    <w:rsid w:val="009D3574"/>
    <w:rsid w:val="009D524C"/>
    <w:rsid w:val="009D5D29"/>
    <w:rsid w:val="009D63D5"/>
    <w:rsid w:val="009D6932"/>
    <w:rsid w:val="009D6A6E"/>
    <w:rsid w:val="009D7DB1"/>
    <w:rsid w:val="009E1430"/>
    <w:rsid w:val="009E16E6"/>
    <w:rsid w:val="009E19E5"/>
    <w:rsid w:val="009E1B91"/>
    <w:rsid w:val="009E1C24"/>
    <w:rsid w:val="009E1D38"/>
    <w:rsid w:val="009E2703"/>
    <w:rsid w:val="009E2AD0"/>
    <w:rsid w:val="009E2D77"/>
    <w:rsid w:val="009E3206"/>
    <w:rsid w:val="009E390F"/>
    <w:rsid w:val="009E3BC3"/>
    <w:rsid w:val="009E5763"/>
    <w:rsid w:val="009E59B0"/>
    <w:rsid w:val="009E76E4"/>
    <w:rsid w:val="009E771C"/>
    <w:rsid w:val="009F09A4"/>
    <w:rsid w:val="009F09F6"/>
    <w:rsid w:val="009F1636"/>
    <w:rsid w:val="009F18DE"/>
    <w:rsid w:val="009F205D"/>
    <w:rsid w:val="009F2984"/>
    <w:rsid w:val="009F40B8"/>
    <w:rsid w:val="009F44C0"/>
    <w:rsid w:val="009F5E6C"/>
    <w:rsid w:val="009F61ED"/>
    <w:rsid w:val="009F64A9"/>
    <w:rsid w:val="009F677A"/>
    <w:rsid w:val="009F7CF3"/>
    <w:rsid w:val="00A00AD6"/>
    <w:rsid w:val="00A01621"/>
    <w:rsid w:val="00A01BE5"/>
    <w:rsid w:val="00A01E78"/>
    <w:rsid w:val="00A01F34"/>
    <w:rsid w:val="00A02610"/>
    <w:rsid w:val="00A026B2"/>
    <w:rsid w:val="00A02E83"/>
    <w:rsid w:val="00A03079"/>
    <w:rsid w:val="00A035F4"/>
    <w:rsid w:val="00A03C5B"/>
    <w:rsid w:val="00A03C98"/>
    <w:rsid w:val="00A03D4F"/>
    <w:rsid w:val="00A04B49"/>
    <w:rsid w:val="00A053B9"/>
    <w:rsid w:val="00A06D69"/>
    <w:rsid w:val="00A0773A"/>
    <w:rsid w:val="00A105B3"/>
    <w:rsid w:val="00A106AC"/>
    <w:rsid w:val="00A11247"/>
    <w:rsid w:val="00A11258"/>
    <w:rsid w:val="00A130D9"/>
    <w:rsid w:val="00A13550"/>
    <w:rsid w:val="00A13A0B"/>
    <w:rsid w:val="00A14304"/>
    <w:rsid w:val="00A14333"/>
    <w:rsid w:val="00A146E2"/>
    <w:rsid w:val="00A1528F"/>
    <w:rsid w:val="00A15390"/>
    <w:rsid w:val="00A155E7"/>
    <w:rsid w:val="00A15604"/>
    <w:rsid w:val="00A15D75"/>
    <w:rsid w:val="00A17210"/>
    <w:rsid w:val="00A175B6"/>
    <w:rsid w:val="00A176C9"/>
    <w:rsid w:val="00A208A6"/>
    <w:rsid w:val="00A21FED"/>
    <w:rsid w:val="00A229C2"/>
    <w:rsid w:val="00A23761"/>
    <w:rsid w:val="00A23A61"/>
    <w:rsid w:val="00A24375"/>
    <w:rsid w:val="00A24AEC"/>
    <w:rsid w:val="00A24C9E"/>
    <w:rsid w:val="00A25903"/>
    <w:rsid w:val="00A25A2C"/>
    <w:rsid w:val="00A26C13"/>
    <w:rsid w:val="00A279A8"/>
    <w:rsid w:val="00A27A20"/>
    <w:rsid w:val="00A30B7D"/>
    <w:rsid w:val="00A30DAC"/>
    <w:rsid w:val="00A30FD7"/>
    <w:rsid w:val="00A31B51"/>
    <w:rsid w:val="00A324DB"/>
    <w:rsid w:val="00A3260E"/>
    <w:rsid w:val="00A32994"/>
    <w:rsid w:val="00A32E6A"/>
    <w:rsid w:val="00A33470"/>
    <w:rsid w:val="00A338BD"/>
    <w:rsid w:val="00A33EE7"/>
    <w:rsid w:val="00A34485"/>
    <w:rsid w:val="00A34745"/>
    <w:rsid w:val="00A348BE"/>
    <w:rsid w:val="00A34CDF"/>
    <w:rsid w:val="00A35054"/>
    <w:rsid w:val="00A354BA"/>
    <w:rsid w:val="00A37F8E"/>
    <w:rsid w:val="00A414F7"/>
    <w:rsid w:val="00A41BBD"/>
    <w:rsid w:val="00A420A3"/>
    <w:rsid w:val="00A42D07"/>
    <w:rsid w:val="00A44710"/>
    <w:rsid w:val="00A4531C"/>
    <w:rsid w:val="00A453B6"/>
    <w:rsid w:val="00A45BD9"/>
    <w:rsid w:val="00A4611C"/>
    <w:rsid w:val="00A47DB6"/>
    <w:rsid w:val="00A50121"/>
    <w:rsid w:val="00A506E7"/>
    <w:rsid w:val="00A50A95"/>
    <w:rsid w:val="00A51326"/>
    <w:rsid w:val="00A51BFD"/>
    <w:rsid w:val="00A5206C"/>
    <w:rsid w:val="00A521E8"/>
    <w:rsid w:val="00A52B80"/>
    <w:rsid w:val="00A5323A"/>
    <w:rsid w:val="00A537C7"/>
    <w:rsid w:val="00A53AFC"/>
    <w:rsid w:val="00A5451A"/>
    <w:rsid w:val="00A552AC"/>
    <w:rsid w:val="00A558E3"/>
    <w:rsid w:val="00A56184"/>
    <w:rsid w:val="00A56446"/>
    <w:rsid w:val="00A56D25"/>
    <w:rsid w:val="00A57B65"/>
    <w:rsid w:val="00A57F08"/>
    <w:rsid w:val="00A60F7E"/>
    <w:rsid w:val="00A610F2"/>
    <w:rsid w:val="00A6164D"/>
    <w:rsid w:val="00A61AEA"/>
    <w:rsid w:val="00A62DEE"/>
    <w:rsid w:val="00A63CE7"/>
    <w:rsid w:val="00A63FB8"/>
    <w:rsid w:val="00A642BF"/>
    <w:rsid w:val="00A64394"/>
    <w:rsid w:val="00A64960"/>
    <w:rsid w:val="00A64CBA"/>
    <w:rsid w:val="00A64F8B"/>
    <w:rsid w:val="00A658E5"/>
    <w:rsid w:val="00A66E2B"/>
    <w:rsid w:val="00A67664"/>
    <w:rsid w:val="00A67EAA"/>
    <w:rsid w:val="00A701F8"/>
    <w:rsid w:val="00A70B4C"/>
    <w:rsid w:val="00A70E14"/>
    <w:rsid w:val="00A71208"/>
    <w:rsid w:val="00A71A9C"/>
    <w:rsid w:val="00A724A2"/>
    <w:rsid w:val="00A727DB"/>
    <w:rsid w:val="00A72A66"/>
    <w:rsid w:val="00A7382E"/>
    <w:rsid w:val="00A73ED5"/>
    <w:rsid w:val="00A743AB"/>
    <w:rsid w:val="00A7494B"/>
    <w:rsid w:val="00A74C92"/>
    <w:rsid w:val="00A7529E"/>
    <w:rsid w:val="00A7550D"/>
    <w:rsid w:val="00A7572B"/>
    <w:rsid w:val="00A76AD9"/>
    <w:rsid w:val="00A77FF7"/>
    <w:rsid w:val="00A816E3"/>
    <w:rsid w:val="00A81F5D"/>
    <w:rsid w:val="00A826FF"/>
    <w:rsid w:val="00A82BD6"/>
    <w:rsid w:val="00A82BF5"/>
    <w:rsid w:val="00A82CCF"/>
    <w:rsid w:val="00A83168"/>
    <w:rsid w:val="00A83333"/>
    <w:rsid w:val="00A83F4C"/>
    <w:rsid w:val="00A84111"/>
    <w:rsid w:val="00A84614"/>
    <w:rsid w:val="00A8491D"/>
    <w:rsid w:val="00A84BA8"/>
    <w:rsid w:val="00A851F4"/>
    <w:rsid w:val="00A85B37"/>
    <w:rsid w:val="00A8653F"/>
    <w:rsid w:val="00A86E3A"/>
    <w:rsid w:val="00A87E68"/>
    <w:rsid w:val="00A9001D"/>
    <w:rsid w:val="00A905EE"/>
    <w:rsid w:val="00A90C4F"/>
    <w:rsid w:val="00A92490"/>
    <w:rsid w:val="00A93A88"/>
    <w:rsid w:val="00A94329"/>
    <w:rsid w:val="00A951AD"/>
    <w:rsid w:val="00A95307"/>
    <w:rsid w:val="00A95AF4"/>
    <w:rsid w:val="00A95B0C"/>
    <w:rsid w:val="00A96212"/>
    <w:rsid w:val="00A962B5"/>
    <w:rsid w:val="00A96557"/>
    <w:rsid w:val="00A97D08"/>
    <w:rsid w:val="00AA0BF5"/>
    <w:rsid w:val="00AA1172"/>
    <w:rsid w:val="00AA19BB"/>
    <w:rsid w:val="00AA1A17"/>
    <w:rsid w:val="00AA218D"/>
    <w:rsid w:val="00AA21D5"/>
    <w:rsid w:val="00AA3234"/>
    <w:rsid w:val="00AA3EF6"/>
    <w:rsid w:val="00AA3F33"/>
    <w:rsid w:val="00AA4920"/>
    <w:rsid w:val="00AA5413"/>
    <w:rsid w:val="00AA5F0B"/>
    <w:rsid w:val="00AA620B"/>
    <w:rsid w:val="00AA6E2E"/>
    <w:rsid w:val="00AA6EB8"/>
    <w:rsid w:val="00AA74AA"/>
    <w:rsid w:val="00AA759D"/>
    <w:rsid w:val="00AB1006"/>
    <w:rsid w:val="00AB13F9"/>
    <w:rsid w:val="00AB14A2"/>
    <w:rsid w:val="00AB1CF2"/>
    <w:rsid w:val="00AB20C1"/>
    <w:rsid w:val="00AB231C"/>
    <w:rsid w:val="00AB27EE"/>
    <w:rsid w:val="00AB325F"/>
    <w:rsid w:val="00AB3724"/>
    <w:rsid w:val="00AB3F2B"/>
    <w:rsid w:val="00AB45D1"/>
    <w:rsid w:val="00AB4C7A"/>
    <w:rsid w:val="00AB4CAD"/>
    <w:rsid w:val="00AB4EE0"/>
    <w:rsid w:val="00AB55ED"/>
    <w:rsid w:val="00AB6652"/>
    <w:rsid w:val="00AB706F"/>
    <w:rsid w:val="00AB7ABC"/>
    <w:rsid w:val="00AC0104"/>
    <w:rsid w:val="00AC047A"/>
    <w:rsid w:val="00AC0874"/>
    <w:rsid w:val="00AC1352"/>
    <w:rsid w:val="00AC1BED"/>
    <w:rsid w:val="00AC2D47"/>
    <w:rsid w:val="00AC2FD1"/>
    <w:rsid w:val="00AC388E"/>
    <w:rsid w:val="00AC3D3F"/>
    <w:rsid w:val="00AC4280"/>
    <w:rsid w:val="00AC472C"/>
    <w:rsid w:val="00AC49BD"/>
    <w:rsid w:val="00AC4AEB"/>
    <w:rsid w:val="00AC5276"/>
    <w:rsid w:val="00AC5A46"/>
    <w:rsid w:val="00AC5CF7"/>
    <w:rsid w:val="00AC5E15"/>
    <w:rsid w:val="00AC66B9"/>
    <w:rsid w:val="00AC720C"/>
    <w:rsid w:val="00AD101A"/>
    <w:rsid w:val="00AD1838"/>
    <w:rsid w:val="00AD2ABB"/>
    <w:rsid w:val="00AD37CF"/>
    <w:rsid w:val="00AD4379"/>
    <w:rsid w:val="00AD48A4"/>
    <w:rsid w:val="00AD56DA"/>
    <w:rsid w:val="00AD58F7"/>
    <w:rsid w:val="00AD6873"/>
    <w:rsid w:val="00AD6E23"/>
    <w:rsid w:val="00AD7097"/>
    <w:rsid w:val="00AE0CCC"/>
    <w:rsid w:val="00AE22DD"/>
    <w:rsid w:val="00AE2591"/>
    <w:rsid w:val="00AE2C67"/>
    <w:rsid w:val="00AE37F3"/>
    <w:rsid w:val="00AE4B14"/>
    <w:rsid w:val="00AE4C45"/>
    <w:rsid w:val="00AE50DD"/>
    <w:rsid w:val="00AE5128"/>
    <w:rsid w:val="00AE5733"/>
    <w:rsid w:val="00AE5DA4"/>
    <w:rsid w:val="00AE61A7"/>
    <w:rsid w:val="00AE6B03"/>
    <w:rsid w:val="00AE7618"/>
    <w:rsid w:val="00AE7844"/>
    <w:rsid w:val="00AE7949"/>
    <w:rsid w:val="00AE7D04"/>
    <w:rsid w:val="00AF0C6F"/>
    <w:rsid w:val="00AF151B"/>
    <w:rsid w:val="00AF16B8"/>
    <w:rsid w:val="00AF286E"/>
    <w:rsid w:val="00AF351B"/>
    <w:rsid w:val="00AF3665"/>
    <w:rsid w:val="00AF3724"/>
    <w:rsid w:val="00AF3971"/>
    <w:rsid w:val="00AF3E9E"/>
    <w:rsid w:val="00AF51C0"/>
    <w:rsid w:val="00AF5403"/>
    <w:rsid w:val="00AF5ADA"/>
    <w:rsid w:val="00AF64CE"/>
    <w:rsid w:val="00AF6B80"/>
    <w:rsid w:val="00AF71FE"/>
    <w:rsid w:val="00AF72CF"/>
    <w:rsid w:val="00AF76CD"/>
    <w:rsid w:val="00AF7764"/>
    <w:rsid w:val="00AF79FB"/>
    <w:rsid w:val="00AF7ACB"/>
    <w:rsid w:val="00B00303"/>
    <w:rsid w:val="00B003FF"/>
    <w:rsid w:val="00B00E2C"/>
    <w:rsid w:val="00B00FB1"/>
    <w:rsid w:val="00B01322"/>
    <w:rsid w:val="00B01637"/>
    <w:rsid w:val="00B01BDF"/>
    <w:rsid w:val="00B01F2E"/>
    <w:rsid w:val="00B022A0"/>
    <w:rsid w:val="00B0242B"/>
    <w:rsid w:val="00B02505"/>
    <w:rsid w:val="00B027C2"/>
    <w:rsid w:val="00B02B66"/>
    <w:rsid w:val="00B02BB1"/>
    <w:rsid w:val="00B02D4F"/>
    <w:rsid w:val="00B02F8D"/>
    <w:rsid w:val="00B036A6"/>
    <w:rsid w:val="00B04212"/>
    <w:rsid w:val="00B04670"/>
    <w:rsid w:val="00B04A82"/>
    <w:rsid w:val="00B04F72"/>
    <w:rsid w:val="00B04FB3"/>
    <w:rsid w:val="00B063F5"/>
    <w:rsid w:val="00B0748E"/>
    <w:rsid w:val="00B07DD8"/>
    <w:rsid w:val="00B1021E"/>
    <w:rsid w:val="00B10821"/>
    <w:rsid w:val="00B10F26"/>
    <w:rsid w:val="00B11483"/>
    <w:rsid w:val="00B11686"/>
    <w:rsid w:val="00B12A54"/>
    <w:rsid w:val="00B133B7"/>
    <w:rsid w:val="00B1384B"/>
    <w:rsid w:val="00B14835"/>
    <w:rsid w:val="00B14E5D"/>
    <w:rsid w:val="00B15D0F"/>
    <w:rsid w:val="00B15DAE"/>
    <w:rsid w:val="00B1694C"/>
    <w:rsid w:val="00B169A2"/>
    <w:rsid w:val="00B16B88"/>
    <w:rsid w:val="00B173AF"/>
    <w:rsid w:val="00B1743E"/>
    <w:rsid w:val="00B177D4"/>
    <w:rsid w:val="00B1781A"/>
    <w:rsid w:val="00B17B2E"/>
    <w:rsid w:val="00B21398"/>
    <w:rsid w:val="00B224DD"/>
    <w:rsid w:val="00B229D8"/>
    <w:rsid w:val="00B22B86"/>
    <w:rsid w:val="00B22C6A"/>
    <w:rsid w:val="00B22D5D"/>
    <w:rsid w:val="00B23082"/>
    <w:rsid w:val="00B23B07"/>
    <w:rsid w:val="00B25300"/>
    <w:rsid w:val="00B25BDB"/>
    <w:rsid w:val="00B2611D"/>
    <w:rsid w:val="00B26186"/>
    <w:rsid w:val="00B26464"/>
    <w:rsid w:val="00B26689"/>
    <w:rsid w:val="00B26B45"/>
    <w:rsid w:val="00B26F66"/>
    <w:rsid w:val="00B27959"/>
    <w:rsid w:val="00B27ADE"/>
    <w:rsid w:val="00B27B55"/>
    <w:rsid w:val="00B30DCB"/>
    <w:rsid w:val="00B32738"/>
    <w:rsid w:val="00B32971"/>
    <w:rsid w:val="00B329D7"/>
    <w:rsid w:val="00B32D40"/>
    <w:rsid w:val="00B32F49"/>
    <w:rsid w:val="00B3353F"/>
    <w:rsid w:val="00B33C9B"/>
    <w:rsid w:val="00B344FD"/>
    <w:rsid w:val="00B34843"/>
    <w:rsid w:val="00B34AFF"/>
    <w:rsid w:val="00B34DE8"/>
    <w:rsid w:val="00B362A1"/>
    <w:rsid w:val="00B368A7"/>
    <w:rsid w:val="00B36994"/>
    <w:rsid w:val="00B36BD0"/>
    <w:rsid w:val="00B36E93"/>
    <w:rsid w:val="00B374AC"/>
    <w:rsid w:val="00B4026A"/>
    <w:rsid w:val="00B406DF"/>
    <w:rsid w:val="00B407A0"/>
    <w:rsid w:val="00B4111E"/>
    <w:rsid w:val="00B412DE"/>
    <w:rsid w:val="00B4174C"/>
    <w:rsid w:val="00B41B1B"/>
    <w:rsid w:val="00B41D11"/>
    <w:rsid w:val="00B4265A"/>
    <w:rsid w:val="00B43710"/>
    <w:rsid w:val="00B438BD"/>
    <w:rsid w:val="00B44208"/>
    <w:rsid w:val="00B44B95"/>
    <w:rsid w:val="00B44C0E"/>
    <w:rsid w:val="00B44CAF"/>
    <w:rsid w:val="00B450BA"/>
    <w:rsid w:val="00B467EB"/>
    <w:rsid w:val="00B46985"/>
    <w:rsid w:val="00B46F41"/>
    <w:rsid w:val="00B46F8B"/>
    <w:rsid w:val="00B47240"/>
    <w:rsid w:val="00B47413"/>
    <w:rsid w:val="00B47C75"/>
    <w:rsid w:val="00B53AB8"/>
    <w:rsid w:val="00B54C48"/>
    <w:rsid w:val="00B54F2A"/>
    <w:rsid w:val="00B55ED0"/>
    <w:rsid w:val="00B55EFD"/>
    <w:rsid w:val="00B5624E"/>
    <w:rsid w:val="00B56BF1"/>
    <w:rsid w:val="00B570E6"/>
    <w:rsid w:val="00B576E8"/>
    <w:rsid w:val="00B57ADC"/>
    <w:rsid w:val="00B57B0E"/>
    <w:rsid w:val="00B60BCC"/>
    <w:rsid w:val="00B611B6"/>
    <w:rsid w:val="00B62108"/>
    <w:rsid w:val="00B62222"/>
    <w:rsid w:val="00B622ED"/>
    <w:rsid w:val="00B623E0"/>
    <w:rsid w:val="00B626D3"/>
    <w:rsid w:val="00B62789"/>
    <w:rsid w:val="00B63283"/>
    <w:rsid w:val="00B63DCA"/>
    <w:rsid w:val="00B64275"/>
    <w:rsid w:val="00B64F06"/>
    <w:rsid w:val="00B65D0B"/>
    <w:rsid w:val="00B66E3C"/>
    <w:rsid w:val="00B67DED"/>
    <w:rsid w:val="00B70369"/>
    <w:rsid w:val="00B70761"/>
    <w:rsid w:val="00B70909"/>
    <w:rsid w:val="00B72018"/>
    <w:rsid w:val="00B727B2"/>
    <w:rsid w:val="00B73291"/>
    <w:rsid w:val="00B73ADE"/>
    <w:rsid w:val="00B74220"/>
    <w:rsid w:val="00B751CC"/>
    <w:rsid w:val="00B7521C"/>
    <w:rsid w:val="00B752C8"/>
    <w:rsid w:val="00B7583E"/>
    <w:rsid w:val="00B75916"/>
    <w:rsid w:val="00B76513"/>
    <w:rsid w:val="00B769AA"/>
    <w:rsid w:val="00B80BFF"/>
    <w:rsid w:val="00B80D46"/>
    <w:rsid w:val="00B813D3"/>
    <w:rsid w:val="00B81598"/>
    <w:rsid w:val="00B817C6"/>
    <w:rsid w:val="00B825F2"/>
    <w:rsid w:val="00B82780"/>
    <w:rsid w:val="00B83A41"/>
    <w:rsid w:val="00B83AA0"/>
    <w:rsid w:val="00B83C3E"/>
    <w:rsid w:val="00B84C81"/>
    <w:rsid w:val="00B850DF"/>
    <w:rsid w:val="00B85D68"/>
    <w:rsid w:val="00B85E98"/>
    <w:rsid w:val="00B864F0"/>
    <w:rsid w:val="00B876E5"/>
    <w:rsid w:val="00B90139"/>
    <w:rsid w:val="00B9080B"/>
    <w:rsid w:val="00B91BD4"/>
    <w:rsid w:val="00B92225"/>
    <w:rsid w:val="00B934D3"/>
    <w:rsid w:val="00B935B2"/>
    <w:rsid w:val="00B94AA1"/>
    <w:rsid w:val="00B952D0"/>
    <w:rsid w:val="00BA1050"/>
    <w:rsid w:val="00BA32CD"/>
    <w:rsid w:val="00BA3A0D"/>
    <w:rsid w:val="00BA3B42"/>
    <w:rsid w:val="00BA3D71"/>
    <w:rsid w:val="00BA428D"/>
    <w:rsid w:val="00BA4551"/>
    <w:rsid w:val="00BA63CD"/>
    <w:rsid w:val="00BA65F4"/>
    <w:rsid w:val="00BA7098"/>
    <w:rsid w:val="00BA71A7"/>
    <w:rsid w:val="00BB0227"/>
    <w:rsid w:val="00BB03D3"/>
    <w:rsid w:val="00BB0F62"/>
    <w:rsid w:val="00BB0FA7"/>
    <w:rsid w:val="00BB19D5"/>
    <w:rsid w:val="00BB2173"/>
    <w:rsid w:val="00BB2645"/>
    <w:rsid w:val="00BB272B"/>
    <w:rsid w:val="00BB3A5F"/>
    <w:rsid w:val="00BB3DC3"/>
    <w:rsid w:val="00BB3DEF"/>
    <w:rsid w:val="00BB3F1D"/>
    <w:rsid w:val="00BB417E"/>
    <w:rsid w:val="00BB5280"/>
    <w:rsid w:val="00BB5918"/>
    <w:rsid w:val="00BB5DC4"/>
    <w:rsid w:val="00BC0A2D"/>
    <w:rsid w:val="00BC16BC"/>
    <w:rsid w:val="00BC1903"/>
    <w:rsid w:val="00BC241F"/>
    <w:rsid w:val="00BC2637"/>
    <w:rsid w:val="00BC265A"/>
    <w:rsid w:val="00BC2966"/>
    <w:rsid w:val="00BC2A79"/>
    <w:rsid w:val="00BC3098"/>
    <w:rsid w:val="00BC3410"/>
    <w:rsid w:val="00BC3ABD"/>
    <w:rsid w:val="00BC418A"/>
    <w:rsid w:val="00BC4BD7"/>
    <w:rsid w:val="00BC50F3"/>
    <w:rsid w:val="00BC52B8"/>
    <w:rsid w:val="00BC52FD"/>
    <w:rsid w:val="00BC56CF"/>
    <w:rsid w:val="00BC6216"/>
    <w:rsid w:val="00BC6718"/>
    <w:rsid w:val="00BC7DB2"/>
    <w:rsid w:val="00BD0174"/>
    <w:rsid w:val="00BD090E"/>
    <w:rsid w:val="00BD098E"/>
    <w:rsid w:val="00BD09A4"/>
    <w:rsid w:val="00BD1543"/>
    <w:rsid w:val="00BD1C48"/>
    <w:rsid w:val="00BD1F83"/>
    <w:rsid w:val="00BD21AF"/>
    <w:rsid w:val="00BD3AC8"/>
    <w:rsid w:val="00BD3B0E"/>
    <w:rsid w:val="00BD3D72"/>
    <w:rsid w:val="00BD3E69"/>
    <w:rsid w:val="00BD4EDB"/>
    <w:rsid w:val="00BD5B4B"/>
    <w:rsid w:val="00BD5D61"/>
    <w:rsid w:val="00BD6293"/>
    <w:rsid w:val="00BD6FB6"/>
    <w:rsid w:val="00BD731A"/>
    <w:rsid w:val="00BD75E2"/>
    <w:rsid w:val="00BD761B"/>
    <w:rsid w:val="00BE030E"/>
    <w:rsid w:val="00BE039D"/>
    <w:rsid w:val="00BE0B54"/>
    <w:rsid w:val="00BE1371"/>
    <w:rsid w:val="00BE1CA5"/>
    <w:rsid w:val="00BE1DFA"/>
    <w:rsid w:val="00BE2367"/>
    <w:rsid w:val="00BE32A0"/>
    <w:rsid w:val="00BE3C78"/>
    <w:rsid w:val="00BE5EEF"/>
    <w:rsid w:val="00BE6963"/>
    <w:rsid w:val="00BE6A70"/>
    <w:rsid w:val="00BE6F6D"/>
    <w:rsid w:val="00BF040D"/>
    <w:rsid w:val="00BF1DFA"/>
    <w:rsid w:val="00BF1F40"/>
    <w:rsid w:val="00BF2272"/>
    <w:rsid w:val="00BF239D"/>
    <w:rsid w:val="00BF2667"/>
    <w:rsid w:val="00BF3301"/>
    <w:rsid w:val="00BF331A"/>
    <w:rsid w:val="00BF41A3"/>
    <w:rsid w:val="00BF4AA3"/>
    <w:rsid w:val="00BF4F3C"/>
    <w:rsid w:val="00BF5920"/>
    <w:rsid w:val="00BF613D"/>
    <w:rsid w:val="00BF6471"/>
    <w:rsid w:val="00BF6782"/>
    <w:rsid w:val="00BF6AE2"/>
    <w:rsid w:val="00BF6CE2"/>
    <w:rsid w:val="00BF71ED"/>
    <w:rsid w:val="00BF7838"/>
    <w:rsid w:val="00BF7B0D"/>
    <w:rsid w:val="00BF7FD0"/>
    <w:rsid w:val="00C000A1"/>
    <w:rsid w:val="00C00536"/>
    <w:rsid w:val="00C0066F"/>
    <w:rsid w:val="00C007FC"/>
    <w:rsid w:val="00C01A97"/>
    <w:rsid w:val="00C024B2"/>
    <w:rsid w:val="00C035BE"/>
    <w:rsid w:val="00C03FEE"/>
    <w:rsid w:val="00C0418A"/>
    <w:rsid w:val="00C04FB0"/>
    <w:rsid w:val="00C05784"/>
    <w:rsid w:val="00C058EF"/>
    <w:rsid w:val="00C05BF2"/>
    <w:rsid w:val="00C06B34"/>
    <w:rsid w:val="00C07041"/>
    <w:rsid w:val="00C0708F"/>
    <w:rsid w:val="00C07549"/>
    <w:rsid w:val="00C0791D"/>
    <w:rsid w:val="00C07A74"/>
    <w:rsid w:val="00C1010B"/>
    <w:rsid w:val="00C11369"/>
    <w:rsid w:val="00C11F5E"/>
    <w:rsid w:val="00C12908"/>
    <w:rsid w:val="00C13CCF"/>
    <w:rsid w:val="00C13DE0"/>
    <w:rsid w:val="00C13EC9"/>
    <w:rsid w:val="00C14740"/>
    <w:rsid w:val="00C148EF"/>
    <w:rsid w:val="00C153DF"/>
    <w:rsid w:val="00C154ED"/>
    <w:rsid w:val="00C1591C"/>
    <w:rsid w:val="00C15B57"/>
    <w:rsid w:val="00C16D70"/>
    <w:rsid w:val="00C203D2"/>
    <w:rsid w:val="00C203EB"/>
    <w:rsid w:val="00C206FD"/>
    <w:rsid w:val="00C20B4B"/>
    <w:rsid w:val="00C2137B"/>
    <w:rsid w:val="00C229BA"/>
    <w:rsid w:val="00C23DBC"/>
    <w:rsid w:val="00C24096"/>
    <w:rsid w:val="00C24B7C"/>
    <w:rsid w:val="00C256DD"/>
    <w:rsid w:val="00C2622F"/>
    <w:rsid w:val="00C26569"/>
    <w:rsid w:val="00C26BB5"/>
    <w:rsid w:val="00C27751"/>
    <w:rsid w:val="00C27990"/>
    <w:rsid w:val="00C27A23"/>
    <w:rsid w:val="00C27D97"/>
    <w:rsid w:val="00C304D5"/>
    <w:rsid w:val="00C307FF"/>
    <w:rsid w:val="00C309D6"/>
    <w:rsid w:val="00C30B3A"/>
    <w:rsid w:val="00C31049"/>
    <w:rsid w:val="00C31068"/>
    <w:rsid w:val="00C3159A"/>
    <w:rsid w:val="00C31887"/>
    <w:rsid w:val="00C32BAD"/>
    <w:rsid w:val="00C32FDE"/>
    <w:rsid w:val="00C337D6"/>
    <w:rsid w:val="00C3477A"/>
    <w:rsid w:val="00C34AC8"/>
    <w:rsid w:val="00C36414"/>
    <w:rsid w:val="00C36642"/>
    <w:rsid w:val="00C36E0D"/>
    <w:rsid w:val="00C36F71"/>
    <w:rsid w:val="00C3712F"/>
    <w:rsid w:val="00C372BF"/>
    <w:rsid w:val="00C3785B"/>
    <w:rsid w:val="00C37966"/>
    <w:rsid w:val="00C37B9D"/>
    <w:rsid w:val="00C37DFE"/>
    <w:rsid w:val="00C40D7F"/>
    <w:rsid w:val="00C40DC2"/>
    <w:rsid w:val="00C40DE9"/>
    <w:rsid w:val="00C410D0"/>
    <w:rsid w:val="00C42012"/>
    <w:rsid w:val="00C43711"/>
    <w:rsid w:val="00C43949"/>
    <w:rsid w:val="00C43F6E"/>
    <w:rsid w:val="00C44D13"/>
    <w:rsid w:val="00C458C5"/>
    <w:rsid w:val="00C45B56"/>
    <w:rsid w:val="00C462B6"/>
    <w:rsid w:val="00C466DC"/>
    <w:rsid w:val="00C4718A"/>
    <w:rsid w:val="00C4731B"/>
    <w:rsid w:val="00C478C2"/>
    <w:rsid w:val="00C47EF4"/>
    <w:rsid w:val="00C50674"/>
    <w:rsid w:val="00C50AD9"/>
    <w:rsid w:val="00C50D1F"/>
    <w:rsid w:val="00C50E06"/>
    <w:rsid w:val="00C51BA8"/>
    <w:rsid w:val="00C5276E"/>
    <w:rsid w:val="00C52DCF"/>
    <w:rsid w:val="00C53073"/>
    <w:rsid w:val="00C5308D"/>
    <w:rsid w:val="00C532BF"/>
    <w:rsid w:val="00C53421"/>
    <w:rsid w:val="00C54570"/>
    <w:rsid w:val="00C5497B"/>
    <w:rsid w:val="00C54B7D"/>
    <w:rsid w:val="00C55574"/>
    <w:rsid w:val="00C5600C"/>
    <w:rsid w:val="00C572BA"/>
    <w:rsid w:val="00C57C1E"/>
    <w:rsid w:val="00C6010A"/>
    <w:rsid w:val="00C605C5"/>
    <w:rsid w:val="00C60AD7"/>
    <w:rsid w:val="00C60E6A"/>
    <w:rsid w:val="00C618E4"/>
    <w:rsid w:val="00C6248D"/>
    <w:rsid w:val="00C630BF"/>
    <w:rsid w:val="00C63A55"/>
    <w:rsid w:val="00C64741"/>
    <w:rsid w:val="00C64C6D"/>
    <w:rsid w:val="00C65C17"/>
    <w:rsid w:val="00C65C18"/>
    <w:rsid w:val="00C67AB1"/>
    <w:rsid w:val="00C7039C"/>
    <w:rsid w:val="00C703FF"/>
    <w:rsid w:val="00C70481"/>
    <w:rsid w:val="00C70C2F"/>
    <w:rsid w:val="00C71492"/>
    <w:rsid w:val="00C71A4C"/>
    <w:rsid w:val="00C71DC4"/>
    <w:rsid w:val="00C726CB"/>
    <w:rsid w:val="00C72753"/>
    <w:rsid w:val="00C72DE6"/>
    <w:rsid w:val="00C73167"/>
    <w:rsid w:val="00C7435D"/>
    <w:rsid w:val="00C750A3"/>
    <w:rsid w:val="00C752CD"/>
    <w:rsid w:val="00C76986"/>
    <w:rsid w:val="00C76A08"/>
    <w:rsid w:val="00C7743C"/>
    <w:rsid w:val="00C77AD5"/>
    <w:rsid w:val="00C77AE8"/>
    <w:rsid w:val="00C80DE4"/>
    <w:rsid w:val="00C82C40"/>
    <w:rsid w:val="00C83986"/>
    <w:rsid w:val="00C83B1C"/>
    <w:rsid w:val="00C83EA5"/>
    <w:rsid w:val="00C8432A"/>
    <w:rsid w:val="00C8464D"/>
    <w:rsid w:val="00C8694D"/>
    <w:rsid w:val="00C87DD6"/>
    <w:rsid w:val="00C87F9A"/>
    <w:rsid w:val="00C90322"/>
    <w:rsid w:val="00C90C5E"/>
    <w:rsid w:val="00C916BC"/>
    <w:rsid w:val="00C91AB9"/>
    <w:rsid w:val="00C921C0"/>
    <w:rsid w:val="00C92E29"/>
    <w:rsid w:val="00C92F60"/>
    <w:rsid w:val="00C934B9"/>
    <w:rsid w:val="00C94E2C"/>
    <w:rsid w:val="00C96307"/>
    <w:rsid w:val="00C96497"/>
    <w:rsid w:val="00C96E5D"/>
    <w:rsid w:val="00C976A8"/>
    <w:rsid w:val="00CA3524"/>
    <w:rsid w:val="00CA3F32"/>
    <w:rsid w:val="00CA444D"/>
    <w:rsid w:val="00CA45E0"/>
    <w:rsid w:val="00CA4CB4"/>
    <w:rsid w:val="00CA5376"/>
    <w:rsid w:val="00CA54AB"/>
    <w:rsid w:val="00CA57B6"/>
    <w:rsid w:val="00CA6420"/>
    <w:rsid w:val="00CA6687"/>
    <w:rsid w:val="00CA732B"/>
    <w:rsid w:val="00CA75C3"/>
    <w:rsid w:val="00CA77CF"/>
    <w:rsid w:val="00CA7906"/>
    <w:rsid w:val="00CA7B91"/>
    <w:rsid w:val="00CA7D10"/>
    <w:rsid w:val="00CA7FC2"/>
    <w:rsid w:val="00CB0154"/>
    <w:rsid w:val="00CB04A0"/>
    <w:rsid w:val="00CB06B9"/>
    <w:rsid w:val="00CB097E"/>
    <w:rsid w:val="00CB0D47"/>
    <w:rsid w:val="00CB10ED"/>
    <w:rsid w:val="00CB11B3"/>
    <w:rsid w:val="00CB163D"/>
    <w:rsid w:val="00CB1ECC"/>
    <w:rsid w:val="00CB2273"/>
    <w:rsid w:val="00CB2947"/>
    <w:rsid w:val="00CB3D9C"/>
    <w:rsid w:val="00CB415D"/>
    <w:rsid w:val="00CB4545"/>
    <w:rsid w:val="00CB5067"/>
    <w:rsid w:val="00CB52C8"/>
    <w:rsid w:val="00CB63C3"/>
    <w:rsid w:val="00CB6884"/>
    <w:rsid w:val="00CB6E73"/>
    <w:rsid w:val="00CB774D"/>
    <w:rsid w:val="00CC00F6"/>
    <w:rsid w:val="00CC0BBF"/>
    <w:rsid w:val="00CC0D11"/>
    <w:rsid w:val="00CC0FAA"/>
    <w:rsid w:val="00CC1417"/>
    <w:rsid w:val="00CC146B"/>
    <w:rsid w:val="00CC17B6"/>
    <w:rsid w:val="00CC1955"/>
    <w:rsid w:val="00CC1BDE"/>
    <w:rsid w:val="00CC23A2"/>
    <w:rsid w:val="00CC2D94"/>
    <w:rsid w:val="00CC39F3"/>
    <w:rsid w:val="00CC3B45"/>
    <w:rsid w:val="00CC3DD9"/>
    <w:rsid w:val="00CC40E6"/>
    <w:rsid w:val="00CC51D5"/>
    <w:rsid w:val="00CC5DAC"/>
    <w:rsid w:val="00CC684E"/>
    <w:rsid w:val="00CC701D"/>
    <w:rsid w:val="00CC7088"/>
    <w:rsid w:val="00CD0550"/>
    <w:rsid w:val="00CD12D4"/>
    <w:rsid w:val="00CD1344"/>
    <w:rsid w:val="00CD1D88"/>
    <w:rsid w:val="00CD29DF"/>
    <w:rsid w:val="00CD2E7E"/>
    <w:rsid w:val="00CD3482"/>
    <w:rsid w:val="00CD3884"/>
    <w:rsid w:val="00CD4FF1"/>
    <w:rsid w:val="00CD540B"/>
    <w:rsid w:val="00CD5BF8"/>
    <w:rsid w:val="00CD6DEA"/>
    <w:rsid w:val="00CD6EFD"/>
    <w:rsid w:val="00CD7825"/>
    <w:rsid w:val="00CD7A73"/>
    <w:rsid w:val="00CE0A5C"/>
    <w:rsid w:val="00CE15D7"/>
    <w:rsid w:val="00CE16DB"/>
    <w:rsid w:val="00CE1714"/>
    <w:rsid w:val="00CE1A22"/>
    <w:rsid w:val="00CE212E"/>
    <w:rsid w:val="00CE231C"/>
    <w:rsid w:val="00CE2F59"/>
    <w:rsid w:val="00CE3AF6"/>
    <w:rsid w:val="00CE45C5"/>
    <w:rsid w:val="00CE46B3"/>
    <w:rsid w:val="00CE5470"/>
    <w:rsid w:val="00CE5667"/>
    <w:rsid w:val="00CE5EE6"/>
    <w:rsid w:val="00CE6CB0"/>
    <w:rsid w:val="00CE75AD"/>
    <w:rsid w:val="00CE789D"/>
    <w:rsid w:val="00CE79D0"/>
    <w:rsid w:val="00CE7E4B"/>
    <w:rsid w:val="00CF042C"/>
    <w:rsid w:val="00CF17C1"/>
    <w:rsid w:val="00CF18DD"/>
    <w:rsid w:val="00CF1D41"/>
    <w:rsid w:val="00CF2B4D"/>
    <w:rsid w:val="00CF326E"/>
    <w:rsid w:val="00CF3BF0"/>
    <w:rsid w:val="00CF4385"/>
    <w:rsid w:val="00CF4746"/>
    <w:rsid w:val="00CF4DE5"/>
    <w:rsid w:val="00CF52A6"/>
    <w:rsid w:val="00CF5CD4"/>
    <w:rsid w:val="00CF687B"/>
    <w:rsid w:val="00CF7667"/>
    <w:rsid w:val="00CF770C"/>
    <w:rsid w:val="00CF787F"/>
    <w:rsid w:val="00D001BD"/>
    <w:rsid w:val="00D01F95"/>
    <w:rsid w:val="00D02752"/>
    <w:rsid w:val="00D02E04"/>
    <w:rsid w:val="00D045EF"/>
    <w:rsid w:val="00D04A8D"/>
    <w:rsid w:val="00D04F03"/>
    <w:rsid w:val="00D0523D"/>
    <w:rsid w:val="00D0615A"/>
    <w:rsid w:val="00D06B6B"/>
    <w:rsid w:val="00D10199"/>
    <w:rsid w:val="00D10321"/>
    <w:rsid w:val="00D12140"/>
    <w:rsid w:val="00D122CC"/>
    <w:rsid w:val="00D12C21"/>
    <w:rsid w:val="00D133C5"/>
    <w:rsid w:val="00D14735"/>
    <w:rsid w:val="00D147C7"/>
    <w:rsid w:val="00D14885"/>
    <w:rsid w:val="00D14CC4"/>
    <w:rsid w:val="00D151AD"/>
    <w:rsid w:val="00D1547D"/>
    <w:rsid w:val="00D16784"/>
    <w:rsid w:val="00D16918"/>
    <w:rsid w:val="00D17C3F"/>
    <w:rsid w:val="00D20742"/>
    <w:rsid w:val="00D20809"/>
    <w:rsid w:val="00D20910"/>
    <w:rsid w:val="00D20E3F"/>
    <w:rsid w:val="00D21692"/>
    <w:rsid w:val="00D21713"/>
    <w:rsid w:val="00D222D6"/>
    <w:rsid w:val="00D22673"/>
    <w:rsid w:val="00D238B8"/>
    <w:rsid w:val="00D246CC"/>
    <w:rsid w:val="00D248EA"/>
    <w:rsid w:val="00D250E4"/>
    <w:rsid w:val="00D25DF0"/>
    <w:rsid w:val="00D25E36"/>
    <w:rsid w:val="00D2605E"/>
    <w:rsid w:val="00D2649B"/>
    <w:rsid w:val="00D26896"/>
    <w:rsid w:val="00D303D0"/>
    <w:rsid w:val="00D3043E"/>
    <w:rsid w:val="00D30613"/>
    <w:rsid w:val="00D30CDD"/>
    <w:rsid w:val="00D3149D"/>
    <w:rsid w:val="00D316A2"/>
    <w:rsid w:val="00D317F7"/>
    <w:rsid w:val="00D31EBA"/>
    <w:rsid w:val="00D32361"/>
    <w:rsid w:val="00D32A3F"/>
    <w:rsid w:val="00D33CAA"/>
    <w:rsid w:val="00D3437E"/>
    <w:rsid w:val="00D3523C"/>
    <w:rsid w:val="00D35458"/>
    <w:rsid w:val="00D35FA2"/>
    <w:rsid w:val="00D370A9"/>
    <w:rsid w:val="00D401F6"/>
    <w:rsid w:val="00D407A9"/>
    <w:rsid w:val="00D40B33"/>
    <w:rsid w:val="00D418A8"/>
    <w:rsid w:val="00D420E3"/>
    <w:rsid w:val="00D42FD9"/>
    <w:rsid w:val="00D4524D"/>
    <w:rsid w:val="00D4578D"/>
    <w:rsid w:val="00D45BD1"/>
    <w:rsid w:val="00D46006"/>
    <w:rsid w:val="00D46219"/>
    <w:rsid w:val="00D46AE7"/>
    <w:rsid w:val="00D47E2C"/>
    <w:rsid w:val="00D508BE"/>
    <w:rsid w:val="00D51CAB"/>
    <w:rsid w:val="00D51E78"/>
    <w:rsid w:val="00D52838"/>
    <w:rsid w:val="00D52988"/>
    <w:rsid w:val="00D52E0C"/>
    <w:rsid w:val="00D53006"/>
    <w:rsid w:val="00D533F1"/>
    <w:rsid w:val="00D53CDC"/>
    <w:rsid w:val="00D55221"/>
    <w:rsid w:val="00D5528E"/>
    <w:rsid w:val="00D554B1"/>
    <w:rsid w:val="00D55970"/>
    <w:rsid w:val="00D56351"/>
    <w:rsid w:val="00D565F9"/>
    <w:rsid w:val="00D569DF"/>
    <w:rsid w:val="00D56D75"/>
    <w:rsid w:val="00D573C1"/>
    <w:rsid w:val="00D603F0"/>
    <w:rsid w:val="00D606CD"/>
    <w:rsid w:val="00D60E53"/>
    <w:rsid w:val="00D6119F"/>
    <w:rsid w:val="00D61FA7"/>
    <w:rsid w:val="00D620C4"/>
    <w:rsid w:val="00D622A9"/>
    <w:rsid w:val="00D62823"/>
    <w:rsid w:val="00D62B06"/>
    <w:rsid w:val="00D62B76"/>
    <w:rsid w:val="00D62CF9"/>
    <w:rsid w:val="00D63227"/>
    <w:rsid w:val="00D63F03"/>
    <w:rsid w:val="00D642F7"/>
    <w:rsid w:val="00D6447E"/>
    <w:rsid w:val="00D64605"/>
    <w:rsid w:val="00D6517D"/>
    <w:rsid w:val="00D652C1"/>
    <w:rsid w:val="00D65884"/>
    <w:rsid w:val="00D66F32"/>
    <w:rsid w:val="00D67397"/>
    <w:rsid w:val="00D67504"/>
    <w:rsid w:val="00D67556"/>
    <w:rsid w:val="00D67736"/>
    <w:rsid w:val="00D67C2E"/>
    <w:rsid w:val="00D70A8A"/>
    <w:rsid w:val="00D70C30"/>
    <w:rsid w:val="00D70D78"/>
    <w:rsid w:val="00D71118"/>
    <w:rsid w:val="00D7196C"/>
    <w:rsid w:val="00D71C62"/>
    <w:rsid w:val="00D73A6F"/>
    <w:rsid w:val="00D749CD"/>
    <w:rsid w:val="00D76319"/>
    <w:rsid w:val="00D76860"/>
    <w:rsid w:val="00D7687C"/>
    <w:rsid w:val="00D776F7"/>
    <w:rsid w:val="00D778AB"/>
    <w:rsid w:val="00D77CA6"/>
    <w:rsid w:val="00D80CC3"/>
    <w:rsid w:val="00D80D22"/>
    <w:rsid w:val="00D80EAA"/>
    <w:rsid w:val="00D81014"/>
    <w:rsid w:val="00D8163F"/>
    <w:rsid w:val="00D824C1"/>
    <w:rsid w:val="00D829F2"/>
    <w:rsid w:val="00D82A75"/>
    <w:rsid w:val="00D82B40"/>
    <w:rsid w:val="00D83A08"/>
    <w:rsid w:val="00D83C5F"/>
    <w:rsid w:val="00D851DB"/>
    <w:rsid w:val="00D85C9E"/>
    <w:rsid w:val="00D863BD"/>
    <w:rsid w:val="00D8678E"/>
    <w:rsid w:val="00D8694E"/>
    <w:rsid w:val="00D86AE7"/>
    <w:rsid w:val="00D90FCF"/>
    <w:rsid w:val="00D9111C"/>
    <w:rsid w:val="00D912C8"/>
    <w:rsid w:val="00D9187A"/>
    <w:rsid w:val="00D91894"/>
    <w:rsid w:val="00D91B98"/>
    <w:rsid w:val="00D91BB4"/>
    <w:rsid w:val="00D930FE"/>
    <w:rsid w:val="00D93F7D"/>
    <w:rsid w:val="00D95D2E"/>
    <w:rsid w:val="00D979F9"/>
    <w:rsid w:val="00D97EA4"/>
    <w:rsid w:val="00D97EE9"/>
    <w:rsid w:val="00DA06CE"/>
    <w:rsid w:val="00DA08BA"/>
    <w:rsid w:val="00DA0A24"/>
    <w:rsid w:val="00DA1181"/>
    <w:rsid w:val="00DA1295"/>
    <w:rsid w:val="00DA349F"/>
    <w:rsid w:val="00DA3B97"/>
    <w:rsid w:val="00DA3D14"/>
    <w:rsid w:val="00DA493B"/>
    <w:rsid w:val="00DA4B1B"/>
    <w:rsid w:val="00DA4DBD"/>
    <w:rsid w:val="00DA514A"/>
    <w:rsid w:val="00DA574E"/>
    <w:rsid w:val="00DA5EE8"/>
    <w:rsid w:val="00DA5FBF"/>
    <w:rsid w:val="00DA6592"/>
    <w:rsid w:val="00DA67A1"/>
    <w:rsid w:val="00DA67D5"/>
    <w:rsid w:val="00DA6A28"/>
    <w:rsid w:val="00DA789D"/>
    <w:rsid w:val="00DA7CB9"/>
    <w:rsid w:val="00DB01E2"/>
    <w:rsid w:val="00DB0850"/>
    <w:rsid w:val="00DB0DEC"/>
    <w:rsid w:val="00DB1975"/>
    <w:rsid w:val="00DB25AA"/>
    <w:rsid w:val="00DB307D"/>
    <w:rsid w:val="00DB32AC"/>
    <w:rsid w:val="00DB3519"/>
    <w:rsid w:val="00DB376C"/>
    <w:rsid w:val="00DB40B5"/>
    <w:rsid w:val="00DB45D9"/>
    <w:rsid w:val="00DB4758"/>
    <w:rsid w:val="00DB498D"/>
    <w:rsid w:val="00DB6D27"/>
    <w:rsid w:val="00DC025C"/>
    <w:rsid w:val="00DC16BA"/>
    <w:rsid w:val="00DC27F0"/>
    <w:rsid w:val="00DC2F02"/>
    <w:rsid w:val="00DC3578"/>
    <w:rsid w:val="00DC394B"/>
    <w:rsid w:val="00DC3EFC"/>
    <w:rsid w:val="00DC466C"/>
    <w:rsid w:val="00DC4E2B"/>
    <w:rsid w:val="00DC4EA1"/>
    <w:rsid w:val="00DC56D2"/>
    <w:rsid w:val="00DC5795"/>
    <w:rsid w:val="00DC625B"/>
    <w:rsid w:val="00DC6862"/>
    <w:rsid w:val="00DC742C"/>
    <w:rsid w:val="00DC74BD"/>
    <w:rsid w:val="00DC764F"/>
    <w:rsid w:val="00DC77CF"/>
    <w:rsid w:val="00DC7B52"/>
    <w:rsid w:val="00DD08EC"/>
    <w:rsid w:val="00DD0C35"/>
    <w:rsid w:val="00DD1A75"/>
    <w:rsid w:val="00DD2032"/>
    <w:rsid w:val="00DD2502"/>
    <w:rsid w:val="00DD2B17"/>
    <w:rsid w:val="00DD384F"/>
    <w:rsid w:val="00DD3CD3"/>
    <w:rsid w:val="00DD4411"/>
    <w:rsid w:val="00DD6E5B"/>
    <w:rsid w:val="00DD74D7"/>
    <w:rsid w:val="00DD7741"/>
    <w:rsid w:val="00DD7E46"/>
    <w:rsid w:val="00DE16A1"/>
    <w:rsid w:val="00DE1764"/>
    <w:rsid w:val="00DE1BEE"/>
    <w:rsid w:val="00DE2D8C"/>
    <w:rsid w:val="00DE2F75"/>
    <w:rsid w:val="00DE32AD"/>
    <w:rsid w:val="00DE4238"/>
    <w:rsid w:val="00DE45A6"/>
    <w:rsid w:val="00DE492C"/>
    <w:rsid w:val="00DE4930"/>
    <w:rsid w:val="00DE5CFF"/>
    <w:rsid w:val="00DE5E88"/>
    <w:rsid w:val="00DE6932"/>
    <w:rsid w:val="00DE72AA"/>
    <w:rsid w:val="00DE7526"/>
    <w:rsid w:val="00DE7749"/>
    <w:rsid w:val="00DE78D9"/>
    <w:rsid w:val="00DF01D3"/>
    <w:rsid w:val="00DF12EA"/>
    <w:rsid w:val="00DF1347"/>
    <w:rsid w:val="00DF2817"/>
    <w:rsid w:val="00DF2C92"/>
    <w:rsid w:val="00DF387F"/>
    <w:rsid w:val="00DF4389"/>
    <w:rsid w:val="00DF4791"/>
    <w:rsid w:val="00DF4EA1"/>
    <w:rsid w:val="00DF51B9"/>
    <w:rsid w:val="00DF58A2"/>
    <w:rsid w:val="00DF59A1"/>
    <w:rsid w:val="00DF59A9"/>
    <w:rsid w:val="00DF5A88"/>
    <w:rsid w:val="00DF6DC8"/>
    <w:rsid w:val="00DF7FF1"/>
    <w:rsid w:val="00E0059F"/>
    <w:rsid w:val="00E00EBE"/>
    <w:rsid w:val="00E011A4"/>
    <w:rsid w:val="00E0151E"/>
    <w:rsid w:val="00E0159F"/>
    <w:rsid w:val="00E018FD"/>
    <w:rsid w:val="00E02B24"/>
    <w:rsid w:val="00E02DF8"/>
    <w:rsid w:val="00E03664"/>
    <w:rsid w:val="00E03902"/>
    <w:rsid w:val="00E03AF2"/>
    <w:rsid w:val="00E03B4D"/>
    <w:rsid w:val="00E03D6D"/>
    <w:rsid w:val="00E044C5"/>
    <w:rsid w:val="00E047B4"/>
    <w:rsid w:val="00E04D50"/>
    <w:rsid w:val="00E05478"/>
    <w:rsid w:val="00E05A9F"/>
    <w:rsid w:val="00E060E3"/>
    <w:rsid w:val="00E069AF"/>
    <w:rsid w:val="00E069FC"/>
    <w:rsid w:val="00E06CDD"/>
    <w:rsid w:val="00E0703B"/>
    <w:rsid w:val="00E1043B"/>
    <w:rsid w:val="00E1100A"/>
    <w:rsid w:val="00E1100E"/>
    <w:rsid w:val="00E12309"/>
    <w:rsid w:val="00E12A96"/>
    <w:rsid w:val="00E12EF7"/>
    <w:rsid w:val="00E13251"/>
    <w:rsid w:val="00E136B9"/>
    <w:rsid w:val="00E1399E"/>
    <w:rsid w:val="00E144C6"/>
    <w:rsid w:val="00E14AB7"/>
    <w:rsid w:val="00E14F4F"/>
    <w:rsid w:val="00E158CD"/>
    <w:rsid w:val="00E165DD"/>
    <w:rsid w:val="00E17279"/>
    <w:rsid w:val="00E173AD"/>
    <w:rsid w:val="00E175C9"/>
    <w:rsid w:val="00E1795D"/>
    <w:rsid w:val="00E200D9"/>
    <w:rsid w:val="00E205B3"/>
    <w:rsid w:val="00E20742"/>
    <w:rsid w:val="00E2102C"/>
    <w:rsid w:val="00E22A3B"/>
    <w:rsid w:val="00E22E4C"/>
    <w:rsid w:val="00E22ECF"/>
    <w:rsid w:val="00E2433B"/>
    <w:rsid w:val="00E24D75"/>
    <w:rsid w:val="00E2573C"/>
    <w:rsid w:val="00E26369"/>
    <w:rsid w:val="00E26449"/>
    <w:rsid w:val="00E26DE8"/>
    <w:rsid w:val="00E26F13"/>
    <w:rsid w:val="00E2704D"/>
    <w:rsid w:val="00E3074D"/>
    <w:rsid w:val="00E30FFF"/>
    <w:rsid w:val="00E311BD"/>
    <w:rsid w:val="00E3169A"/>
    <w:rsid w:val="00E31F79"/>
    <w:rsid w:val="00E32022"/>
    <w:rsid w:val="00E320FC"/>
    <w:rsid w:val="00E321F8"/>
    <w:rsid w:val="00E323F9"/>
    <w:rsid w:val="00E32411"/>
    <w:rsid w:val="00E32769"/>
    <w:rsid w:val="00E32F74"/>
    <w:rsid w:val="00E339B6"/>
    <w:rsid w:val="00E33ADB"/>
    <w:rsid w:val="00E33D58"/>
    <w:rsid w:val="00E34475"/>
    <w:rsid w:val="00E35067"/>
    <w:rsid w:val="00E35B90"/>
    <w:rsid w:val="00E36295"/>
    <w:rsid w:val="00E36519"/>
    <w:rsid w:val="00E369DD"/>
    <w:rsid w:val="00E369E5"/>
    <w:rsid w:val="00E36FB1"/>
    <w:rsid w:val="00E370B1"/>
    <w:rsid w:val="00E37B51"/>
    <w:rsid w:val="00E40161"/>
    <w:rsid w:val="00E41305"/>
    <w:rsid w:val="00E419BB"/>
    <w:rsid w:val="00E41C17"/>
    <w:rsid w:val="00E428E7"/>
    <w:rsid w:val="00E430FC"/>
    <w:rsid w:val="00E4347E"/>
    <w:rsid w:val="00E44274"/>
    <w:rsid w:val="00E44E9F"/>
    <w:rsid w:val="00E455C0"/>
    <w:rsid w:val="00E45F49"/>
    <w:rsid w:val="00E473DB"/>
    <w:rsid w:val="00E4764B"/>
    <w:rsid w:val="00E47B6A"/>
    <w:rsid w:val="00E505A1"/>
    <w:rsid w:val="00E50771"/>
    <w:rsid w:val="00E507F9"/>
    <w:rsid w:val="00E50B99"/>
    <w:rsid w:val="00E50C23"/>
    <w:rsid w:val="00E51079"/>
    <w:rsid w:val="00E51438"/>
    <w:rsid w:val="00E5185A"/>
    <w:rsid w:val="00E518C8"/>
    <w:rsid w:val="00E5195C"/>
    <w:rsid w:val="00E530BE"/>
    <w:rsid w:val="00E53E8C"/>
    <w:rsid w:val="00E5426C"/>
    <w:rsid w:val="00E55609"/>
    <w:rsid w:val="00E55777"/>
    <w:rsid w:val="00E55B7D"/>
    <w:rsid w:val="00E55E14"/>
    <w:rsid w:val="00E5632E"/>
    <w:rsid w:val="00E563E2"/>
    <w:rsid w:val="00E5659B"/>
    <w:rsid w:val="00E570E6"/>
    <w:rsid w:val="00E6010C"/>
    <w:rsid w:val="00E6042E"/>
    <w:rsid w:val="00E60861"/>
    <w:rsid w:val="00E609D5"/>
    <w:rsid w:val="00E60F84"/>
    <w:rsid w:val="00E63118"/>
    <w:rsid w:val="00E63364"/>
    <w:rsid w:val="00E649DF"/>
    <w:rsid w:val="00E65E2F"/>
    <w:rsid w:val="00E65E58"/>
    <w:rsid w:val="00E662E4"/>
    <w:rsid w:val="00E66DCF"/>
    <w:rsid w:val="00E66E62"/>
    <w:rsid w:val="00E67122"/>
    <w:rsid w:val="00E671FD"/>
    <w:rsid w:val="00E67E22"/>
    <w:rsid w:val="00E706B1"/>
    <w:rsid w:val="00E71E4F"/>
    <w:rsid w:val="00E72225"/>
    <w:rsid w:val="00E722DF"/>
    <w:rsid w:val="00E72D4F"/>
    <w:rsid w:val="00E72E94"/>
    <w:rsid w:val="00E7311A"/>
    <w:rsid w:val="00E74121"/>
    <w:rsid w:val="00E755E1"/>
    <w:rsid w:val="00E75846"/>
    <w:rsid w:val="00E75A15"/>
    <w:rsid w:val="00E75BE6"/>
    <w:rsid w:val="00E75F35"/>
    <w:rsid w:val="00E777E8"/>
    <w:rsid w:val="00E8039A"/>
    <w:rsid w:val="00E804CE"/>
    <w:rsid w:val="00E80B44"/>
    <w:rsid w:val="00E80C4B"/>
    <w:rsid w:val="00E81994"/>
    <w:rsid w:val="00E81F8A"/>
    <w:rsid w:val="00E82278"/>
    <w:rsid w:val="00E837D3"/>
    <w:rsid w:val="00E84434"/>
    <w:rsid w:val="00E84F72"/>
    <w:rsid w:val="00E85057"/>
    <w:rsid w:val="00E856A2"/>
    <w:rsid w:val="00E85907"/>
    <w:rsid w:val="00E864E0"/>
    <w:rsid w:val="00E8676C"/>
    <w:rsid w:val="00E86918"/>
    <w:rsid w:val="00E86DB5"/>
    <w:rsid w:val="00E9026A"/>
    <w:rsid w:val="00E903BD"/>
    <w:rsid w:val="00E90667"/>
    <w:rsid w:val="00E9166C"/>
    <w:rsid w:val="00E91E12"/>
    <w:rsid w:val="00E92044"/>
    <w:rsid w:val="00E92C67"/>
    <w:rsid w:val="00E92C70"/>
    <w:rsid w:val="00E93584"/>
    <w:rsid w:val="00E93FAF"/>
    <w:rsid w:val="00E9403B"/>
    <w:rsid w:val="00E94B4A"/>
    <w:rsid w:val="00E94DBB"/>
    <w:rsid w:val="00E94ECF"/>
    <w:rsid w:val="00E95D00"/>
    <w:rsid w:val="00E95F7E"/>
    <w:rsid w:val="00E96551"/>
    <w:rsid w:val="00E96DFC"/>
    <w:rsid w:val="00E96F7D"/>
    <w:rsid w:val="00E97B57"/>
    <w:rsid w:val="00EA01D1"/>
    <w:rsid w:val="00EA085C"/>
    <w:rsid w:val="00EA0A9D"/>
    <w:rsid w:val="00EA137D"/>
    <w:rsid w:val="00EA13A4"/>
    <w:rsid w:val="00EA14CD"/>
    <w:rsid w:val="00EA172E"/>
    <w:rsid w:val="00EA18A7"/>
    <w:rsid w:val="00EA1B79"/>
    <w:rsid w:val="00EA1EED"/>
    <w:rsid w:val="00EA1F90"/>
    <w:rsid w:val="00EA21E2"/>
    <w:rsid w:val="00EA288C"/>
    <w:rsid w:val="00EA3042"/>
    <w:rsid w:val="00EA30A0"/>
    <w:rsid w:val="00EA412E"/>
    <w:rsid w:val="00EA49A6"/>
    <w:rsid w:val="00EA565B"/>
    <w:rsid w:val="00EA62B6"/>
    <w:rsid w:val="00EA64E4"/>
    <w:rsid w:val="00EA6F36"/>
    <w:rsid w:val="00EB0165"/>
    <w:rsid w:val="00EB021C"/>
    <w:rsid w:val="00EB02BC"/>
    <w:rsid w:val="00EB0BD8"/>
    <w:rsid w:val="00EB0C38"/>
    <w:rsid w:val="00EB0F8D"/>
    <w:rsid w:val="00EB1830"/>
    <w:rsid w:val="00EB186A"/>
    <w:rsid w:val="00EB1CFF"/>
    <w:rsid w:val="00EB4321"/>
    <w:rsid w:val="00EB47DE"/>
    <w:rsid w:val="00EB4FCC"/>
    <w:rsid w:val="00EB520E"/>
    <w:rsid w:val="00EB5499"/>
    <w:rsid w:val="00EB65F7"/>
    <w:rsid w:val="00EB6DFF"/>
    <w:rsid w:val="00EB7792"/>
    <w:rsid w:val="00EB7805"/>
    <w:rsid w:val="00EC07DD"/>
    <w:rsid w:val="00EC18D4"/>
    <w:rsid w:val="00EC20F3"/>
    <w:rsid w:val="00EC27C4"/>
    <w:rsid w:val="00EC2D3C"/>
    <w:rsid w:val="00EC2D8E"/>
    <w:rsid w:val="00EC339C"/>
    <w:rsid w:val="00EC391C"/>
    <w:rsid w:val="00EC46BD"/>
    <w:rsid w:val="00EC4B87"/>
    <w:rsid w:val="00EC4CAF"/>
    <w:rsid w:val="00EC4F6C"/>
    <w:rsid w:val="00EC54FD"/>
    <w:rsid w:val="00EC70E4"/>
    <w:rsid w:val="00EC752D"/>
    <w:rsid w:val="00ED0916"/>
    <w:rsid w:val="00ED0EB2"/>
    <w:rsid w:val="00ED1370"/>
    <w:rsid w:val="00ED2028"/>
    <w:rsid w:val="00ED20A3"/>
    <w:rsid w:val="00ED3538"/>
    <w:rsid w:val="00ED37E5"/>
    <w:rsid w:val="00ED3834"/>
    <w:rsid w:val="00ED53B1"/>
    <w:rsid w:val="00ED5A43"/>
    <w:rsid w:val="00ED5B2C"/>
    <w:rsid w:val="00ED5B73"/>
    <w:rsid w:val="00ED5C43"/>
    <w:rsid w:val="00ED5E81"/>
    <w:rsid w:val="00ED6057"/>
    <w:rsid w:val="00ED6E48"/>
    <w:rsid w:val="00ED708D"/>
    <w:rsid w:val="00ED7287"/>
    <w:rsid w:val="00ED7622"/>
    <w:rsid w:val="00EE12E5"/>
    <w:rsid w:val="00EE181D"/>
    <w:rsid w:val="00EE27E3"/>
    <w:rsid w:val="00EE2DBA"/>
    <w:rsid w:val="00EE2E3D"/>
    <w:rsid w:val="00EE3973"/>
    <w:rsid w:val="00EE3B10"/>
    <w:rsid w:val="00EE3C86"/>
    <w:rsid w:val="00EE3D88"/>
    <w:rsid w:val="00EE3DB0"/>
    <w:rsid w:val="00EE3F93"/>
    <w:rsid w:val="00EE4FEE"/>
    <w:rsid w:val="00EE52A0"/>
    <w:rsid w:val="00EE545F"/>
    <w:rsid w:val="00EE5F4E"/>
    <w:rsid w:val="00EE6122"/>
    <w:rsid w:val="00EE6F7B"/>
    <w:rsid w:val="00EE7AE6"/>
    <w:rsid w:val="00EE7BA7"/>
    <w:rsid w:val="00EF02B7"/>
    <w:rsid w:val="00EF0704"/>
    <w:rsid w:val="00EF096E"/>
    <w:rsid w:val="00EF188A"/>
    <w:rsid w:val="00EF19D4"/>
    <w:rsid w:val="00EF1EFC"/>
    <w:rsid w:val="00EF2005"/>
    <w:rsid w:val="00EF2147"/>
    <w:rsid w:val="00EF3458"/>
    <w:rsid w:val="00EF3787"/>
    <w:rsid w:val="00EF382C"/>
    <w:rsid w:val="00EF3A16"/>
    <w:rsid w:val="00EF3BCA"/>
    <w:rsid w:val="00EF3D0F"/>
    <w:rsid w:val="00EF4A9F"/>
    <w:rsid w:val="00EF5061"/>
    <w:rsid w:val="00EF54ED"/>
    <w:rsid w:val="00EF5750"/>
    <w:rsid w:val="00EF59D2"/>
    <w:rsid w:val="00EF5A5C"/>
    <w:rsid w:val="00EF5A62"/>
    <w:rsid w:val="00EF5A81"/>
    <w:rsid w:val="00EF5BD9"/>
    <w:rsid w:val="00EF5EFE"/>
    <w:rsid w:val="00EF5F11"/>
    <w:rsid w:val="00EF6991"/>
    <w:rsid w:val="00EF6C60"/>
    <w:rsid w:val="00EF6EEE"/>
    <w:rsid w:val="00EF70C1"/>
    <w:rsid w:val="00EF77F7"/>
    <w:rsid w:val="00EF7D22"/>
    <w:rsid w:val="00F008F0"/>
    <w:rsid w:val="00F009A7"/>
    <w:rsid w:val="00F01B2D"/>
    <w:rsid w:val="00F0348F"/>
    <w:rsid w:val="00F036B3"/>
    <w:rsid w:val="00F042E8"/>
    <w:rsid w:val="00F0433B"/>
    <w:rsid w:val="00F045E5"/>
    <w:rsid w:val="00F0549F"/>
    <w:rsid w:val="00F0653C"/>
    <w:rsid w:val="00F06DCB"/>
    <w:rsid w:val="00F0781E"/>
    <w:rsid w:val="00F10769"/>
    <w:rsid w:val="00F10840"/>
    <w:rsid w:val="00F109DB"/>
    <w:rsid w:val="00F109E3"/>
    <w:rsid w:val="00F11391"/>
    <w:rsid w:val="00F1226B"/>
    <w:rsid w:val="00F12B7C"/>
    <w:rsid w:val="00F12BAB"/>
    <w:rsid w:val="00F130E8"/>
    <w:rsid w:val="00F1326D"/>
    <w:rsid w:val="00F132FD"/>
    <w:rsid w:val="00F1398C"/>
    <w:rsid w:val="00F140FD"/>
    <w:rsid w:val="00F1490C"/>
    <w:rsid w:val="00F14F3B"/>
    <w:rsid w:val="00F150B5"/>
    <w:rsid w:val="00F15D43"/>
    <w:rsid w:val="00F16685"/>
    <w:rsid w:val="00F16F40"/>
    <w:rsid w:val="00F172AA"/>
    <w:rsid w:val="00F173DF"/>
    <w:rsid w:val="00F174BA"/>
    <w:rsid w:val="00F1765F"/>
    <w:rsid w:val="00F176FE"/>
    <w:rsid w:val="00F17BBC"/>
    <w:rsid w:val="00F202C5"/>
    <w:rsid w:val="00F20522"/>
    <w:rsid w:val="00F20A78"/>
    <w:rsid w:val="00F20FA2"/>
    <w:rsid w:val="00F21859"/>
    <w:rsid w:val="00F21FA7"/>
    <w:rsid w:val="00F2273C"/>
    <w:rsid w:val="00F23781"/>
    <w:rsid w:val="00F23CF8"/>
    <w:rsid w:val="00F249A7"/>
    <w:rsid w:val="00F25269"/>
    <w:rsid w:val="00F253AA"/>
    <w:rsid w:val="00F25AEC"/>
    <w:rsid w:val="00F26B96"/>
    <w:rsid w:val="00F276CC"/>
    <w:rsid w:val="00F2770E"/>
    <w:rsid w:val="00F301CD"/>
    <w:rsid w:val="00F3035E"/>
    <w:rsid w:val="00F3069C"/>
    <w:rsid w:val="00F30B21"/>
    <w:rsid w:val="00F31049"/>
    <w:rsid w:val="00F31AD0"/>
    <w:rsid w:val="00F321CE"/>
    <w:rsid w:val="00F3249A"/>
    <w:rsid w:val="00F325F2"/>
    <w:rsid w:val="00F32A40"/>
    <w:rsid w:val="00F33C10"/>
    <w:rsid w:val="00F33CB3"/>
    <w:rsid w:val="00F33F6D"/>
    <w:rsid w:val="00F34083"/>
    <w:rsid w:val="00F34B8C"/>
    <w:rsid w:val="00F34E05"/>
    <w:rsid w:val="00F36205"/>
    <w:rsid w:val="00F367F5"/>
    <w:rsid w:val="00F36E33"/>
    <w:rsid w:val="00F37F75"/>
    <w:rsid w:val="00F40046"/>
    <w:rsid w:val="00F4019B"/>
    <w:rsid w:val="00F412FA"/>
    <w:rsid w:val="00F420E1"/>
    <w:rsid w:val="00F42831"/>
    <w:rsid w:val="00F4321F"/>
    <w:rsid w:val="00F438AE"/>
    <w:rsid w:val="00F43D44"/>
    <w:rsid w:val="00F447CE"/>
    <w:rsid w:val="00F448CB"/>
    <w:rsid w:val="00F44CA6"/>
    <w:rsid w:val="00F456B4"/>
    <w:rsid w:val="00F45742"/>
    <w:rsid w:val="00F45849"/>
    <w:rsid w:val="00F462EA"/>
    <w:rsid w:val="00F47291"/>
    <w:rsid w:val="00F47507"/>
    <w:rsid w:val="00F479C0"/>
    <w:rsid w:val="00F47B6A"/>
    <w:rsid w:val="00F50600"/>
    <w:rsid w:val="00F51114"/>
    <w:rsid w:val="00F514E9"/>
    <w:rsid w:val="00F5187E"/>
    <w:rsid w:val="00F518EE"/>
    <w:rsid w:val="00F51AF3"/>
    <w:rsid w:val="00F51EA5"/>
    <w:rsid w:val="00F51F6D"/>
    <w:rsid w:val="00F5206D"/>
    <w:rsid w:val="00F52A0C"/>
    <w:rsid w:val="00F52DDC"/>
    <w:rsid w:val="00F52F91"/>
    <w:rsid w:val="00F5311A"/>
    <w:rsid w:val="00F53AA8"/>
    <w:rsid w:val="00F53F81"/>
    <w:rsid w:val="00F54046"/>
    <w:rsid w:val="00F548D8"/>
    <w:rsid w:val="00F55101"/>
    <w:rsid w:val="00F552A2"/>
    <w:rsid w:val="00F556EB"/>
    <w:rsid w:val="00F55E11"/>
    <w:rsid w:val="00F56230"/>
    <w:rsid w:val="00F569D0"/>
    <w:rsid w:val="00F56F16"/>
    <w:rsid w:val="00F60B0A"/>
    <w:rsid w:val="00F61553"/>
    <w:rsid w:val="00F6168F"/>
    <w:rsid w:val="00F62485"/>
    <w:rsid w:val="00F64E46"/>
    <w:rsid w:val="00F64EDE"/>
    <w:rsid w:val="00F652CF"/>
    <w:rsid w:val="00F6592E"/>
    <w:rsid w:val="00F66BA8"/>
    <w:rsid w:val="00F70655"/>
    <w:rsid w:val="00F70747"/>
    <w:rsid w:val="00F70E8E"/>
    <w:rsid w:val="00F70E96"/>
    <w:rsid w:val="00F710AC"/>
    <w:rsid w:val="00F716B3"/>
    <w:rsid w:val="00F71C53"/>
    <w:rsid w:val="00F71E05"/>
    <w:rsid w:val="00F71E83"/>
    <w:rsid w:val="00F721CA"/>
    <w:rsid w:val="00F725C4"/>
    <w:rsid w:val="00F727AB"/>
    <w:rsid w:val="00F72EA0"/>
    <w:rsid w:val="00F73937"/>
    <w:rsid w:val="00F73A7F"/>
    <w:rsid w:val="00F73D74"/>
    <w:rsid w:val="00F76177"/>
    <w:rsid w:val="00F76AB5"/>
    <w:rsid w:val="00F7745A"/>
    <w:rsid w:val="00F778AE"/>
    <w:rsid w:val="00F77D6D"/>
    <w:rsid w:val="00F80880"/>
    <w:rsid w:val="00F80ECF"/>
    <w:rsid w:val="00F81523"/>
    <w:rsid w:val="00F81585"/>
    <w:rsid w:val="00F81AFA"/>
    <w:rsid w:val="00F824F7"/>
    <w:rsid w:val="00F826D9"/>
    <w:rsid w:val="00F842E4"/>
    <w:rsid w:val="00F84CC7"/>
    <w:rsid w:val="00F8676D"/>
    <w:rsid w:val="00F87630"/>
    <w:rsid w:val="00F87F4E"/>
    <w:rsid w:val="00F90A21"/>
    <w:rsid w:val="00F90A54"/>
    <w:rsid w:val="00F9120E"/>
    <w:rsid w:val="00F91416"/>
    <w:rsid w:val="00F920C6"/>
    <w:rsid w:val="00F92513"/>
    <w:rsid w:val="00F92A29"/>
    <w:rsid w:val="00F935F0"/>
    <w:rsid w:val="00F9401E"/>
    <w:rsid w:val="00F949FB"/>
    <w:rsid w:val="00F9524B"/>
    <w:rsid w:val="00F952D0"/>
    <w:rsid w:val="00F95387"/>
    <w:rsid w:val="00F963C4"/>
    <w:rsid w:val="00F968E0"/>
    <w:rsid w:val="00F972CC"/>
    <w:rsid w:val="00F973D5"/>
    <w:rsid w:val="00F97C55"/>
    <w:rsid w:val="00F97D0D"/>
    <w:rsid w:val="00FA001E"/>
    <w:rsid w:val="00FA0438"/>
    <w:rsid w:val="00FA0C7F"/>
    <w:rsid w:val="00FA10A8"/>
    <w:rsid w:val="00FA1660"/>
    <w:rsid w:val="00FA223A"/>
    <w:rsid w:val="00FA23D0"/>
    <w:rsid w:val="00FA2FAF"/>
    <w:rsid w:val="00FA2FF7"/>
    <w:rsid w:val="00FA3198"/>
    <w:rsid w:val="00FA4E99"/>
    <w:rsid w:val="00FA5532"/>
    <w:rsid w:val="00FA5F0A"/>
    <w:rsid w:val="00FA60E1"/>
    <w:rsid w:val="00FA618D"/>
    <w:rsid w:val="00FA61F6"/>
    <w:rsid w:val="00FA66DD"/>
    <w:rsid w:val="00FA74C0"/>
    <w:rsid w:val="00FB03E8"/>
    <w:rsid w:val="00FB0EC4"/>
    <w:rsid w:val="00FB0ED1"/>
    <w:rsid w:val="00FB10E4"/>
    <w:rsid w:val="00FB245D"/>
    <w:rsid w:val="00FB37AB"/>
    <w:rsid w:val="00FB40A5"/>
    <w:rsid w:val="00FB48DD"/>
    <w:rsid w:val="00FB55CF"/>
    <w:rsid w:val="00FB60B1"/>
    <w:rsid w:val="00FB62D3"/>
    <w:rsid w:val="00FB638F"/>
    <w:rsid w:val="00FB71F0"/>
    <w:rsid w:val="00FB78E7"/>
    <w:rsid w:val="00FC08C8"/>
    <w:rsid w:val="00FC0C13"/>
    <w:rsid w:val="00FC1697"/>
    <w:rsid w:val="00FC1D8E"/>
    <w:rsid w:val="00FC1E27"/>
    <w:rsid w:val="00FC1FCC"/>
    <w:rsid w:val="00FC26CB"/>
    <w:rsid w:val="00FC2899"/>
    <w:rsid w:val="00FC2D2F"/>
    <w:rsid w:val="00FC2F8D"/>
    <w:rsid w:val="00FC32EB"/>
    <w:rsid w:val="00FC351F"/>
    <w:rsid w:val="00FC3EED"/>
    <w:rsid w:val="00FC406F"/>
    <w:rsid w:val="00FC4845"/>
    <w:rsid w:val="00FC50F3"/>
    <w:rsid w:val="00FC538F"/>
    <w:rsid w:val="00FC5398"/>
    <w:rsid w:val="00FC54B5"/>
    <w:rsid w:val="00FC55E8"/>
    <w:rsid w:val="00FC5F83"/>
    <w:rsid w:val="00FC6465"/>
    <w:rsid w:val="00FC6927"/>
    <w:rsid w:val="00FC6A72"/>
    <w:rsid w:val="00FC703F"/>
    <w:rsid w:val="00FC7CA3"/>
    <w:rsid w:val="00FD05BF"/>
    <w:rsid w:val="00FD0735"/>
    <w:rsid w:val="00FD123A"/>
    <w:rsid w:val="00FD1885"/>
    <w:rsid w:val="00FD1E93"/>
    <w:rsid w:val="00FD29BD"/>
    <w:rsid w:val="00FD2CA3"/>
    <w:rsid w:val="00FD321E"/>
    <w:rsid w:val="00FD33E1"/>
    <w:rsid w:val="00FD38D2"/>
    <w:rsid w:val="00FD473B"/>
    <w:rsid w:val="00FD48A8"/>
    <w:rsid w:val="00FD4A38"/>
    <w:rsid w:val="00FD5540"/>
    <w:rsid w:val="00FD5A03"/>
    <w:rsid w:val="00FD5A3F"/>
    <w:rsid w:val="00FD5E07"/>
    <w:rsid w:val="00FD6287"/>
    <w:rsid w:val="00FD6C23"/>
    <w:rsid w:val="00FD709B"/>
    <w:rsid w:val="00FE000A"/>
    <w:rsid w:val="00FE0490"/>
    <w:rsid w:val="00FE0760"/>
    <w:rsid w:val="00FE0BE4"/>
    <w:rsid w:val="00FE0CE5"/>
    <w:rsid w:val="00FE180B"/>
    <w:rsid w:val="00FE1DD1"/>
    <w:rsid w:val="00FE2341"/>
    <w:rsid w:val="00FE2AF6"/>
    <w:rsid w:val="00FE2E7E"/>
    <w:rsid w:val="00FE2ECE"/>
    <w:rsid w:val="00FE318B"/>
    <w:rsid w:val="00FE3A3E"/>
    <w:rsid w:val="00FE3D2A"/>
    <w:rsid w:val="00FE3FE3"/>
    <w:rsid w:val="00FE3FF4"/>
    <w:rsid w:val="00FE4A85"/>
    <w:rsid w:val="00FE5567"/>
    <w:rsid w:val="00FE5A1F"/>
    <w:rsid w:val="00FE6148"/>
    <w:rsid w:val="00FE6175"/>
    <w:rsid w:val="00FE681B"/>
    <w:rsid w:val="00FE7B82"/>
    <w:rsid w:val="00FF0402"/>
    <w:rsid w:val="00FF0C86"/>
    <w:rsid w:val="00FF0D85"/>
    <w:rsid w:val="00FF16D9"/>
    <w:rsid w:val="00FF1FE7"/>
    <w:rsid w:val="00FF4BFF"/>
    <w:rsid w:val="00FF5472"/>
    <w:rsid w:val="00FF64EA"/>
    <w:rsid w:val="00FF6B36"/>
    <w:rsid w:val="00FF7021"/>
    <w:rsid w:val="00FF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421FCA-C882-4F40-8FA0-81A894850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466AB4"/>
    <w:pPr>
      <w:spacing w:line="360" w:lineRule="auto"/>
      <w:jc w:val="both"/>
    </w:pPr>
    <w:rPr>
      <w:sz w:val="28"/>
      <w:szCs w:val="24"/>
    </w:rPr>
  </w:style>
  <w:style w:type="paragraph" w:styleId="Heading1">
    <w:name w:val="heading 1"/>
    <w:next w:val="BodyText"/>
    <w:link w:val="Heading1Char"/>
    <w:qFormat/>
    <w:rsid w:val="001D63DD"/>
    <w:pPr>
      <w:keepNext/>
      <w:keepLines/>
      <w:pageBreakBefore/>
      <w:numPr>
        <w:numId w:val="17"/>
      </w:numPr>
      <w:suppressAutoHyphens/>
      <w:spacing w:line="480" w:lineRule="auto"/>
      <w:jc w:val="center"/>
      <w:outlineLvl w:val="0"/>
    </w:pPr>
    <w:rPr>
      <w:rFonts w:cs="Arial"/>
      <w:b/>
      <w:bCs/>
      <w:kern w:val="32"/>
      <w:sz w:val="32"/>
      <w:szCs w:val="32"/>
    </w:rPr>
  </w:style>
  <w:style w:type="paragraph" w:styleId="Heading2">
    <w:name w:val="heading 2"/>
    <w:basedOn w:val="Heading1"/>
    <w:next w:val="BodyText"/>
    <w:link w:val="Heading2Char"/>
    <w:qFormat/>
    <w:rsid w:val="001D63DD"/>
    <w:pPr>
      <w:pageBreakBefore w:val="0"/>
      <w:numPr>
        <w:ilvl w:val="1"/>
      </w:numPr>
      <w:jc w:val="left"/>
      <w:outlineLvl w:val="1"/>
    </w:pPr>
    <w:rPr>
      <w:bCs w:val="0"/>
      <w:iCs/>
      <w:szCs w:val="28"/>
    </w:rPr>
  </w:style>
  <w:style w:type="paragraph" w:styleId="Heading3">
    <w:name w:val="heading 3"/>
    <w:basedOn w:val="Heading2"/>
    <w:next w:val="BodyText"/>
    <w:link w:val="Heading3Char"/>
    <w:qFormat/>
    <w:rsid w:val="00CC17B6"/>
    <w:pPr>
      <w:numPr>
        <w:ilvl w:val="2"/>
      </w:numPr>
      <w:outlineLvl w:val="2"/>
    </w:pPr>
    <w:rPr>
      <w:bCs/>
      <w:sz w:val="28"/>
      <w:szCs w:val="26"/>
    </w:rPr>
  </w:style>
  <w:style w:type="paragraph" w:styleId="Heading40">
    <w:name w:val="heading 4"/>
    <w:basedOn w:val="Heading3"/>
    <w:next w:val="BodyText"/>
    <w:link w:val="Heading4Char"/>
    <w:qFormat/>
    <w:rsid w:val="00466AB4"/>
    <w:pPr>
      <w:numPr>
        <w:ilvl w:val="3"/>
      </w:numPr>
      <w:outlineLvl w:val="3"/>
    </w:pPr>
    <w:rPr>
      <w:bCs w:val="0"/>
      <w:szCs w:val="28"/>
    </w:rPr>
  </w:style>
  <w:style w:type="paragraph" w:styleId="Heading5">
    <w:name w:val="heading 5"/>
    <w:basedOn w:val="Heading40"/>
    <w:next w:val="BodyText"/>
    <w:link w:val="Heading5Char"/>
    <w:qFormat/>
    <w:rsid w:val="00466AB4"/>
    <w:pPr>
      <w:numPr>
        <w:ilvl w:val="4"/>
      </w:numPr>
      <w:outlineLvl w:val="4"/>
    </w:pPr>
    <w:rPr>
      <w:bCs/>
      <w:iCs w:val="0"/>
      <w:szCs w:val="26"/>
    </w:rPr>
  </w:style>
  <w:style w:type="paragraph" w:styleId="Heading6">
    <w:name w:val="heading 6"/>
    <w:basedOn w:val="Heading5"/>
    <w:next w:val="BodyText"/>
    <w:link w:val="Heading6Char"/>
    <w:qFormat/>
    <w:rsid w:val="00466AB4"/>
    <w:pPr>
      <w:numPr>
        <w:ilvl w:val="5"/>
      </w:numPr>
      <w:outlineLvl w:val="5"/>
    </w:pPr>
    <w:rPr>
      <w:bCs w:val="0"/>
      <w:szCs w:val="22"/>
    </w:rPr>
  </w:style>
  <w:style w:type="paragraph" w:styleId="Heading7">
    <w:name w:val="heading 7"/>
    <w:basedOn w:val="Normal"/>
    <w:next w:val="Normal"/>
    <w:link w:val="Heading7Char"/>
    <w:qFormat/>
    <w:rsid w:val="008F5BD7"/>
    <w:pPr>
      <w:numPr>
        <w:ilvl w:val="6"/>
        <w:numId w:val="14"/>
      </w:numPr>
      <w:spacing w:before="240" w:after="60"/>
      <w:outlineLvl w:val="6"/>
    </w:pPr>
    <w:rPr>
      <w:rFonts w:ascii="Arial" w:hAnsi="Arial"/>
      <w:sz w:val="20"/>
    </w:rPr>
  </w:style>
  <w:style w:type="paragraph" w:styleId="Heading8">
    <w:name w:val="heading 8"/>
    <w:basedOn w:val="Normal"/>
    <w:next w:val="Normal"/>
    <w:link w:val="Heading8Char"/>
    <w:qFormat/>
    <w:rsid w:val="008F5BD7"/>
    <w:pPr>
      <w:numPr>
        <w:ilvl w:val="7"/>
        <w:numId w:val="14"/>
      </w:numPr>
      <w:spacing w:before="240" w:after="60"/>
      <w:outlineLvl w:val="7"/>
    </w:pPr>
    <w:rPr>
      <w:rFonts w:ascii="Arial" w:hAnsi="Arial"/>
      <w:i/>
      <w:sz w:val="20"/>
    </w:rPr>
  </w:style>
  <w:style w:type="paragraph" w:styleId="Heading9">
    <w:name w:val="heading 9"/>
    <w:basedOn w:val="Normal"/>
    <w:next w:val="Normal"/>
    <w:link w:val="Heading9Char"/>
    <w:qFormat/>
    <w:rsid w:val="008F5BD7"/>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rsid w:val="00466AB4"/>
  </w:style>
  <w:style w:type="paragraph" w:styleId="BodyTextFirstIndent">
    <w:name w:val="Body Text First Indent"/>
    <w:basedOn w:val="BodyText"/>
    <w:link w:val="BodyTextFirstIndentChar"/>
    <w:rsid w:val="00466AB4"/>
    <w:pPr>
      <w:ind w:firstLine="432"/>
    </w:pPr>
  </w:style>
  <w:style w:type="character" w:customStyle="1" w:styleId="BodyTextChar">
    <w:name w:val="Body Text Char"/>
    <w:link w:val="BodyText"/>
    <w:rsid w:val="007561DB"/>
    <w:rPr>
      <w:sz w:val="28"/>
      <w:szCs w:val="24"/>
    </w:rPr>
  </w:style>
  <w:style w:type="paragraph" w:styleId="TableofFigures">
    <w:name w:val="table of figures"/>
    <w:basedOn w:val="Normal"/>
    <w:next w:val="Normal"/>
    <w:uiPriority w:val="99"/>
    <w:rsid w:val="0035232B"/>
  </w:style>
  <w:style w:type="table" w:styleId="TableGrid">
    <w:name w:val="Table Grid"/>
    <w:basedOn w:val="TableNormal"/>
    <w:rsid w:val="00C37D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466AB4"/>
    <w:pPr>
      <w:spacing w:before="120" w:after="120"/>
    </w:pPr>
    <w:rPr>
      <w:b/>
      <w:bCs/>
      <w:sz w:val="20"/>
      <w:szCs w:val="20"/>
    </w:rPr>
  </w:style>
  <w:style w:type="paragraph" w:styleId="Header">
    <w:name w:val="header"/>
    <w:basedOn w:val="Normal"/>
    <w:link w:val="HeaderChar"/>
    <w:uiPriority w:val="99"/>
    <w:rsid w:val="00DF5A88"/>
    <w:pPr>
      <w:tabs>
        <w:tab w:val="center" w:pos="4320"/>
        <w:tab w:val="right" w:pos="8640"/>
      </w:tabs>
    </w:pPr>
    <w:rPr>
      <w:sz w:val="24"/>
    </w:rPr>
  </w:style>
  <w:style w:type="character" w:customStyle="1" w:styleId="HeaderChar">
    <w:name w:val="Header Char"/>
    <w:basedOn w:val="DefaultParagraphFont"/>
    <w:link w:val="Header"/>
    <w:uiPriority w:val="99"/>
    <w:rsid w:val="00375B7F"/>
    <w:rPr>
      <w:sz w:val="24"/>
    </w:rPr>
  </w:style>
  <w:style w:type="paragraph" w:styleId="Footer">
    <w:name w:val="footer"/>
    <w:basedOn w:val="Normal"/>
    <w:link w:val="FooterChar"/>
    <w:uiPriority w:val="99"/>
    <w:rsid w:val="00DF5A88"/>
    <w:pPr>
      <w:tabs>
        <w:tab w:val="center" w:pos="4320"/>
        <w:tab w:val="right" w:pos="8640"/>
      </w:tabs>
    </w:pPr>
    <w:rPr>
      <w:sz w:val="24"/>
    </w:rPr>
  </w:style>
  <w:style w:type="character" w:customStyle="1" w:styleId="FooterChar">
    <w:name w:val="Footer Char"/>
    <w:basedOn w:val="DefaultParagraphFont"/>
    <w:link w:val="Footer"/>
    <w:uiPriority w:val="99"/>
    <w:rsid w:val="003B4AEF"/>
    <w:rPr>
      <w:sz w:val="24"/>
    </w:rPr>
  </w:style>
  <w:style w:type="character" w:styleId="PageNumber">
    <w:name w:val="page number"/>
    <w:basedOn w:val="DefaultParagraphFont"/>
    <w:rsid w:val="00DF5A88"/>
  </w:style>
  <w:style w:type="character" w:styleId="FollowedHyperlink">
    <w:name w:val="FollowedHyperlink"/>
    <w:basedOn w:val="DefaultParagraphFont"/>
    <w:rsid w:val="00DF5A88"/>
    <w:rPr>
      <w:color w:val="800080"/>
      <w:u w:val="single"/>
    </w:rPr>
  </w:style>
  <w:style w:type="character" w:styleId="Hyperlink">
    <w:name w:val="Hyperlink"/>
    <w:basedOn w:val="DefaultParagraphFont"/>
    <w:uiPriority w:val="99"/>
    <w:rsid w:val="00466AB4"/>
    <w:rPr>
      <w:color w:val="0000FF"/>
      <w:u w:val="single"/>
    </w:rPr>
  </w:style>
  <w:style w:type="paragraph" w:styleId="BodyTextIndent">
    <w:name w:val="Body Text Indent"/>
    <w:basedOn w:val="Normal"/>
    <w:link w:val="BodyTextIndentChar"/>
    <w:rsid w:val="00DF5A88"/>
    <w:pPr>
      <w:spacing w:after="120"/>
      <w:ind w:left="360"/>
    </w:pPr>
  </w:style>
  <w:style w:type="paragraph" w:styleId="List">
    <w:name w:val="List"/>
    <w:basedOn w:val="Normal"/>
    <w:autoRedefine/>
    <w:rsid w:val="00DF5A88"/>
    <w:pPr>
      <w:numPr>
        <w:numId w:val="13"/>
      </w:numPr>
      <w:spacing w:after="240"/>
    </w:pPr>
  </w:style>
  <w:style w:type="paragraph" w:customStyle="1" w:styleId="List2">
    <w:name w:val="List2"/>
    <w:basedOn w:val="List"/>
    <w:autoRedefine/>
    <w:rsid w:val="00DF5A88"/>
    <w:pPr>
      <w:numPr>
        <w:numId w:val="10"/>
      </w:numPr>
      <w:tabs>
        <w:tab w:val="clear" w:pos="360"/>
      </w:tabs>
      <w:ind w:left="568" w:hanging="284"/>
    </w:pPr>
  </w:style>
  <w:style w:type="paragraph" w:styleId="ListNumber">
    <w:name w:val="List Number"/>
    <w:basedOn w:val="Normal"/>
    <w:rsid w:val="00DF5A88"/>
    <w:pPr>
      <w:numPr>
        <w:numId w:val="6"/>
      </w:numPr>
      <w:spacing w:after="240"/>
    </w:pPr>
  </w:style>
  <w:style w:type="character" w:styleId="LineNumber">
    <w:name w:val="line number"/>
    <w:basedOn w:val="DefaultParagraphFont"/>
    <w:rsid w:val="00DF5A88"/>
  </w:style>
  <w:style w:type="paragraph" w:styleId="ListNumber2">
    <w:name w:val="List Number 2"/>
    <w:basedOn w:val="Normal"/>
    <w:rsid w:val="00DF5A88"/>
    <w:pPr>
      <w:numPr>
        <w:numId w:val="7"/>
      </w:numPr>
    </w:pPr>
  </w:style>
  <w:style w:type="paragraph" w:customStyle="1" w:styleId="Bullet10">
    <w:name w:val="Bullet1"/>
    <w:basedOn w:val="Normal"/>
    <w:rsid w:val="00DF5A88"/>
    <w:pPr>
      <w:numPr>
        <w:numId w:val="12"/>
      </w:numPr>
    </w:pPr>
  </w:style>
  <w:style w:type="paragraph" w:customStyle="1" w:styleId="Bullet2">
    <w:name w:val="Bullet2"/>
    <w:basedOn w:val="Bullet10"/>
    <w:rsid w:val="00DF5A88"/>
    <w:pPr>
      <w:numPr>
        <w:numId w:val="11"/>
      </w:numPr>
      <w:tabs>
        <w:tab w:val="clear" w:pos="907"/>
        <w:tab w:val="num" w:pos="360"/>
      </w:tabs>
      <w:ind w:left="720" w:hanging="360"/>
    </w:pPr>
  </w:style>
  <w:style w:type="paragraph" w:styleId="Index1">
    <w:name w:val="index 1"/>
    <w:basedOn w:val="Normal"/>
    <w:next w:val="Normal"/>
    <w:autoRedefine/>
    <w:semiHidden/>
    <w:rsid w:val="00DF5A88"/>
    <w:pPr>
      <w:ind w:left="240" w:hanging="240"/>
    </w:pPr>
  </w:style>
  <w:style w:type="paragraph" w:styleId="Index2">
    <w:name w:val="index 2"/>
    <w:basedOn w:val="Normal"/>
    <w:next w:val="Normal"/>
    <w:autoRedefine/>
    <w:semiHidden/>
    <w:rsid w:val="00DF5A88"/>
    <w:pPr>
      <w:ind w:left="480" w:hanging="240"/>
    </w:pPr>
  </w:style>
  <w:style w:type="paragraph" w:styleId="Index3">
    <w:name w:val="index 3"/>
    <w:basedOn w:val="Normal"/>
    <w:next w:val="Normal"/>
    <w:autoRedefine/>
    <w:semiHidden/>
    <w:rsid w:val="00DF5A88"/>
    <w:pPr>
      <w:ind w:left="720" w:hanging="240"/>
    </w:pPr>
  </w:style>
  <w:style w:type="paragraph" w:styleId="Index4">
    <w:name w:val="index 4"/>
    <w:basedOn w:val="Normal"/>
    <w:next w:val="Normal"/>
    <w:autoRedefine/>
    <w:semiHidden/>
    <w:rsid w:val="00DF5A88"/>
    <w:pPr>
      <w:ind w:left="960" w:hanging="240"/>
    </w:pPr>
  </w:style>
  <w:style w:type="paragraph" w:styleId="Index5">
    <w:name w:val="index 5"/>
    <w:basedOn w:val="Normal"/>
    <w:next w:val="Normal"/>
    <w:autoRedefine/>
    <w:semiHidden/>
    <w:rsid w:val="00DF5A88"/>
    <w:pPr>
      <w:ind w:left="1200" w:hanging="240"/>
    </w:pPr>
  </w:style>
  <w:style w:type="paragraph" w:styleId="Index6">
    <w:name w:val="index 6"/>
    <w:basedOn w:val="Normal"/>
    <w:next w:val="Normal"/>
    <w:autoRedefine/>
    <w:semiHidden/>
    <w:rsid w:val="00DF5A88"/>
    <w:pPr>
      <w:ind w:left="1440" w:hanging="240"/>
    </w:pPr>
  </w:style>
  <w:style w:type="paragraph" w:styleId="Index7">
    <w:name w:val="index 7"/>
    <w:basedOn w:val="Normal"/>
    <w:next w:val="Normal"/>
    <w:autoRedefine/>
    <w:semiHidden/>
    <w:rsid w:val="00DF5A88"/>
    <w:pPr>
      <w:ind w:left="1680" w:hanging="240"/>
    </w:pPr>
  </w:style>
  <w:style w:type="paragraph" w:styleId="Index8">
    <w:name w:val="index 8"/>
    <w:basedOn w:val="Normal"/>
    <w:next w:val="Normal"/>
    <w:autoRedefine/>
    <w:semiHidden/>
    <w:rsid w:val="00DF5A88"/>
    <w:pPr>
      <w:ind w:left="1920" w:hanging="240"/>
    </w:pPr>
  </w:style>
  <w:style w:type="paragraph" w:styleId="Index9">
    <w:name w:val="index 9"/>
    <w:basedOn w:val="Normal"/>
    <w:next w:val="Normal"/>
    <w:autoRedefine/>
    <w:semiHidden/>
    <w:rsid w:val="00DF5A88"/>
    <w:pPr>
      <w:ind w:left="2160" w:hanging="240"/>
    </w:pPr>
  </w:style>
  <w:style w:type="paragraph" w:styleId="IndexHeading">
    <w:name w:val="index heading"/>
    <w:basedOn w:val="Normal"/>
    <w:next w:val="Index1"/>
    <w:semiHidden/>
    <w:rsid w:val="00DF5A88"/>
  </w:style>
  <w:style w:type="paragraph" w:customStyle="1" w:styleId="BodyTextKeep">
    <w:name w:val="Body Text Keep"/>
    <w:basedOn w:val="BodyText"/>
    <w:rsid w:val="00DF5A88"/>
    <w:pPr>
      <w:keepNext/>
      <w:tabs>
        <w:tab w:val="right" w:pos="8640"/>
      </w:tabs>
      <w:spacing w:after="280" w:line="240" w:lineRule="auto"/>
    </w:pPr>
    <w:rPr>
      <w:rFonts w:ascii="Garamond" w:hAnsi="Garamond"/>
      <w:spacing w:val="-2"/>
    </w:rPr>
  </w:style>
  <w:style w:type="paragraph" w:styleId="ListBullet">
    <w:name w:val="List Bullet"/>
    <w:basedOn w:val="Normal"/>
    <w:autoRedefine/>
    <w:rsid w:val="00DF5A88"/>
    <w:pPr>
      <w:numPr>
        <w:numId w:val="2"/>
      </w:numPr>
    </w:pPr>
  </w:style>
  <w:style w:type="paragraph" w:styleId="ListBullet3">
    <w:name w:val="List Bullet 3"/>
    <w:basedOn w:val="Normal"/>
    <w:autoRedefine/>
    <w:rsid w:val="00DF5A88"/>
    <w:pPr>
      <w:numPr>
        <w:numId w:val="3"/>
      </w:numPr>
    </w:pPr>
  </w:style>
  <w:style w:type="paragraph" w:styleId="ListBullet4">
    <w:name w:val="List Bullet 4"/>
    <w:basedOn w:val="Normal"/>
    <w:autoRedefine/>
    <w:rsid w:val="00DF5A88"/>
    <w:pPr>
      <w:numPr>
        <w:numId w:val="4"/>
      </w:numPr>
    </w:pPr>
  </w:style>
  <w:style w:type="paragraph" w:styleId="ListBullet5">
    <w:name w:val="List Bullet 5"/>
    <w:basedOn w:val="Normal"/>
    <w:autoRedefine/>
    <w:rsid w:val="00DF5A88"/>
    <w:pPr>
      <w:numPr>
        <w:numId w:val="5"/>
      </w:numPr>
      <w:tabs>
        <w:tab w:val="clear" w:pos="1800"/>
        <w:tab w:val="num" w:pos="720"/>
      </w:tabs>
      <w:ind w:left="720"/>
    </w:pPr>
  </w:style>
  <w:style w:type="paragraph" w:styleId="ListNumber3">
    <w:name w:val="List Number 3"/>
    <w:basedOn w:val="Normal"/>
    <w:rsid w:val="00DF5A88"/>
    <w:pPr>
      <w:numPr>
        <w:numId w:val="1"/>
      </w:numPr>
    </w:pPr>
  </w:style>
  <w:style w:type="paragraph" w:styleId="ListNumber4">
    <w:name w:val="List Number 4"/>
    <w:basedOn w:val="Normal"/>
    <w:rsid w:val="00DF5A88"/>
    <w:pPr>
      <w:numPr>
        <w:numId w:val="8"/>
      </w:numPr>
    </w:pPr>
  </w:style>
  <w:style w:type="paragraph" w:styleId="ListNumber5">
    <w:name w:val="List Number 5"/>
    <w:basedOn w:val="Normal"/>
    <w:rsid w:val="00DF5A88"/>
    <w:pPr>
      <w:numPr>
        <w:numId w:val="9"/>
      </w:numPr>
    </w:pPr>
  </w:style>
  <w:style w:type="paragraph" w:styleId="ListBullet2">
    <w:name w:val="List Bullet 2"/>
    <w:basedOn w:val="Normal"/>
    <w:autoRedefine/>
    <w:rsid w:val="0038047D"/>
    <w:pPr>
      <w:jc w:val="center"/>
    </w:pPr>
    <w:rPr>
      <w:lang w:val="en-AU"/>
    </w:rPr>
  </w:style>
  <w:style w:type="paragraph" w:styleId="NormalWeb">
    <w:name w:val="Normal (Web)"/>
    <w:basedOn w:val="Normal"/>
    <w:uiPriority w:val="99"/>
    <w:unhideWhenUsed/>
    <w:rsid w:val="00C36E0D"/>
    <w:pPr>
      <w:spacing w:before="100" w:beforeAutospacing="1" w:after="100" w:afterAutospacing="1" w:line="240" w:lineRule="auto"/>
    </w:pPr>
  </w:style>
  <w:style w:type="paragraph" w:customStyle="1" w:styleId="StyleBodyTextFirstline05">
    <w:name w:val="Style Body Text + First line:  0.5&quot;"/>
    <w:basedOn w:val="BodyText"/>
    <w:rsid w:val="00175EF6"/>
    <w:pPr>
      <w:ind w:firstLine="720"/>
    </w:pPr>
  </w:style>
  <w:style w:type="paragraph" w:styleId="ListParagraph">
    <w:name w:val="List Paragraph"/>
    <w:basedOn w:val="Normal"/>
    <w:uiPriority w:val="34"/>
    <w:qFormat/>
    <w:rsid w:val="00E136B9"/>
    <w:pPr>
      <w:spacing w:line="240" w:lineRule="auto"/>
      <w:ind w:left="720"/>
      <w:contextualSpacing/>
    </w:pPr>
  </w:style>
  <w:style w:type="paragraph" w:customStyle="1" w:styleId="Frontmatter">
    <w:name w:val="Frontmatter"/>
    <w:basedOn w:val="Heading1"/>
    <w:next w:val="BodyText"/>
    <w:rsid w:val="00466AB4"/>
    <w:pPr>
      <w:numPr>
        <w:numId w:val="0"/>
      </w:numPr>
    </w:pPr>
  </w:style>
  <w:style w:type="paragraph" w:customStyle="1" w:styleId="CaptionFigure">
    <w:name w:val="Caption: Figure"/>
    <w:basedOn w:val="Caption"/>
    <w:next w:val="BodyText"/>
    <w:rsid w:val="00F462EA"/>
    <w:pPr>
      <w:spacing w:line="240" w:lineRule="auto"/>
      <w:jc w:val="center"/>
    </w:pPr>
    <w:rPr>
      <w:sz w:val="28"/>
    </w:rPr>
  </w:style>
  <w:style w:type="paragraph" w:customStyle="1" w:styleId="CaptionTable">
    <w:name w:val="Caption: Table"/>
    <w:basedOn w:val="Caption"/>
    <w:next w:val="BodyText"/>
    <w:rsid w:val="00CC17B6"/>
    <w:pPr>
      <w:spacing w:line="240" w:lineRule="auto"/>
    </w:pPr>
    <w:rPr>
      <w:sz w:val="28"/>
    </w:rPr>
  </w:style>
  <w:style w:type="paragraph" w:customStyle="1" w:styleId="Bullet1">
    <w:name w:val="Bullet 1"/>
    <w:basedOn w:val="Normal"/>
    <w:next w:val="BodyText"/>
    <w:qFormat/>
    <w:rsid w:val="00CB5067"/>
    <w:pPr>
      <w:numPr>
        <w:numId w:val="18"/>
      </w:numPr>
      <w:ind w:left="792"/>
    </w:pPr>
  </w:style>
  <w:style w:type="paragraph" w:customStyle="1" w:styleId="Bullet20">
    <w:name w:val="Bullet 2"/>
    <w:basedOn w:val="Normal"/>
    <w:next w:val="BodyText"/>
    <w:qFormat/>
    <w:rsid w:val="00466AB4"/>
    <w:pPr>
      <w:numPr>
        <w:numId w:val="19"/>
      </w:numPr>
    </w:pPr>
  </w:style>
  <w:style w:type="paragraph" w:customStyle="1" w:styleId="Bullet3">
    <w:name w:val="Bullet 3"/>
    <w:basedOn w:val="Normal"/>
    <w:next w:val="BodyText"/>
    <w:qFormat/>
    <w:rsid w:val="00466AB4"/>
    <w:pPr>
      <w:numPr>
        <w:numId w:val="20"/>
      </w:numPr>
    </w:pPr>
  </w:style>
  <w:style w:type="paragraph" w:customStyle="1" w:styleId="Number1">
    <w:name w:val="Number 1"/>
    <w:basedOn w:val="Normal"/>
    <w:next w:val="BodyText"/>
    <w:qFormat/>
    <w:rsid w:val="00466AB4"/>
    <w:pPr>
      <w:numPr>
        <w:numId w:val="23"/>
      </w:numPr>
    </w:pPr>
  </w:style>
  <w:style w:type="paragraph" w:customStyle="1" w:styleId="Number2">
    <w:name w:val="Number 2"/>
    <w:basedOn w:val="Normal"/>
    <w:next w:val="BodyText"/>
    <w:qFormat/>
    <w:rsid w:val="00466AB4"/>
    <w:pPr>
      <w:numPr>
        <w:numId w:val="24"/>
      </w:numPr>
    </w:pPr>
  </w:style>
  <w:style w:type="paragraph" w:customStyle="1" w:styleId="Number3">
    <w:name w:val="Number 3"/>
    <w:basedOn w:val="Normal"/>
    <w:next w:val="BodyText"/>
    <w:qFormat/>
    <w:rsid w:val="00466AB4"/>
    <w:pPr>
      <w:numPr>
        <w:numId w:val="21"/>
      </w:numPr>
    </w:pPr>
  </w:style>
  <w:style w:type="paragraph" w:customStyle="1" w:styleId="Bullet4">
    <w:name w:val="Bullet 4"/>
    <w:basedOn w:val="Normal"/>
    <w:next w:val="BodyText"/>
    <w:qFormat/>
    <w:rsid w:val="00466AB4"/>
    <w:pPr>
      <w:numPr>
        <w:numId w:val="22"/>
      </w:numPr>
      <w:ind w:left="0" w:firstLine="1584"/>
    </w:pPr>
  </w:style>
  <w:style w:type="paragraph" w:customStyle="1" w:styleId="Vd">
    <w:name w:val="Ví dụ"/>
    <w:basedOn w:val="Normal"/>
    <w:next w:val="BodyText"/>
    <w:qFormat/>
    <w:rsid w:val="00D8163F"/>
    <w:pPr>
      <w:ind w:left="1152"/>
    </w:pPr>
    <w:rPr>
      <w:i/>
      <w:lang w:val="en-AU"/>
    </w:rPr>
  </w:style>
  <w:style w:type="paragraph" w:customStyle="1" w:styleId="BlockQuote">
    <w:name w:val="Block Quote"/>
    <w:basedOn w:val="Normal"/>
    <w:next w:val="BodyText"/>
    <w:rsid w:val="00466AB4"/>
    <w:pPr>
      <w:spacing w:before="60" w:after="240" w:line="240" w:lineRule="auto"/>
      <w:ind w:left="720" w:right="720"/>
    </w:pPr>
  </w:style>
  <w:style w:type="paragraph" w:styleId="Title">
    <w:name w:val="Title"/>
    <w:basedOn w:val="Normal"/>
    <w:next w:val="BodyText"/>
    <w:link w:val="TitleChar"/>
    <w:qFormat/>
    <w:rsid w:val="00466AB4"/>
    <w:pPr>
      <w:spacing w:after="60" w:line="240" w:lineRule="auto"/>
      <w:jc w:val="center"/>
      <w:outlineLvl w:val="0"/>
    </w:pPr>
    <w:rPr>
      <w:rFonts w:cs="Arial"/>
      <w:b/>
      <w:bCs/>
      <w:kern w:val="28"/>
      <w:szCs w:val="32"/>
    </w:rPr>
  </w:style>
  <w:style w:type="character" w:customStyle="1" w:styleId="TitleChar">
    <w:name w:val="Title Char"/>
    <w:basedOn w:val="DefaultParagraphFont"/>
    <w:link w:val="Title"/>
    <w:rsid w:val="00963CC8"/>
    <w:rPr>
      <w:rFonts w:cs="Arial"/>
      <w:b/>
      <w:bCs/>
      <w:kern w:val="28"/>
      <w:sz w:val="28"/>
      <w:szCs w:val="32"/>
    </w:rPr>
  </w:style>
  <w:style w:type="paragraph" w:styleId="TOC2">
    <w:name w:val="toc 2"/>
    <w:basedOn w:val="TOC1"/>
    <w:next w:val="Normal"/>
    <w:autoRedefine/>
    <w:uiPriority w:val="39"/>
    <w:rsid w:val="00466AB4"/>
    <w:pPr>
      <w:ind w:left="936" w:hanging="576"/>
    </w:pPr>
  </w:style>
  <w:style w:type="paragraph" w:styleId="TOC1">
    <w:name w:val="toc 1"/>
    <w:basedOn w:val="Normal"/>
    <w:next w:val="Normal"/>
    <w:autoRedefine/>
    <w:uiPriority w:val="39"/>
    <w:rsid w:val="00970C81"/>
    <w:pPr>
      <w:tabs>
        <w:tab w:val="left" w:pos="1701"/>
        <w:tab w:val="right" w:leader="dot" w:pos="8558"/>
      </w:tabs>
      <w:spacing w:after="200" w:line="240" w:lineRule="auto"/>
      <w:ind w:left="360" w:hanging="360"/>
      <w:jc w:val="center"/>
    </w:pPr>
    <w:rPr>
      <w:sz w:val="32"/>
      <w:szCs w:val="32"/>
    </w:rPr>
  </w:style>
  <w:style w:type="paragraph" w:styleId="TOC3">
    <w:name w:val="toc 3"/>
    <w:basedOn w:val="TOC2"/>
    <w:next w:val="Normal"/>
    <w:autoRedefine/>
    <w:uiPriority w:val="39"/>
    <w:rsid w:val="00892E78"/>
    <w:pPr>
      <w:tabs>
        <w:tab w:val="left" w:pos="1843"/>
      </w:tabs>
      <w:ind w:left="1701" w:hanging="765"/>
      <w:jc w:val="both"/>
    </w:pPr>
  </w:style>
  <w:style w:type="paragraph" w:styleId="TOC4">
    <w:name w:val="toc 4"/>
    <w:basedOn w:val="TOC3"/>
    <w:next w:val="Normal"/>
    <w:autoRedefine/>
    <w:uiPriority w:val="39"/>
    <w:rsid w:val="00466AB4"/>
    <w:pPr>
      <w:ind w:left="2506" w:hanging="864"/>
    </w:pPr>
  </w:style>
  <w:style w:type="paragraph" w:customStyle="1" w:styleId="Bibentry">
    <w:name w:val="Bibentry"/>
    <w:basedOn w:val="Normal"/>
    <w:rsid w:val="00466AB4"/>
    <w:pPr>
      <w:keepLines/>
      <w:suppressAutoHyphens/>
      <w:spacing w:after="240" w:line="240" w:lineRule="auto"/>
      <w:ind w:left="720" w:hanging="720"/>
    </w:pPr>
  </w:style>
  <w:style w:type="paragraph" w:customStyle="1" w:styleId="BodyCenter">
    <w:name w:val="Body Center"/>
    <w:basedOn w:val="Normal"/>
    <w:next w:val="BodyText"/>
    <w:qFormat/>
    <w:rsid w:val="00466AB4"/>
    <w:pPr>
      <w:jc w:val="center"/>
    </w:pPr>
  </w:style>
  <w:style w:type="paragraph" w:styleId="BlockText">
    <w:name w:val="Block Text"/>
    <w:basedOn w:val="Normal"/>
    <w:rsid w:val="00963CC8"/>
    <w:pPr>
      <w:spacing w:after="120"/>
      <w:ind w:left="1440" w:right="1440"/>
    </w:pPr>
    <w:rPr>
      <w:sz w:val="24"/>
    </w:rPr>
  </w:style>
  <w:style w:type="paragraph" w:customStyle="1" w:styleId="Preformatted">
    <w:name w:val="Preformatted"/>
    <w:basedOn w:val="Normal"/>
    <w:rsid w:val="00963CC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customStyle="1" w:styleId="FrontHead">
    <w:name w:val="Front_Head"/>
    <w:basedOn w:val="Normal"/>
    <w:next w:val="BodyText"/>
    <w:rsid w:val="00963CC8"/>
    <w:pPr>
      <w:pageBreakBefore/>
      <w:spacing w:after="420"/>
      <w:jc w:val="center"/>
    </w:pPr>
    <w:rPr>
      <w:b/>
      <w:caps/>
      <w:sz w:val="32"/>
    </w:rPr>
  </w:style>
  <w:style w:type="paragraph" w:customStyle="1" w:styleId="Appendix">
    <w:name w:val="Appendix"/>
    <w:basedOn w:val="Normal"/>
    <w:next w:val="BodyText"/>
    <w:rsid w:val="00AF76CD"/>
    <w:pPr>
      <w:keepNext/>
      <w:pageBreakBefore/>
      <w:spacing w:after="240"/>
      <w:jc w:val="center"/>
    </w:pPr>
    <w:rPr>
      <w:b/>
      <w:sz w:val="48"/>
    </w:rPr>
  </w:style>
  <w:style w:type="paragraph" w:customStyle="1" w:styleId="Equation">
    <w:name w:val="Equation"/>
    <w:basedOn w:val="BodyTextFirstIndent"/>
    <w:next w:val="BodyTextFirstIndent"/>
    <w:rsid w:val="00963CC8"/>
    <w:pPr>
      <w:tabs>
        <w:tab w:val="center" w:pos="4253"/>
        <w:tab w:val="right" w:pos="8505"/>
      </w:tabs>
      <w:ind w:firstLine="0"/>
    </w:pPr>
  </w:style>
  <w:style w:type="paragraph" w:customStyle="1" w:styleId="BackHead">
    <w:name w:val="Back_Head"/>
    <w:basedOn w:val="FrontHead"/>
    <w:next w:val="BodyText"/>
    <w:rsid w:val="00963CC8"/>
    <w:rPr>
      <w:caps w:val="0"/>
    </w:rPr>
  </w:style>
  <w:style w:type="paragraph" w:customStyle="1" w:styleId="Biblio">
    <w:name w:val="Biblio"/>
    <w:basedOn w:val="Normal"/>
    <w:rsid w:val="00963CC8"/>
    <w:pPr>
      <w:spacing w:after="120" w:line="240" w:lineRule="auto"/>
      <w:ind w:left="289" w:hanging="289"/>
    </w:pPr>
    <w:rPr>
      <w:sz w:val="24"/>
    </w:rPr>
  </w:style>
  <w:style w:type="paragraph" w:customStyle="1" w:styleId="Blockquote0">
    <w:name w:val="Block_quote"/>
    <w:basedOn w:val="Normal"/>
    <w:next w:val="BodyTextFirstIndent"/>
    <w:rsid w:val="00963CC8"/>
    <w:pPr>
      <w:spacing w:before="120" w:after="240" w:line="240" w:lineRule="auto"/>
      <w:ind w:left="1440" w:right="1440"/>
    </w:pPr>
    <w:rPr>
      <w:sz w:val="24"/>
    </w:rPr>
  </w:style>
  <w:style w:type="paragraph" w:styleId="TOC5">
    <w:name w:val="toc 5"/>
    <w:basedOn w:val="Normal"/>
    <w:next w:val="Normal"/>
    <w:autoRedefine/>
    <w:uiPriority w:val="39"/>
    <w:rsid w:val="00963CC8"/>
    <w:pPr>
      <w:ind w:left="880"/>
    </w:pPr>
  </w:style>
  <w:style w:type="paragraph" w:styleId="TOC6">
    <w:name w:val="toc 6"/>
    <w:basedOn w:val="Normal"/>
    <w:next w:val="Normal"/>
    <w:autoRedefine/>
    <w:uiPriority w:val="39"/>
    <w:rsid w:val="00963CC8"/>
    <w:pPr>
      <w:ind w:left="1100"/>
    </w:pPr>
  </w:style>
  <w:style w:type="paragraph" w:styleId="TOC7">
    <w:name w:val="toc 7"/>
    <w:basedOn w:val="Normal"/>
    <w:next w:val="Normal"/>
    <w:autoRedefine/>
    <w:uiPriority w:val="39"/>
    <w:rsid w:val="00963CC8"/>
    <w:pPr>
      <w:ind w:left="1320"/>
    </w:pPr>
  </w:style>
  <w:style w:type="paragraph" w:styleId="TOC8">
    <w:name w:val="toc 8"/>
    <w:basedOn w:val="Normal"/>
    <w:next w:val="Normal"/>
    <w:autoRedefine/>
    <w:uiPriority w:val="39"/>
    <w:rsid w:val="00963CC8"/>
    <w:pPr>
      <w:ind w:left="1540"/>
    </w:pPr>
  </w:style>
  <w:style w:type="paragraph" w:styleId="TOC9">
    <w:name w:val="toc 9"/>
    <w:basedOn w:val="Normal"/>
    <w:next w:val="Normal"/>
    <w:autoRedefine/>
    <w:uiPriority w:val="39"/>
    <w:rsid w:val="00963CC8"/>
    <w:pPr>
      <w:ind w:left="1760"/>
    </w:pPr>
  </w:style>
  <w:style w:type="paragraph" w:styleId="DocumentMap">
    <w:name w:val="Document Map"/>
    <w:basedOn w:val="Normal"/>
    <w:link w:val="DocumentMapChar"/>
    <w:rsid w:val="00963CC8"/>
    <w:pPr>
      <w:shd w:val="clear" w:color="auto" w:fill="000080"/>
    </w:pPr>
    <w:rPr>
      <w:rFonts w:ascii="Tahoma" w:hAnsi="Tahoma" w:cs="Tahoma"/>
    </w:rPr>
  </w:style>
  <w:style w:type="character" w:customStyle="1" w:styleId="DocumentMapChar">
    <w:name w:val="Document Map Char"/>
    <w:basedOn w:val="DefaultParagraphFont"/>
    <w:link w:val="DocumentMap"/>
    <w:rsid w:val="00963CC8"/>
    <w:rPr>
      <w:rFonts w:ascii="Tahoma" w:hAnsi="Tahoma" w:cs="Tahoma"/>
      <w:sz w:val="28"/>
      <w:szCs w:val="24"/>
      <w:shd w:val="clear" w:color="auto" w:fill="000080"/>
    </w:rPr>
  </w:style>
  <w:style w:type="paragraph" w:customStyle="1" w:styleId="PicAlign">
    <w:name w:val="PicAlign"/>
    <w:basedOn w:val="Normal"/>
    <w:rsid w:val="00963CC8"/>
    <w:pPr>
      <w:jc w:val="center"/>
    </w:pPr>
  </w:style>
  <w:style w:type="paragraph" w:styleId="Salutation">
    <w:name w:val="Salutation"/>
    <w:basedOn w:val="Normal"/>
    <w:next w:val="Normal"/>
    <w:link w:val="SalutationChar"/>
    <w:rsid w:val="00963CC8"/>
  </w:style>
  <w:style w:type="character" w:customStyle="1" w:styleId="SalutationChar">
    <w:name w:val="Salutation Char"/>
    <w:basedOn w:val="DefaultParagraphFont"/>
    <w:link w:val="Salutation"/>
    <w:rsid w:val="00963CC8"/>
    <w:rPr>
      <w:sz w:val="28"/>
      <w:szCs w:val="24"/>
    </w:rPr>
  </w:style>
  <w:style w:type="paragraph" w:customStyle="1" w:styleId="StyleAddTextNoBoader">
    <w:name w:val="StyleAddTextNoBoader"/>
    <w:basedOn w:val="Normal"/>
    <w:autoRedefine/>
    <w:rsid w:val="00963CC8"/>
    <w:pPr>
      <w:framePr w:hSpace="181" w:vSpace="181" w:wrap="notBeside" w:vAnchor="text" w:hAnchor="text" w:y="1"/>
      <w:spacing w:line="240" w:lineRule="auto"/>
    </w:pPr>
  </w:style>
  <w:style w:type="character" w:customStyle="1" w:styleId="MTEquationSection">
    <w:name w:val="MTEquationSection"/>
    <w:rsid w:val="00963CC8"/>
    <w:rPr>
      <w:vanish/>
      <w:color w:val="FF0000"/>
    </w:rPr>
  </w:style>
  <w:style w:type="paragraph" w:customStyle="1" w:styleId="StyleBodyTextTimesNewRoman95ptFirstline05">
    <w:name w:val="Style Body Text + TimesNewRoman 9.5 pt First line:  0.5&quot;"/>
    <w:basedOn w:val="BodyText"/>
    <w:rsid w:val="00963CC8"/>
    <w:pPr>
      <w:ind w:firstLine="720"/>
    </w:pPr>
    <w:rPr>
      <w:rFonts w:ascii="TimesNewRoman" w:hAnsi="TimesNewRoman"/>
    </w:rPr>
  </w:style>
  <w:style w:type="paragraph" w:customStyle="1" w:styleId="Figure">
    <w:name w:val="Figure"/>
    <w:basedOn w:val="StyleBodyTextTimesNewRoman95ptFirstline05"/>
    <w:qFormat/>
    <w:rsid w:val="00963CC8"/>
    <w:pPr>
      <w:ind w:left="720" w:hanging="360"/>
      <w:jc w:val="center"/>
    </w:pPr>
    <w:rPr>
      <w:rFonts w:eastAsia="Batang"/>
      <w:i/>
      <w:lang w:eastAsia="ko-KR"/>
    </w:rPr>
  </w:style>
  <w:style w:type="paragraph" w:styleId="BalloonText">
    <w:name w:val="Balloon Text"/>
    <w:basedOn w:val="Normal"/>
    <w:link w:val="BalloonTextChar"/>
    <w:rsid w:val="00963CC8"/>
    <w:pPr>
      <w:spacing w:line="240" w:lineRule="auto"/>
    </w:pPr>
    <w:rPr>
      <w:rFonts w:ascii="Tahoma" w:hAnsi="Tahoma"/>
      <w:sz w:val="16"/>
      <w:szCs w:val="16"/>
    </w:rPr>
  </w:style>
  <w:style w:type="character" w:customStyle="1" w:styleId="BalloonTextChar">
    <w:name w:val="Balloon Text Char"/>
    <w:basedOn w:val="DefaultParagraphFont"/>
    <w:link w:val="BalloonText"/>
    <w:rsid w:val="00963CC8"/>
    <w:rPr>
      <w:rFonts w:ascii="Tahoma" w:hAnsi="Tahoma"/>
      <w:sz w:val="16"/>
      <w:szCs w:val="16"/>
    </w:rPr>
  </w:style>
  <w:style w:type="character" w:customStyle="1" w:styleId="apple-converted-space">
    <w:name w:val="apple-converted-space"/>
    <w:basedOn w:val="DefaultParagraphFont"/>
    <w:rsid w:val="00963CC8"/>
  </w:style>
  <w:style w:type="character" w:customStyle="1" w:styleId="apple-style-span">
    <w:name w:val="apple-style-span"/>
    <w:basedOn w:val="DefaultParagraphFont"/>
    <w:rsid w:val="00963CC8"/>
  </w:style>
  <w:style w:type="character" w:styleId="Strong">
    <w:name w:val="Strong"/>
    <w:uiPriority w:val="22"/>
    <w:qFormat/>
    <w:rsid w:val="00963CC8"/>
    <w:rPr>
      <w:b/>
      <w:bCs/>
    </w:rPr>
  </w:style>
  <w:style w:type="character" w:styleId="Emphasis">
    <w:name w:val="Emphasis"/>
    <w:uiPriority w:val="20"/>
    <w:qFormat/>
    <w:rsid w:val="00963CC8"/>
    <w:rPr>
      <w:i/>
      <w:iCs/>
    </w:rPr>
  </w:style>
  <w:style w:type="paragraph" w:styleId="TOCHeading">
    <w:name w:val="TOC Heading"/>
    <w:basedOn w:val="Heading1"/>
    <w:next w:val="Normal"/>
    <w:uiPriority w:val="39"/>
    <w:unhideWhenUsed/>
    <w:qFormat/>
    <w:rsid w:val="00963CC8"/>
    <w:pPr>
      <w:numPr>
        <w:numId w:val="0"/>
      </w:numPr>
      <w:spacing w:before="480" w:line="276" w:lineRule="auto"/>
      <w:outlineLvl w:val="9"/>
    </w:pPr>
    <w:rPr>
      <w:rFonts w:ascii="Cambria" w:hAnsi="Cambria" w:cs="Times New Roman"/>
      <w:bCs w:val="0"/>
      <w:color w:val="365F91"/>
      <w:sz w:val="28"/>
      <w:szCs w:val="28"/>
    </w:rPr>
  </w:style>
  <w:style w:type="table" w:styleId="TableClassic1">
    <w:name w:val="Table Classic 1"/>
    <w:basedOn w:val="TableNormal"/>
    <w:rsid w:val="00963CC8"/>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vd">
    <w:name w:val="Body text ví dụ"/>
    <w:basedOn w:val="StyleBodyTextFirstline05"/>
    <w:autoRedefine/>
    <w:qFormat/>
    <w:rsid w:val="00E563E2"/>
    <w:rPr>
      <w:i/>
      <w:lang w:val="en-AU"/>
    </w:rPr>
  </w:style>
  <w:style w:type="paragraph" w:customStyle="1" w:styleId="TextPicture">
    <w:name w:val="Text Picture"/>
    <w:basedOn w:val="Normal"/>
    <w:next w:val="BodyText"/>
    <w:qFormat/>
    <w:rsid w:val="007E01F6"/>
    <w:pPr>
      <w:spacing w:line="200" w:lineRule="atLeast"/>
    </w:pPr>
    <w:rPr>
      <w:sz w:val="22"/>
      <w:szCs w:val="22"/>
    </w:rPr>
  </w:style>
  <w:style w:type="character" w:customStyle="1" w:styleId="BodyTextFirstIndentChar">
    <w:name w:val="Body Text First Indent Char"/>
    <w:basedOn w:val="BodyTextChar"/>
    <w:link w:val="BodyTextFirstIndent"/>
    <w:rsid w:val="007315E8"/>
    <w:rPr>
      <w:sz w:val="28"/>
      <w:szCs w:val="24"/>
    </w:rPr>
  </w:style>
  <w:style w:type="paragraph" w:customStyle="1" w:styleId="Default">
    <w:name w:val="Default"/>
    <w:rsid w:val="007315E8"/>
    <w:pPr>
      <w:autoSpaceDE w:val="0"/>
      <w:autoSpaceDN w:val="0"/>
      <w:adjustRightInd w:val="0"/>
    </w:pPr>
    <w:rPr>
      <w:rFonts w:eastAsia="Calibri"/>
      <w:color w:val="000000"/>
      <w:sz w:val="24"/>
      <w:szCs w:val="24"/>
    </w:rPr>
  </w:style>
  <w:style w:type="paragraph" w:customStyle="1" w:styleId="Heading4">
    <w:name w:val="Heading4"/>
    <w:basedOn w:val="Normal"/>
    <w:link w:val="Heading4CharChar"/>
    <w:autoRedefine/>
    <w:rsid w:val="007834EF"/>
    <w:pPr>
      <w:numPr>
        <w:numId w:val="35"/>
      </w:numPr>
      <w:spacing w:line="240" w:lineRule="auto"/>
      <w:jc w:val="left"/>
    </w:pPr>
    <w:rPr>
      <w:color w:val="333333"/>
      <w:sz w:val="24"/>
      <w:shd w:val="clear" w:color="auto" w:fill="FAFAFA"/>
    </w:rPr>
  </w:style>
  <w:style w:type="character" w:customStyle="1" w:styleId="Heading4CharChar">
    <w:name w:val="Heading4 Char Char"/>
    <w:basedOn w:val="DefaultParagraphFont"/>
    <w:link w:val="Heading4"/>
    <w:rsid w:val="007834EF"/>
    <w:rPr>
      <w:color w:val="333333"/>
      <w:sz w:val="24"/>
      <w:szCs w:val="24"/>
    </w:rPr>
  </w:style>
  <w:style w:type="character" w:customStyle="1" w:styleId="Heading1Char">
    <w:name w:val="Heading 1 Char"/>
    <w:basedOn w:val="DefaultParagraphFont"/>
    <w:link w:val="Heading1"/>
    <w:rsid w:val="001D63DD"/>
    <w:rPr>
      <w:rFonts w:cs="Arial"/>
      <w:b/>
      <w:bCs/>
      <w:kern w:val="32"/>
      <w:sz w:val="32"/>
      <w:szCs w:val="32"/>
    </w:rPr>
  </w:style>
  <w:style w:type="character" w:customStyle="1" w:styleId="Heading2Char">
    <w:name w:val="Heading 2 Char"/>
    <w:basedOn w:val="DefaultParagraphFont"/>
    <w:link w:val="Heading2"/>
    <w:rsid w:val="001D63DD"/>
    <w:rPr>
      <w:rFonts w:cs="Arial"/>
      <w:b/>
      <w:iCs/>
      <w:kern w:val="32"/>
      <w:sz w:val="32"/>
      <w:szCs w:val="28"/>
    </w:rPr>
  </w:style>
  <w:style w:type="character" w:customStyle="1" w:styleId="Heading3Char">
    <w:name w:val="Heading 3 Char"/>
    <w:basedOn w:val="DefaultParagraphFont"/>
    <w:link w:val="Heading3"/>
    <w:rsid w:val="00CC17B6"/>
    <w:rPr>
      <w:rFonts w:cs="Arial"/>
      <w:b/>
      <w:bCs/>
      <w:iCs/>
      <w:kern w:val="32"/>
      <w:sz w:val="28"/>
      <w:szCs w:val="26"/>
    </w:rPr>
  </w:style>
  <w:style w:type="character" w:customStyle="1" w:styleId="Heading4Char">
    <w:name w:val="Heading 4 Char"/>
    <w:basedOn w:val="DefaultParagraphFont"/>
    <w:link w:val="Heading40"/>
    <w:rsid w:val="00937F34"/>
    <w:rPr>
      <w:rFonts w:cs="Arial"/>
      <w:b/>
      <w:iCs/>
      <w:kern w:val="32"/>
      <w:sz w:val="28"/>
      <w:szCs w:val="28"/>
    </w:rPr>
  </w:style>
  <w:style w:type="character" w:customStyle="1" w:styleId="Heading5Char">
    <w:name w:val="Heading 5 Char"/>
    <w:basedOn w:val="DefaultParagraphFont"/>
    <w:link w:val="Heading5"/>
    <w:rsid w:val="00937F34"/>
    <w:rPr>
      <w:rFonts w:cs="Arial"/>
      <w:b/>
      <w:bCs/>
      <w:kern w:val="32"/>
      <w:sz w:val="28"/>
      <w:szCs w:val="26"/>
    </w:rPr>
  </w:style>
  <w:style w:type="character" w:customStyle="1" w:styleId="Heading6Char">
    <w:name w:val="Heading 6 Char"/>
    <w:basedOn w:val="DefaultParagraphFont"/>
    <w:link w:val="Heading6"/>
    <w:rsid w:val="00937F34"/>
    <w:rPr>
      <w:rFonts w:cs="Arial"/>
      <w:b/>
      <w:kern w:val="32"/>
      <w:sz w:val="28"/>
      <w:szCs w:val="22"/>
    </w:rPr>
  </w:style>
  <w:style w:type="character" w:customStyle="1" w:styleId="Heading7Char">
    <w:name w:val="Heading 7 Char"/>
    <w:basedOn w:val="DefaultParagraphFont"/>
    <w:link w:val="Heading7"/>
    <w:rsid w:val="00937F34"/>
    <w:rPr>
      <w:rFonts w:ascii="Arial" w:hAnsi="Arial"/>
      <w:szCs w:val="24"/>
    </w:rPr>
  </w:style>
  <w:style w:type="character" w:customStyle="1" w:styleId="Heading8Char">
    <w:name w:val="Heading 8 Char"/>
    <w:basedOn w:val="DefaultParagraphFont"/>
    <w:link w:val="Heading8"/>
    <w:rsid w:val="00937F34"/>
    <w:rPr>
      <w:rFonts w:ascii="Arial" w:hAnsi="Arial"/>
      <w:i/>
      <w:szCs w:val="24"/>
    </w:rPr>
  </w:style>
  <w:style w:type="character" w:customStyle="1" w:styleId="Heading9Char">
    <w:name w:val="Heading 9 Char"/>
    <w:basedOn w:val="DefaultParagraphFont"/>
    <w:link w:val="Heading9"/>
    <w:rsid w:val="00937F34"/>
    <w:rPr>
      <w:rFonts w:ascii="Arial" w:hAnsi="Arial"/>
      <w:b/>
      <w:i/>
      <w:sz w:val="18"/>
      <w:szCs w:val="24"/>
    </w:rPr>
  </w:style>
  <w:style w:type="character" w:customStyle="1" w:styleId="BodyTextIndentChar">
    <w:name w:val="Body Text Indent Char"/>
    <w:basedOn w:val="DefaultParagraphFont"/>
    <w:link w:val="BodyTextIndent"/>
    <w:rsid w:val="00937F34"/>
    <w:rPr>
      <w:sz w:val="28"/>
      <w:szCs w:val="24"/>
    </w:rPr>
  </w:style>
  <w:style w:type="paragraph" w:styleId="HTMLPreformatted">
    <w:name w:val="HTML Preformatted"/>
    <w:basedOn w:val="Normal"/>
    <w:link w:val="HTMLPreformattedChar"/>
    <w:uiPriority w:val="99"/>
    <w:unhideWhenUsed/>
    <w:rsid w:val="00937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7F34"/>
    <w:rPr>
      <w:rFonts w:ascii="Courier New" w:hAnsi="Courier New" w:cs="Courier New"/>
    </w:rPr>
  </w:style>
  <w:style w:type="character" w:styleId="HTMLTypewriter">
    <w:name w:val="HTML Typewriter"/>
    <w:basedOn w:val="DefaultParagraphFont"/>
    <w:uiPriority w:val="99"/>
    <w:unhideWhenUsed/>
    <w:rsid w:val="00CB5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917">
      <w:bodyDiv w:val="1"/>
      <w:marLeft w:val="0"/>
      <w:marRight w:val="0"/>
      <w:marTop w:val="0"/>
      <w:marBottom w:val="0"/>
      <w:divBdr>
        <w:top w:val="none" w:sz="0" w:space="0" w:color="auto"/>
        <w:left w:val="none" w:sz="0" w:space="0" w:color="auto"/>
        <w:bottom w:val="none" w:sz="0" w:space="0" w:color="auto"/>
        <w:right w:val="none" w:sz="0" w:space="0" w:color="auto"/>
      </w:divBdr>
    </w:div>
    <w:div w:id="8677043">
      <w:bodyDiv w:val="1"/>
      <w:marLeft w:val="0"/>
      <w:marRight w:val="0"/>
      <w:marTop w:val="0"/>
      <w:marBottom w:val="0"/>
      <w:divBdr>
        <w:top w:val="none" w:sz="0" w:space="0" w:color="auto"/>
        <w:left w:val="none" w:sz="0" w:space="0" w:color="auto"/>
        <w:bottom w:val="none" w:sz="0" w:space="0" w:color="auto"/>
        <w:right w:val="none" w:sz="0" w:space="0" w:color="auto"/>
      </w:divBdr>
    </w:div>
    <w:div w:id="186795962">
      <w:bodyDiv w:val="1"/>
      <w:marLeft w:val="0"/>
      <w:marRight w:val="0"/>
      <w:marTop w:val="0"/>
      <w:marBottom w:val="0"/>
      <w:divBdr>
        <w:top w:val="none" w:sz="0" w:space="0" w:color="auto"/>
        <w:left w:val="none" w:sz="0" w:space="0" w:color="auto"/>
        <w:bottom w:val="none" w:sz="0" w:space="0" w:color="auto"/>
        <w:right w:val="none" w:sz="0" w:space="0" w:color="auto"/>
      </w:divBdr>
    </w:div>
    <w:div w:id="228082549">
      <w:bodyDiv w:val="1"/>
      <w:marLeft w:val="0"/>
      <w:marRight w:val="0"/>
      <w:marTop w:val="0"/>
      <w:marBottom w:val="0"/>
      <w:divBdr>
        <w:top w:val="none" w:sz="0" w:space="0" w:color="auto"/>
        <w:left w:val="none" w:sz="0" w:space="0" w:color="auto"/>
        <w:bottom w:val="none" w:sz="0" w:space="0" w:color="auto"/>
        <w:right w:val="none" w:sz="0" w:space="0" w:color="auto"/>
      </w:divBdr>
      <w:divsChild>
        <w:div w:id="504976927">
          <w:marLeft w:val="547"/>
          <w:marRight w:val="0"/>
          <w:marTop w:val="115"/>
          <w:marBottom w:val="0"/>
          <w:divBdr>
            <w:top w:val="none" w:sz="0" w:space="0" w:color="auto"/>
            <w:left w:val="none" w:sz="0" w:space="0" w:color="auto"/>
            <w:bottom w:val="none" w:sz="0" w:space="0" w:color="auto"/>
            <w:right w:val="none" w:sz="0" w:space="0" w:color="auto"/>
          </w:divBdr>
        </w:div>
        <w:div w:id="1715734992">
          <w:marLeft w:val="547"/>
          <w:marRight w:val="0"/>
          <w:marTop w:val="115"/>
          <w:marBottom w:val="0"/>
          <w:divBdr>
            <w:top w:val="none" w:sz="0" w:space="0" w:color="auto"/>
            <w:left w:val="none" w:sz="0" w:space="0" w:color="auto"/>
            <w:bottom w:val="none" w:sz="0" w:space="0" w:color="auto"/>
            <w:right w:val="none" w:sz="0" w:space="0" w:color="auto"/>
          </w:divBdr>
        </w:div>
      </w:divsChild>
    </w:div>
    <w:div w:id="313222658">
      <w:bodyDiv w:val="1"/>
      <w:marLeft w:val="0"/>
      <w:marRight w:val="0"/>
      <w:marTop w:val="0"/>
      <w:marBottom w:val="0"/>
      <w:divBdr>
        <w:top w:val="none" w:sz="0" w:space="0" w:color="auto"/>
        <w:left w:val="none" w:sz="0" w:space="0" w:color="auto"/>
        <w:bottom w:val="none" w:sz="0" w:space="0" w:color="auto"/>
        <w:right w:val="none" w:sz="0" w:space="0" w:color="auto"/>
      </w:divBdr>
    </w:div>
    <w:div w:id="335424673">
      <w:bodyDiv w:val="1"/>
      <w:marLeft w:val="0"/>
      <w:marRight w:val="0"/>
      <w:marTop w:val="0"/>
      <w:marBottom w:val="0"/>
      <w:divBdr>
        <w:top w:val="none" w:sz="0" w:space="0" w:color="auto"/>
        <w:left w:val="none" w:sz="0" w:space="0" w:color="auto"/>
        <w:bottom w:val="none" w:sz="0" w:space="0" w:color="auto"/>
        <w:right w:val="none" w:sz="0" w:space="0" w:color="auto"/>
      </w:divBdr>
    </w:div>
    <w:div w:id="384182580">
      <w:bodyDiv w:val="1"/>
      <w:marLeft w:val="0"/>
      <w:marRight w:val="0"/>
      <w:marTop w:val="0"/>
      <w:marBottom w:val="0"/>
      <w:divBdr>
        <w:top w:val="none" w:sz="0" w:space="0" w:color="auto"/>
        <w:left w:val="none" w:sz="0" w:space="0" w:color="auto"/>
        <w:bottom w:val="none" w:sz="0" w:space="0" w:color="auto"/>
        <w:right w:val="none" w:sz="0" w:space="0" w:color="auto"/>
      </w:divBdr>
    </w:div>
    <w:div w:id="427966513">
      <w:bodyDiv w:val="1"/>
      <w:marLeft w:val="0"/>
      <w:marRight w:val="0"/>
      <w:marTop w:val="0"/>
      <w:marBottom w:val="0"/>
      <w:divBdr>
        <w:top w:val="none" w:sz="0" w:space="0" w:color="auto"/>
        <w:left w:val="none" w:sz="0" w:space="0" w:color="auto"/>
        <w:bottom w:val="none" w:sz="0" w:space="0" w:color="auto"/>
        <w:right w:val="none" w:sz="0" w:space="0" w:color="auto"/>
      </w:divBdr>
      <w:divsChild>
        <w:div w:id="518004443">
          <w:marLeft w:val="0"/>
          <w:marRight w:val="0"/>
          <w:marTop w:val="0"/>
          <w:marBottom w:val="0"/>
          <w:divBdr>
            <w:top w:val="none" w:sz="0" w:space="0" w:color="auto"/>
            <w:left w:val="none" w:sz="0" w:space="0" w:color="auto"/>
            <w:bottom w:val="none" w:sz="0" w:space="0" w:color="auto"/>
            <w:right w:val="none" w:sz="0" w:space="0" w:color="auto"/>
          </w:divBdr>
        </w:div>
      </w:divsChild>
    </w:div>
    <w:div w:id="434980059">
      <w:bodyDiv w:val="1"/>
      <w:marLeft w:val="0"/>
      <w:marRight w:val="0"/>
      <w:marTop w:val="0"/>
      <w:marBottom w:val="0"/>
      <w:divBdr>
        <w:top w:val="none" w:sz="0" w:space="0" w:color="auto"/>
        <w:left w:val="none" w:sz="0" w:space="0" w:color="auto"/>
        <w:bottom w:val="none" w:sz="0" w:space="0" w:color="auto"/>
        <w:right w:val="none" w:sz="0" w:space="0" w:color="auto"/>
      </w:divBdr>
    </w:div>
    <w:div w:id="441153089">
      <w:bodyDiv w:val="1"/>
      <w:marLeft w:val="0"/>
      <w:marRight w:val="0"/>
      <w:marTop w:val="0"/>
      <w:marBottom w:val="0"/>
      <w:divBdr>
        <w:top w:val="none" w:sz="0" w:space="0" w:color="auto"/>
        <w:left w:val="none" w:sz="0" w:space="0" w:color="auto"/>
        <w:bottom w:val="none" w:sz="0" w:space="0" w:color="auto"/>
        <w:right w:val="none" w:sz="0" w:space="0" w:color="auto"/>
      </w:divBdr>
    </w:div>
    <w:div w:id="528180083">
      <w:bodyDiv w:val="1"/>
      <w:marLeft w:val="0"/>
      <w:marRight w:val="0"/>
      <w:marTop w:val="0"/>
      <w:marBottom w:val="0"/>
      <w:divBdr>
        <w:top w:val="none" w:sz="0" w:space="0" w:color="auto"/>
        <w:left w:val="none" w:sz="0" w:space="0" w:color="auto"/>
        <w:bottom w:val="none" w:sz="0" w:space="0" w:color="auto"/>
        <w:right w:val="none" w:sz="0" w:space="0" w:color="auto"/>
      </w:divBdr>
    </w:div>
    <w:div w:id="582841262">
      <w:bodyDiv w:val="1"/>
      <w:marLeft w:val="0"/>
      <w:marRight w:val="0"/>
      <w:marTop w:val="0"/>
      <w:marBottom w:val="0"/>
      <w:divBdr>
        <w:top w:val="none" w:sz="0" w:space="0" w:color="auto"/>
        <w:left w:val="none" w:sz="0" w:space="0" w:color="auto"/>
        <w:bottom w:val="none" w:sz="0" w:space="0" w:color="auto"/>
        <w:right w:val="none" w:sz="0" w:space="0" w:color="auto"/>
      </w:divBdr>
    </w:div>
    <w:div w:id="595864676">
      <w:bodyDiv w:val="1"/>
      <w:marLeft w:val="0"/>
      <w:marRight w:val="0"/>
      <w:marTop w:val="0"/>
      <w:marBottom w:val="0"/>
      <w:divBdr>
        <w:top w:val="none" w:sz="0" w:space="0" w:color="auto"/>
        <w:left w:val="none" w:sz="0" w:space="0" w:color="auto"/>
        <w:bottom w:val="none" w:sz="0" w:space="0" w:color="auto"/>
        <w:right w:val="none" w:sz="0" w:space="0" w:color="auto"/>
      </w:divBdr>
    </w:div>
    <w:div w:id="597713475">
      <w:bodyDiv w:val="1"/>
      <w:marLeft w:val="0"/>
      <w:marRight w:val="0"/>
      <w:marTop w:val="0"/>
      <w:marBottom w:val="0"/>
      <w:divBdr>
        <w:top w:val="none" w:sz="0" w:space="0" w:color="auto"/>
        <w:left w:val="none" w:sz="0" w:space="0" w:color="auto"/>
        <w:bottom w:val="none" w:sz="0" w:space="0" w:color="auto"/>
        <w:right w:val="none" w:sz="0" w:space="0" w:color="auto"/>
      </w:divBdr>
    </w:div>
    <w:div w:id="651637787">
      <w:bodyDiv w:val="1"/>
      <w:marLeft w:val="0"/>
      <w:marRight w:val="0"/>
      <w:marTop w:val="0"/>
      <w:marBottom w:val="0"/>
      <w:divBdr>
        <w:top w:val="none" w:sz="0" w:space="0" w:color="auto"/>
        <w:left w:val="none" w:sz="0" w:space="0" w:color="auto"/>
        <w:bottom w:val="none" w:sz="0" w:space="0" w:color="auto"/>
        <w:right w:val="none" w:sz="0" w:space="0" w:color="auto"/>
      </w:divBdr>
    </w:div>
    <w:div w:id="728186575">
      <w:bodyDiv w:val="1"/>
      <w:marLeft w:val="0"/>
      <w:marRight w:val="0"/>
      <w:marTop w:val="0"/>
      <w:marBottom w:val="0"/>
      <w:divBdr>
        <w:top w:val="none" w:sz="0" w:space="0" w:color="auto"/>
        <w:left w:val="none" w:sz="0" w:space="0" w:color="auto"/>
        <w:bottom w:val="none" w:sz="0" w:space="0" w:color="auto"/>
        <w:right w:val="none" w:sz="0" w:space="0" w:color="auto"/>
      </w:divBdr>
    </w:div>
    <w:div w:id="741558597">
      <w:bodyDiv w:val="1"/>
      <w:marLeft w:val="0"/>
      <w:marRight w:val="0"/>
      <w:marTop w:val="0"/>
      <w:marBottom w:val="0"/>
      <w:divBdr>
        <w:top w:val="none" w:sz="0" w:space="0" w:color="auto"/>
        <w:left w:val="none" w:sz="0" w:space="0" w:color="auto"/>
        <w:bottom w:val="none" w:sz="0" w:space="0" w:color="auto"/>
        <w:right w:val="none" w:sz="0" w:space="0" w:color="auto"/>
      </w:divBdr>
    </w:div>
    <w:div w:id="765612466">
      <w:bodyDiv w:val="1"/>
      <w:marLeft w:val="0"/>
      <w:marRight w:val="0"/>
      <w:marTop w:val="0"/>
      <w:marBottom w:val="0"/>
      <w:divBdr>
        <w:top w:val="none" w:sz="0" w:space="0" w:color="auto"/>
        <w:left w:val="none" w:sz="0" w:space="0" w:color="auto"/>
        <w:bottom w:val="none" w:sz="0" w:space="0" w:color="auto"/>
        <w:right w:val="none" w:sz="0" w:space="0" w:color="auto"/>
      </w:divBdr>
    </w:div>
    <w:div w:id="867375837">
      <w:bodyDiv w:val="1"/>
      <w:marLeft w:val="0"/>
      <w:marRight w:val="0"/>
      <w:marTop w:val="0"/>
      <w:marBottom w:val="0"/>
      <w:divBdr>
        <w:top w:val="none" w:sz="0" w:space="0" w:color="auto"/>
        <w:left w:val="none" w:sz="0" w:space="0" w:color="auto"/>
        <w:bottom w:val="none" w:sz="0" w:space="0" w:color="auto"/>
        <w:right w:val="none" w:sz="0" w:space="0" w:color="auto"/>
      </w:divBdr>
    </w:div>
    <w:div w:id="869033330">
      <w:bodyDiv w:val="1"/>
      <w:marLeft w:val="0"/>
      <w:marRight w:val="0"/>
      <w:marTop w:val="0"/>
      <w:marBottom w:val="0"/>
      <w:divBdr>
        <w:top w:val="none" w:sz="0" w:space="0" w:color="auto"/>
        <w:left w:val="none" w:sz="0" w:space="0" w:color="auto"/>
        <w:bottom w:val="none" w:sz="0" w:space="0" w:color="auto"/>
        <w:right w:val="none" w:sz="0" w:space="0" w:color="auto"/>
      </w:divBdr>
    </w:div>
    <w:div w:id="987127070">
      <w:bodyDiv w:val="1"/>
      <w:marLeft w:val="0"/>
      <w:marRight w:val="0"/>
      <w:marTop w:val="0"/>
      <w:marBottom w:val="0"/>
      <w:divBdr>
        <w:top w:val="none" w:sz="0" w:space="0" w:color="auto"/>
        <w:left w:val="none" w:sz="0" w:space="0" w:color="auto"/>
        <w:bottom w:val="none" w:sz="0" w:space="0" w:color="auto"/>
        <w:right w:val="none" w:sz="0" w:space="0" w:color="auto"/>
      </w:divBdr>
    </w:div>
    <w:div w:id="996416149">
      <w:bodyDiv w:val="1"/>
      <w:marLeft w:val="0"/>
      <w:marRight w:val="0"/>
      <w:marTop w:val="0"/>
      <w:marBottom w:val="0"/>
      <w:divBdr>
        <w:top w:val="none" w:sz="0" w:space="0" w:color="auto"/>
        <w:left w:val="none" w:sz="0" w:space="0" w:color="auto"/>
        <w:bottom w:val="none" w:sz="0" w:space="0" w:color="auto"/>
        <w:right w:val="none" w:sz="0" w:space="0" w:color="auto"/>
      </w:divBdr>
    </w:div>
    <w:div w:id="1121412128">
      <w:bodyDiv w:val="1"/>
      <w:marLeft w:val="0"/>
      <w:marRight w:val="0"/>
      <w:marTop w:val="0"/>
      <w:marBottom w:val="0"/>
      <w:divBdr>
        <w:top w:val="none" w:sz="0" w:space="0" w:color="auto"/>
        <w:left w:val="none" w:sz="0" w:space="0" w:color="auto"/>
        <w:bottom w:val="none" w:sz="0" w:space="0" w:color="auto"/>
        <w:right w:val="none" w:sz="0" w:space="0" w:color="auto"/>
      </w:divBdr>
    </w:div>
    <w:div w:id="1159343338">
      <w:bodyDiv w:val="1"/>
      <w:marLeft w:val="0"/>
      <w:marRight w:val="0"/>
      <w:marTop w:val="0"/>
      <w:marBottom w:val="0"/>
      <w:divBdr>
        <w:top w:val="none" w:sz="0" w:space="0" w:color="auto"/>
        <w:left w:val="none" w:sz="0" w:space="0" w:color="auto"/>
        <w:bottom w:val="none" w:sz="0" w:space="0" w:color="auto"/>
        <w:right w:val="none" w:sz="0" w:space="0" w:color="auto"/>
      </w:divBdr>
    </w:div>
    <w:div w:id="1186749118">
      <w:bodyDiv w:val="1"/>
      <w:marLeft w:val="0"/>
      <w:marRight w:val="0"/>
      <w:marTop w:val="0"/>
      <w:marBottom w:val="0"/>
      <w:divBdr>
        <w:top w:val="none" w:sz="0" w:space="0" w:color="auto"/>
        <w:left w:val="none" w:sz="0" w:space="0" w:color="auto"/>
        <w:bottom w:val="none" w:sz="0" w:space="0" w:color="auto"/>
        <w:right w:val="none" w:sz="0" w:space="0" w:color="auto"/>
      </w:divBdr>
    </w:div>
    <w:div w:id="1210797419">
      <w:bodyDiv w:val="1"/>
      <w:marLeft w:val="0"/>
      <w:marRight w:val="0"/>
      <w:marTop w:val="0"/>
      <w:marBottom w:val="0"/>
      <w:divBdr>
        <w:top w:val="none" w:sz="0" w:space="0" w:color="auto"/>
        <w:left w:val="none" w:sz="0" w:space="0" w:color="auto"/>
        <w:bottom w:val="none" w:sz="0" w:space="0" w:color="auto"/>
        <w:right w:val="none" w:sz="0" w:space="0" w:color="auto"/>
      </w:divBdr>
    </w:div>
    <w:div w:id="1227033366">
      <w:bodyDiv w:val="1"/>
      <w:marLeft w:val="0"/>
      <w:marRight w:val="0"/>
      <w:marTop w:val="0"/>
      <w:marBottom w:val="0"/>
      <w:divBdr>
        <w:top w:val="none" w:sz="0" w:space="0" w:color="auto"/>
        <w:left w:val="none" w:sz="0" w:space="0" w:color="auto"/>
        <w:bottom w:val="none" w:sz="0" w:space="0" w:color="auto"/>
        <w:right w:val="none" w:sz="0" w:space="0" w:color="auto"/>
      </w:divBdr>
    </w:div>
    <w:div w:id="1245527494">
      <w:bodyDiv w:val="1"/>
      <w:marLeft w:val="0"/>
      <w:marRight w:val="0"/>
      <w:marTop w:val="0"/>
      <w:marBottom w:val="0"/>
      <w:divBdr>
        <w:top w:val="none" w:sz="0" w:space="0" w:color="auto"/>
        <w:left w:val="none" w:sz="0" w:space="0" w:color="auto"/>
        <w:bottom w:val="none" w:sz="0" w:space="0" w:color="auto"/>
        <w:right w:val="none" w:sz="0" w:space="0" w:color="auto"/>
      </w:divBdr>
    </w:div>
    <w:div w:id="1258368648">
      <w:bodyDiv w:val="1"/>
      <w:marLeft w:val="0"/>
      <w:marRight w:val="0"/>
      <w:marTop w:val="0"/>
      <w:marBottom w:val="0"/>
      <w:divBdr>
        <w:top w:val="none" w:sz="0" w:space="0" w:color="auto"/>
        <w:left w:val="none" w:sz="0" w:space="0" w:color="auto"/>
        <w:bottom w:val="none" w:sz="0" w:space="0" w:color="auto"/>
        <w:right w:val="none" w:sz="0" w:space="0" w:color="auto"/>
      </w:divBdr>
    </w:div>
    <w:div w:id="1300842074">
      <w:bodyDiv w:val="1"/>
      <w:marLeft w:val="0"/>
      <w:marRight w:val="0"/>
      <w:marTop w:val="0"/>
      <w:marBottom w:val="0"/>
      <w:divBdr>
        <w:top w:val="none" w:sz="0" w:space="0" w:color="auto"/>
        <w:left w:val="none" w:sz="0" w:space="0" w:color="auto"/>
        <w:bottom w:val="none" w:sz="0" w:space="0" w:color="auto"/>
        <w:right w:val="none" w:sz="0" w:space="0" w:color="auto"/>
      </w:divBdr>
    </w:div>
    <w:div w:id="1470855007">
      <w:bodyDiv w:val="1"/>
      <w:marLeft w:val="0"/>
      <w:marRight w:val="0"/>
      <w:marTop w:val="0"/>
      <w:marBottom w:val="0"/>
      <w:divBdr>
        <w:top w:val="none" w:sz="0" w:space="0" w:color="auto"/>
        <w:left w:val="none" w:sz="0" w:space="0" w:color="auto"/>
        <w:bottom w:val="none" w:sz="0" w:space="0" w:color="auto"/>
        <w:right w:val="none" w:sz="0" w:space="0" w:color="auto"/>
      </w:divBdr>
    </w:div>
    <w:div w:id="1501701298">
      <w:bodyDiv w:val="1"/>
      <w:marLeft w:val="0"/>
      <w:marRight w:val="0"/>
      <w:marTop w:val="0"/>
      <w:marBottom w:val="0"/>
      <w:divBdr>
        <w:top w:val="none" w:sz="0" w:space="0" w:color="auto"/>
        <w:left w:val="none" w:sz="0" w:space="0" w:color="auto"/>
        <w:bottom w:val="none" w:sz="0" w:space="0" w:color="auto"/>
        <w:right w:val="none" w:sz="0" w:space="0" w:color="auto"/>
      </w:divBdr>
    </w:div>
    <w:div w:id="1537161719">
      <w:bodyDiv w:val="1"/>
      <w:marLeft w:val="0"/>
      <w:marRight w:val="0"/>
      <w:marTop w:val="0"/>
      <w:marBottom w:val="0"/>
      <w:divBdr>
        <w:top w:val="none" w:sz="0" w:space="0" w:color="auto"/>
        <w:left w:val="none" w:sz="0" w:space="0" w:color="auto"/>
        <w:bottom w:val="none" w:sz="0" w:space="0" w:color="auto"/>
        <w:right w:val="none" w:sz="0" w:space="0" w:color="auto"/>
      </w:divBdr>
    </w:div>
    <w:div w:id="1546143568">
      <w:bodyDiv w:val="1"/>
      <w:marLeft w:val="0"/>
      <w:marRight w:val="0"/>
      <w:marTop w:val="0"/>
      <w:marBottom w:val="0"/>
      <w:divBdr>
        <w:top w:val="none" w:sz="0" w:space="0" w:color="auto"/>
        <w:left w:val="none" w:sz="0" w:space="0" w:color="auto"/>
        <w:bottom w:val="none" w:sz="0" w:space="0" w:color="auto"/>
        <w:right w:val="none" w:sz="0" w:space="0" w:color="auto"/>
      </w:divBdr>
    </w:div>
    <w:div w:id="1563980862">
      <w:bodyDiv w:val="1"/>
      <w:marLeft w:val="0"/>
      <w:marRight w:val="0"/>
      <w:marTop w:val="0"/>
      <w:marBottom w:val="0"/>
      <w:divBdr>
        <w:top w:val="none" w:sz="0" w:space="0" w:color="auto"/>
        <w:left w:val="none" w:sz="0" w:space="0" w:color="auto"/>
        <w:bottom w:val="none" w:sz="0" w:space="0" w:color="auto"/>
        <w:right w:val="none" w:sz="0" w:space="0" w:color="auto"/>
      </w:divBdr>
    </w:div>
    <w:div w:id="1575239528">
      <w:bodyDiv w:val="1"/>
      <w:marLeft w:val="0"/>
      <w:marRight w:val="0"/>
      <w:marTop w:val="0"/>
      <w:marBottom w:val="0"/>
      <w:divBdr>
        <w:top w:val="none" w:sz="0" w:space="0" w:color="auto"/>
        <w:left w:val="none" w:sz="0" w:space="0" w:color="auto"/>
        <w:bottom w:val="none" w:sz="0" w:space="0" w:color="auto"/>
        <w:right w:val="none" w:sz="0" w:space="0" w:color="auto"/>
      </w:divBdr>
      <w:divsChild>
        <w:div w:id="245307723">
          <w:marLeft w:val="547"/>
          <w:marRight w:val="0"/>
          <w:marTop w:val="115"/>
          <w:marBottom w:val="0"/>
          <w:divBdr>
            <w:top w:val="none" w:sz="0" w:space="0" w:color="auto"/>
            <w:left w:val="none" w:sz="0" w:space="0" w:color="auto"/>
            <w:bottom w:val="none" w:sz="0" w:space="0" w:color="auto"/>
            <w:right w:val="none" w:sz="0" w:space="0" w:color="auto"/>
          </w:divBdr>
        </w:div>
        <w:div w:id="828400339">
          <w:marLeft w:val="547"/>
          <w:marRight w:val="0"/>
          <w:marTop w:val="115"/>
          <w:marBottom w:val="0"/>
          <w:divBdr>
            <w:top w:val="none" w:sz="0" w:space="0" w:color="auto"/>
            <w:left w:val="none" w:sz="0" w:space="0" w:color="auto"/>
            <w:bottom w:val="none" w:sz="0" w:space="0" w:color="auto"/>
            <w:right w:val="none" w:sz="0" w:space="0" w:color="auto"/>
          </w:divBdr>
        </w:div>
      </w:divsChild>
    </w:div>
    <w:div w:id="1634824852">
      <w:bodyDiv w:val="1"/>
      <w:marLeft w:val="0"/>
      <w:marRight w:val="0"/>
      <w:marTop w:val="0"/>
      <w:marBottom w:val="0"/>
      <w:divBdr>
        <w:top w:val="none" w:sz="0" w:space="0" w:color="auto"/>
        <w:left w:val="none" w:sz="0" w:space="0" w:color="auto"/>
        <w:bottom w:val="none" w:sz="0" w:space="0" w:color="auto"/>
        <w:right w:val="none" w:sz="0" w:space="0" w:color="auto"/>
      </w:divBdr>
    </w:div>
    <w:div w:id="1768455790">
      <w:bodyDiv w:val="1"/>
      <w:marLeft w:val="0"/>
      <w:marRight w:val="0"/>
      <w:marTop w:val="0"/>
      <w:marBottom w:val="0"/>
      <w:divBdr>
        <w:top w:val="none" w:sz="0" w:space="0" w:color="auto"/>
        <w:left w:val="none" w:sz="0" w:space="0" w:color="auto"/>
        <w:bottom w:val="none" w:sz="0" w:space="0" w:color="auto"/>
        <w:right w:val="none" w:sz="0" w:space="0" w:color="auto"/>
      </w:divBdr>
    </w:div>
    <w:div w:id="1789348154">
      <w:bodyDiv w:val="1"/>
      <w:marLeft w:val="0"/>
      <w:marRight w:val="0"/>
      <w:marTop w:val="0"/>
      <w:marBottom w:val="0"/>
      <w:divBdr>
        <w:top w:val="none" w:sz="0" w:space="0" w:color="auto"/>
        <w:left w:val="none" w:sz="0" w:space="0" w:color="auto"/>
        <w:bottom w:val="none" w:sz="0" w:space="0" w:color="auto"/>
        <w:right w:val="none" w:sz="0" w:space="0" w:color="auto"/>
      </w:divBdr>
    </w:div>
    <w:div w:id="1894463016">
      <w:bodyDiv w:val="1"/>
      <w:marLeft w:val="0"/>
      <w:marRight w:val="0"/>
      <w:marTop w:val="0"/>
      <w:marBottom w:val="0"/>
      <w:divBdr>
        <w:top w:val="none" w:sz="0" w:space="0" w:color="auto"/>
        <w:left w:val="none" w:sz="0" w:space="0" w:color="auto"/>
        <w:bottom w:val="none" w:sz="0" w:space="0" w:color="auto"/>
        <w:right w:val="none" w:sz="0" w:space="0" w:color="auto"/>
      </w:divBdr>
    </w:div>
    <w:div w:id="1895584964">
      <w:bodyDiv w:val="1"/>
      <w:marLeft w:val="0"/>
      <w:marRight w:val="0"/>
      <w:marTop w:val="0"/>
      <w:marBottom w:val="0"/>
      <w:divBdr>
        <w:top w:val="none" w:sz="0" w:space="0" w:color="auto"/>
        <w:left w:val="none" w:sz="0" w:space="0" w:color="auto"/>
        <w:bottom w:val="none" w:sz="0" w:space="0" w:color="auto"/>
        <w:right w:val="none" w:sz="0" w:space="0" w:color="auto"/>
      </w:divBdr>
    </w:div>
    <w:div w:id="1918860238">
      <w:bodyDiv w:val="1"/>
      <w:marLeft w:val="0"/>
      <w:marRight w:val="0"/>
      <w:marTop w:val="0"/>
      <w:marBottom w:val="0"/>
      <w:divBdr>
        <w:top w:val="none" w:sz="0" w:space="0" w:color="auto"/>
        <w:left w:val="none" w:sz="0" w:space="0" w:color="auto"/>
        <w:bottom w:val="none" w:sz="0" w:space="0" w:color="auto"/>
        <w:right w:val="none" w:sz="0" w:space="0" w:color="auto"/>
      </w:divBdr>
    </w:div>
    <w:div w:id="1940139062">
      <w:bodyDiv w:val="1"/>
      <w:marLeft w:val="0"/>
      <w:marRight w:val="0"/>
      <w:marTop w:val="0"/>
      <w:marBottom w:val="0"/>
      <w:divBdr>
        <w:top w:val="none" w:sz="0" w:space="0" w:color="auto"/>
        <w:left w:val="none" w:sz="0" w:space="0" w:color="auto"/>
        <w:bottom w:val="none" w:sz="0" w:space="0" w:color="auto"/>
        <w:right w:val="none" w:sz="0" w:space="0" w:color="auto"/>
      </w:divBdr>
    </w:div>
    <w:div w:id="1955166974">
      <w:bodyDiv w:val="1"/>
      <w:marLeft w:val="0"/>
      <w:marRight w:val="0"/>
      <w:marTop w:val="0"/>
      <w:marBottom w:val="0"/>
      <w:divBdr>
        <w:top w:val="none" w:sz="0" w:space="0" w:color="auto"/>
        <w:left w:val="none" w:sz="0" w:space="0" w:color="auto"/>
        <w:bottom w:val="none" w:sz="0" w:space="0" w:color="auto"/>
        <w:right w:val="none" w:sz="0" w:space="0" w:color="auto"/>
      </w:divBdr>
    </w:div>
    <w:div w:id="1958903322">
      <w:bodyDiv w:val="1"/>
      <w:marLeft w:val="0"/>
      <w:marRight w:val="0"/>
      <w:marTop w:val="0"/>
      <w:marBottom w:val="0"/>
      <w:divBdr>
        <w:top w:val="none" w:sz="0" w:space="0" w:color="auto"/>
        <w:left w:val="none" w:sz="0" w:space="0" w:color="auto"/>
        <w:bottom w:val="none" w:sz="0" w:space="0" w:color="auto"/>
        <w:right w:val="none" w:sz="0" w:space="0" w:color="auto"/>
      </w:divBdr>
    </w:div>
    <w:div w:id="1964845012">
      <w:bodyDiv w:val="1"/>
      <w:marLeft w:val="0"/>
      <w:marRight w:val="0"/>
      <w:marTop w:val="0"/>
      <w:marBottom w:val="0"/>
      <w:divBdr>
        <w:top w:val="none" w:sz="0" w:space="0" w:color="auto"/>
        <w:left w:val="none" w:sz="0" w:space="0" w:color="auto"/>
        <w:bottom w:val="none" w:sz="0" w:space="0" w:color="auto"/>
        <w:right w:val="none" w:sz="0" w:space="0" w:color="auto"/>
      </w:divBdr>
    </w:div>
    <w:div w:id="2038458545">
      <w:bodyDiv w:val="1"/>
      <w:marLeft w:val="0"/>
      <w:marRight w:val="0"/>
      <w:marTop w:val="0"/>
      <w:marBottom w:val="0"/>
      <w:divBdr>
        <w:top w:val="none" w:sz="0" w:space="0" w:color="auto"/>
        <w:left w:val="none" w:sz="0" w:space="0" w:color="auto"/>
        <w:bottom w:val="none" w:sz="0" w:space="0" w:color="auto"/>
        <w:right w:val="none" w:sz="0" w:space="0" w:color="auto"/>
      </w:divBdr>
    </w:div>
    <w:div w:id="20841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mputing.llnl.gov/tutorials/pthre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b.datapool.vn/how-to-huong-dan-lam-quen-voi-cac-lenh-co-ban-tren-linux-unix/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vn/url?sa=t&amp;rct=j&amp;q=&amp;esrc=s&amp;source=web&amp;cd=3&amp;cad=rja&amp;uact=8&amp;ved=0CDEQFjAC&amp;url=https%3A%2F%2Fnguyenvanquangcse.files.wordpress.com%2F2014%2F09%2Fexcercise1.pdf&amp;ei=CVHEVLrBHeOxmwXQh4GIDg&amp;usg=AFQjCNFX6il7uy1TbHmcC4E8jzB1hXCCiw&amp;bvm=bv.84349003,d.dGY" TargetMode="External"/><Relationship Id="rId4" Type="http://schemas.openxmlformats.org/officeDocument/2006/relationships/settings" Target="settings.xml"/><Relationship Id="rId9" Type="http://schemas.openxmlformats.org/officeDocument/2006/relationships/hyperlink" Target="https://computing.llnl.gov/tutorials/pthreads/man/pthread_mutex_destroy.txt"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HAI.LAMDUC\Application%20Data\Microsoft\Templates\StandardDocument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6FEB-76C5-4E5D-9AD5-621DE77E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StandardDocumentTemplate_v01</Template>
  <TotalTime>137</TotalTime>
  <Pages>11</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Verilog Hardware Description Language</vt:lpstr>
    </vt:vector>
  </TitlesOfParts>
  <Company>University of Waterloo</Company>
  <LinksUpToDate>false</LinksUpToDate>
  <CharactersWithSpaces>9380</CharactersWithSpaces>
  <SharedDoc>false</SharedDoc>
  <HLinks>
    <vt:vector size="1614" baseType="variant">
      <vt:variant>
        <vt:i4>1376313</vt:i4>
      </vt:variant>
      <vt:variant>
        <vt:i4>1616</vt:i4>
      </vt:variant>
      <vt:variant>
        <vt:i4>0</vt:i4>
      </vt:variant>
      <vt:variant>
        <vt:i4>5</vt:i4>
      </vt:variant>
      <vt:variant>
        <vt:lpwstr/>
      </vt:variant>
      <vt:variant>
        <vt:lpwstr>_Toc268047733</vt:lpwstr>
      </vt:variant>
      <vt:variant>
        <vt:i4>1376313</vt:i4>
      </vt:variant>
      <vt:variant>
        <vt:i4>1610</vt:i4>
      </vt:variant>
      <vt:variant>
        <vt:i4>0</vt:i4>
      </vt:variant>
      <vt:variant>
        <vt:i4>5</vt:i4>
      </vt:variant>
      <vt:variant>
        <vt:lpwstr/>
      </vt:variant>
      <vt:variant>
        <vt:lpwstr>_Toc268047732</vt:lpwstr>
      </vt:variant>
      <vt:variant>
        <vt:i4>1376313</vt:i4>
      </vt:variant>
      <vt:variant>
        <vt:i4>1604</vt:i4>
      </vt:variant>
      <vt:variant>
        <vt:i4>0</vt:i4>
      </vt:variant>
      <vt:variant>
        <vt:i4>5</vt:i4>
      </vt:variant>
      <vt:variant>
        <vt:lpwstr/>
      </vt:variant>
      <vt:variant>
        <vt:lpwstr>_Toc268047731</vt:lpwstr>
      </vt:variant>
      <vt:variant>
        <vt:i4>1376313</vt:i4>
      </vt:variant>
      <vt:variant>
        <vt:i4>1598</vt:i4>
      </vt:variant>
      <vt:variant>
        <vt:i4>0</vt:i4>
      </vt:variant>
      <vt:variant>
        <vt:i4>5</vt:i4>
      </vt:variant>
      <vt:variant>
        <vt:lpwstr/>
      </vt:variant>
      <vt:variant>
        <vt:lpwstr>_Toc268047730</vt:lpwstr>
      </vt:variant>
      <vt:variant>
        <vt:i4>1310777</vt:i4>
      </vt:variant>
      <vt:variant>
        <vt:i4>1592</vt:i4>
      </vt:variant>
      <vt:variant>
        <vt:i4>0</vt:i4>
      </vt:variant>
      <vt:variant>
        <vt:i4>5</vt:i4>
      </vt:variant>
      <vt:variant>
        <vt:lpwstr/>
      </vt:variant>
      <vt:variant>
        <vt:lpwstr>_Toc268047729</vt:lpwstr>
      </vt:variant>
      <vt:variant>
        <vt:i4>1310777</vt:i4>
      </vt:variant>
      <vt:variant>
        <vt:i4>1586</vt:i4>
      </vt:variant>
      <vt:variant>
        <vt:i4>0</vt:i4>
      </vt:variant>
      <vt:variant>
        <vt:i4>5</vt:i4>
      </vt:variant>
      <vt:variant>
        <vt:lpwstr/>
      </vt:variant>
      <vt:variant>
        <vt:lpwstr>_Toc268047728</vt:lpwstr>
      </vt:variant>
      <vt:variant>
        <vt:i4>1310777</vt:i4>
      </vt:variant>
      <vt:variant>
        <vt:i4>1580</vt:i4>
      </vt:variant>
      <vt:variant>
        <vt:i4>0</vt:i4>
      </vt:variant>
      <vt:variant>
        <vt:i4>5</vt:i4>
      </vt:variant>
      <vt:variant>
        <vt:lpwstr/>
      </vt:variant>
      <vt:variant>
        <vt:lpwstr>_Toc268047727</vt:lpwstr>
      </vt:variant>
      <vt:variant>
        <vt:i4>1310777</vt:i4>
      </vt:variant>
      <vt:variant>
        <vt:i4>1574</vt:i4>
      </vt:variant>
      <vt:variant>
        <vt:i4>0</vt:i4>
      </vt:variant>
      <vt:variant>
        <vt:i4>5</vt:i4>
      </vt:variant>
      <vt:variant>
        <vt:lpwstr/>
      </vt:variant>
      <vt:variant>
        <vt:lpwstr>_Toc268047726</vt:lpwstr>
      </vt:variant>
      <vt:variant>
        <vt:i4>1310777</vt:i4>
      </vt:variant>
      <vt:variant>
        <vt:i4>1568</vt:i4>
      </vt:variant>
      <vt:variant>
        <vt:i4>0</vt:i4>
      </vt:variant>
      <vt:variant>
        <vt:i4>5</vt:i4>
      </vt:variant>
      <vt:variant>
        <vt:lpwstr/>
      </vt:variant>
      <vt:variant>
        <vt:lpwstr>_Toc268047725</vt:lpwstr>
      </vt:variant>
      <vt:variant>
        <vt:i4>1310777</vt:i4>
      </vt:variant>
      <vt:variant>
        <vt:i4>1562</vt:i4>
      </vt:variant>
      <vt:variant>
        <vt:i4>0</vt:i4>
      </vt:variant>
      <vt:variant>
        <vt:i4>5</vt:i4>
      </vt:variant>
      <vt:variant>
        <vt:lpwstr/>
      </vt:variant>
      <vt:variant>
        <vt:lpwstr>_Toc268047724</vt:lpwstr>
      </vt:variant>
      <vt:variant>
        <vt:i4>1310777</vt:i4>
      </vt:variant>
      <vt:variant>
        <vt:i4>1556</vt:i4>
      </vt:variant>
      <vt:variant>
        <vt:i4>0</vt:i4>
      </vt:variant>
      <vt:variant>
        <vt:i4>5</vt:i4>
      </vt:variant>
      <vt:variant>
        <vt:lpwstr/>
      </vt:variant>
      <vt:variant>
        <vt:lpwstr>_Toc268047723</vt:lpwstr>
      </vt:variant>
      <vt:variant>
        <vt:i4>1310777</vt:i4>
      </vt:variant>
      <vt:variant>
        <vt:i4>1550</vt:i4>
      </vt:variant>
      <vt:variant>
        <vt:i4>0</vt:i4>
      </vt:variant>
      <vt:variant>
        <vt:i4>5</vt:i4>
      </vt:variant>
      <vt:variant>
        <vt:lpwstr/>
      </vt:variant>
      <vt:variant>
        <vt:lpwstr>_Toc268047722</vt:lpwstr>
      </vt:variant>
      <vt:variant>
        <vt:i4>1310777</vt:i4>
      </vt:variant>
      <vt:variant>
        <vt:i4>1544</vt:i4>
      </vt:variant>
      <vt:variant>
        <vt:i4>0</vt:i4>
      </vt:variant>
      <vt:variant>
        <vt:i4>5</vt:i4>
      </vt:variant>
      <vt:variant>
        <vt:lpwstr/>
      </vt:variant>
      <vt:variant>
        <vt:lpwstr>_Toc268047721</vt:lpwstr>
      </vt:variant>
      <vt:variant>
        <vt:i4>1310777</vt:i4>
      </vt:variant>
      <vt:variant>
        <vt:i4>1538</vt:i4>
      </vt:variant>
      <vt:variant>
        <vt:i4>0</vt:i4>
      </vt:variant>
      <vt:variant>
        <vt:i4>5</vt:i4>
      </vt:variant>
      <vt:variant>
        <vt:lpwstr/>
      </vt:variant>
      <vt:variant>
        <vt:lpwstr>_Toc268047720</vt:lpwstr>
      </vt:variant>
      <vt:variant>
        <vt:i4>1507385</vt:i4>
      </vt:variant>
      <vt:variant>
        <vt:i4>1532</vt:i4>
      </vt:variant>
      <vt:variant>
        <vt:i4>0</vt:i4>
      </vt:variant>
      <vt:variant>
        <vt:i4>5</vt:i4>
      </vt:variant>
      <vt:variant>
        <vt:lpwstr/>
      </vt:variant>
      <vt:variant>
        <vt:lpwstr>_Toc268047719</vt:lpwstr>
      </vt:variant>
      <vt:variant>
        <vt:i4>1507385</vt:i4>
      </vt:variant>
      <vt:variant>
        <vt:i4>1526</vt:i4>
      </vt:variant>
      <vt:variant>
        <vt:i4>0</vt:i4>
      </vt:variant>
      <vt:variant>
        <vt:i4>5</vt:i4>
      </vt:variant>
      <vt:variant>
        <vt:lpwstr/>
      </vt:variant>
      <vt:variant>
        <vt:lpwstr>_Toc268047718</vt:lpwstr>
      </vt:variant>
      <vt:variant>
        <vt:i4>1507385</vt:i4>
      </vt:variant>
      <vt:variant>
        <vt:i4>1520</vt:i4>
      </vt:variant>
      <vt:variant>
        <vt:i4>0</vt:i4>
      </vt:variant>
      <vt:variant>
        <vt:i4>5</vt:i4>
      </vt:variant>
      <vt:variant>
        <vt:lpwstr/>
      </vt:variant>
      <vt:variant>
        <vt:lpwstr>_Toc268047717</vt:lpwstr>
      </vt:variant>
      <vt:variant>
        <vt:i4>1507385</vt:i4>
      </vt:variant>
      <vt:variant>
        <vt:i4>1514</vt:i4>
      </vt:variant>
      <vt:variant>
        <vt:i4>0</vt:i4>
      </vt:variant>
      <vt:variant>
        <vt:i4>5</vt:i4>
      </vt:variant>
      <vt:variant>
        <vt:lpwstr/>
      </vt:variant>
      <vt:variant>
        <vt:lpwstr>_Toc268047716</vt:lpwstr>
      </vt:variant>
      <vt:variant>
        <vt:i4>1507385</vt:i4>
      </vt:variant>
      <vt:variant>
        <vt:i4>1508</vt:i4>
      </vt:variant>
      <vt:variant>
        <vt:i4>0</vt:i4>
      </vt:variant>
      <vt:variant>
        <vt:i4>5</vt:i4>
      </vt:variant>
      <vt:variant>
        <vt:lpwstr/>
      </vt:variant>
      <vt:variant>
        <vt:lpwstr>_Toc268047715</vt:lpwstr>
      </vt:variant>
      <vt:variant>
        <vt:i4>1507385</vt:i4>
      </vt:variant>
      <vt:variant>
        <vt:i4>1502</vt:i4>
      </vt:variant>
      <vt:variant>
        <vt:i4>0</vt:i4>
      </vt:variant>
      <vt:variant>
        <vt:i4>5</vt:i4>
      </vt:variant>
      <vt:variant>
        <vt:lpwstr/>
      </vt:variant>
      <vt:variant>
        <vt:lpwstr>_Toc268047714</vt:lpwstr>
      </vt:variant>
      <vt:variant>
        <vt:i4>1507385</vt:i4>
      </vt:variant>
      <vt:variant>
        <vt:i4>1496</vt:i4>
      </vt:variant>
      <vt:variant>
        <vt:i4>0</vt:i4>
      </vt:variant>
      <vt:variant>
        <vt:i4>5</vt:i4>
      </vt:variant>
      <vt:variant>
        <vt:lpwstr/>
      </vt:variant>
      <vt:variant>
        <vt:lpwstr>_Toc268047713</vt:lpwstr>
      </vt:variant>
      <vt:variant>
        <vt:i4>1507385</vt:i4>
      </vt:variant>
      <vt:variant>
        <vt:i4>1490</vt:i4>
      </vt:variant>
      <vt:variant>
        <vt:i4>0</vt:i4>
      </vt:variant>
      <vt:variant>
        <vt:i4>5</vt:i4>
      </vt:variant>
      <vt:variant>
        <vt:lpwstr/>
      </vt:variant>
      <vt:variant>
        <vt:lpwstr>_Toc268047712</vt:lpwstr>
      </vt:variant>
      <vt:variant>
        <vt:i4>1507385</vt:i4>
      </vt:variant>
      <vt:variant>
        <vt:i4>1484</vt:i4>
      </vt:variant>
      <vt:variant>
        <vt:i4>0</vt:i4>
      </vt:variant>
      <vt:variant>
        <vt:i4>5</vt:i4>
      </vt:variant>
      <vt:variant>
        <vt:lpwstr/>
      </vt:variant>
      <vt:variant>
        <vt:lpwstr>_Toc268047711</vt:lpwstr>
      </vt:variant>
      <vt:variant>
        <vt:i4>1507385</vt:i4>
      </vt:variant>
      <vt:variant>
        <vt:i4>1478</vt:i4>
      </vt:variant>
      <vt:variant>
        <vt:i4>0</vt:i4>
      </vt:variant>
      <vt:variant>
        <vt:i4>5</vt:i4>
      </vt:variant>
      <vt:variant>
        <vt:lpwstr/>
      </vt:variant>
      <vt:variant>
        <vt:lpwstr>_Toc268047710</vt:lpwstr>
      </vt:variant>
      <vt:variant>
        <vt:i4>1441849</vt:i4>
      </vt:variant>
      <vt:variant>
        <vt:i4>1472</vt:i4>
      </vt:variant>
      <vt:variant>
        <vt:i4>0</vt:i4>
      </vt:variant>
      <vt:variant>
        <vt:i4>5</vt:i4>
      </vt:variant>
      <vt:variant>
        <vt:lpwstr/>
      </vt:variant>
      <vt:variant>
        <vt:lpwstr>_Toc268047709</vt:lpwstr>
      </vt:variant>
      <vt:variant>
        <vt:i4>1441849</vt:i4>
      </vt:variant>
      <vt:variant>
        <vt:i4>1466</vt:i4>
      </vt:variant>
      <vt:variant>
        <vt:i4>0</vt:i4>
      </vt:variant>
      <vt:variant>
        <vt:i4>5</vt:i4>
      </vt:variant>
      <vt:variant>
        <vt:lpwstr/>
      </vt:variant>
      <vt:variant>
        <vt:lpwstr>_Toc268047708</vt:lpwstr>
      </vt:variant>
      <vt:variant>
        <vt:i4>1441849</vt:i4>
      </vt:variant>
      <vt:variant>
        <vt:i4>1460</vt:i4>
      </vt:variant>
      <vt:variant>
        <vt:i4>0</vt:i4>
      </vt:variant>
      <vt:variant>
        <vt:i4>5</vt:i4>
      </vt:variant>
      <vt:variant>
        <vt:lpwstr/>
      </vt:variant>
      <vt:variant>
        <vt:lpwstr>_Toc268047707</vt:lpwstr>
      </vt:variant>
      <vt:variant>
        <vt:i4>1441849</vt:i4>
      </vt:variant>
      <vt:variant>
        <vt:i4>1454</vt:i4>
      </vt:variant>
      <vt:variant>
        <vt:i4>0</vt:i4>
      </vt:variant>
      <vt:variant>
        <vt:i4>5</vt:i4>
      </vt:variant>
      <vt:variant>
        <vt:lpwstr/>
      </vt:variant>
      <vt:variant>
        <vt:lpwstr>_Toc268047706</vt:lpwstr>
      </vt:variant>
      <vt:variant>
        <vt:i4>1441849</vt:i4>
      </vt:variant>
      <vt:variant>
        <vt:i4>1448</vt:i4>
      </vt:variant>
      <vt:variant>
        <vt:i4>0</vt:i4>
      </vt:variant>
      <vt:variant>
        <vt:i4>5</vt:i4>
      </vt:variant>
      <vt:variant>
        <vt:lpwstr/>
      </vt:variant>
      <vt:variant>
        <vt:lpwstr>_Toc268047705</vt:lpwstr>
      </vt:variant>
      <vt:variant>
        <vt:i4>1441849</vt:i4>
      </vt:variant>
      <vt:variant>
        <vt:i4>1442</vt:i4>
      </vt:variant>
      <vt:variant>
        <vt:i4>0</vt:i4>
      </vt:variant>
      <vt:variant>
        <vt:i4>5</vt:i4>
      </vt:variant>
      <vt:variant>
        <vt:lpwstr/>
      </vt:variant>
      <vt:variant>
        <vt:lpwstr>_Toc268047704</vt:lpwstr>
      </vt:variant>
      <vt:variant>
        <vt:i4>1441849</vt:i4>
      </vt:variant>
      <vt:variant>
        <vt:i4>1436</vt:i4>
      </vt:variant>
      <vt:variant>
        <vt:i4>0</vt:i4>
      </vt:variant>
      <vt:variant>
        <vt:i4>5</vt:i4>
      </vt:variant>
      <vt:variant>
        <vt:lpwstr/>
      </vt:variant>
      <vt:variant>
        <vt:lpwstr>_Toc268047703</vt:lpwstr>
      </vt:variant>
      <vt:variant>
        <vt:i4>1441849</vt:i4>
      </vt:variant>
      <vt:variant>
        <vt:i4>1430</vt:i4>
      </vt:variant>
      <vt:variant>
        <vt:i4>0</vt:i4>
      </vt:variant>
      <vt:variant>
        <vt:i4>5</vt:i4>
      </vt:variant>
      <vt:variant>
        <vt:lpwstr/>
      </vt:variant>
      <vt:variant>
        <vt:lpwstr>_Toc268047702</vt:lpwstr>
      </vt:variant>
      <vt:variant>
        <vt:i4>1441849</vt:i4>
      </vt:variant>
      <vt:variant>
        <vt:i4>1424</vt:i4>
      </vt:variant>
      <vt:variant>
        <vt:i4>0</vt:i4>
      </vt:variant>
      <vt:variant>
        <vt:i4>5</vt:i4>
      </vt:variant>
      <vt:variant>
        <vt:lpwstr/>
      </vt:variant>
      <vt:variant>
        <vt:lpwstr>_Toc268047701</vt:lpwstr>
      </vt:variant>
      <vt:variant>
        <vt:i4>1441849</vt:i4>
      </vt:variant>
      <vt:variant>
        <vt:i4>1418</vt:i4>
      </vt:variant>
      <vt:variant>
        <vt:i4>0</vt:i4>
      </vt:variant>
      <vt:variant>
        <vt:i4>5</vt:i4>
      </vt:variant>
      <vt:variant>
        <vt:lpwstr/>
      </vt:variant>
      <vt:variant>
        <vt:lpwstr>_Toc268047700</vt:lpwstr>
      </vt:variant>
      <vt:variant>
        <vt:i4>2031672</vt:i4>
      </vt:variant>
      <vt:variant>
        <vt:i4>1412</vt:i4>
      </vt:variant>
      <vt:variant>
        <vt:i4>0</vt:i4>
      </vt:variant>
      <vt:variant>
        <vt:i4>5</vt:i4>
      </vt:variant>
      <vt:variant>
        <vt:lpwstr/>
      </vt:variant>
      <vt:variant>
        <vt:lpwstr>_Toc268047699</vt:lpwstr>
      </vt:variant>
      <vt:variant>
        <vt:i4>2031672</vt:i4>
      </vt:variant>
      <vt:variant>
        <vt:i4>1406</vt:i4>
      </vt:variant>
      <vt:variant>
        <vt:i4>0</vt:i4>
      </vt:variant>
      <vt:variant>
        <vt:i4>5</vt:i4>
      </vt:variant>
      <vt:variant>
        <vt:lpwstr/>
      </vt:variant>
      <vt:variant>
        <vt:lpwstr>_Toc268047698</vt:lpwstr>
      </vt:variant>
      <vt:variant>
        <vt:i4>1179706</vt:i4>
      </vt:variant>
      <vt:variant>
        <vt:i4>1397</vt:i4>
      </vt:variant>
      <vt:variant>
        <vt:i4>0</vt:i4>
      </vt:variant>
      <vt:variant>
        <vt:i4>5</vt:i4>
      </vt:variant>
      <vt:variant>
        <vt:lpwstr/>
      </vt:variant>
      <vt:variant>
        <vt:lpwstr>_Toc268045467</vt:lpwstr>
      </vt:variant>
      <vt:variant>
        <vt:i4>1179706</vt:i4>
      </vt:variant>
      <vt:variant>
        <vt:i4>1391</vt:i4>
      </vt:variant>
      <vt:variant>
        <vt:i4>0</vt:i4>
      </vt:variant>
      <vt:variant>
        <vt:i4>5</vt:i4>
      </vt:variant>
      <vt:variant>
        <vt:lpwstr/>
      </vt:variant>
      <vt:variant>
        <vt:lpwstr>_Toc268045466</vt:lpwstr>
      </vt:variant>
      <vt:variant>
        <vt:i4>1179706</vt:i4>
      </vt:variant>
      <vt:variant>
        <vt:i4>1385</vt:i4>
      </vt:variant>
      <vt:variant>
        <vt:i4>0</vt:i4>
      </vt:variant>
      <vt:variant>
        <vt:i4>5</vt:i4>
      </vt:variant>
      <vt:variant>
        <vt:lpwstr/>
      </vt:variant>
      <vt:variant>
        <vt:lpwstr>_Toc268045465</vt:lpwstr>
      </vt:variant>
      <vt:variant>
        <vt:i4>1179706</vt:i4>
      </vt:variant>
      <vt:variant>
        <vt:i4>1379</vt:i4>
      </vt:variant>
      <vt:variant>
        <vt:i4>0</vt:i4>
      </vt:variant>
      <vt:variant>
        <vt:i4>5</vt:i4>
      </vt:variant>
      <vt:variant>
        <vt:lpwstr/>
      </vt:variant>
      <vt:variant>
        <vt:lpwstr>_Toc268045464</vt:lpwstr>
      </vt:variant>
      <vt:variant>
        <vt:i4>1179706</vt:i4>
      </vt:variant>
      <vt:variant>
        <vt:i4>1373</vt:i4>
      </vt:variant>
      <vt:variant>
        <vt:i4>0</vt:i4>
      </vt:variant>
      <vt:variant>
        <vt:i4>5</vt:i4>
      </vt:variant>
      <vt:variant>
        <vt:lpwstr/>
      </vt:variant>
      <vt:variant>
        <vt:lpwstr>_Toc268045463</vt:lpwstr>
      </vt:variant>
      <vt:variant>
        <vt:i4>1179706</vt:i4>
      </vt:variant>
      <vt:variant>
        <vt:i4>1367</vt:i4>
      </vt:variant>
      <vt:variant>
        <vt:i4>0</vt:i4>
      </vt:variant>
      <vt:variant>
        <vt:i4>5</vt:i4>
      </vt:variant>
      <vt:variant>
        <vt:lpwstr/>
      </vt:variant>
      <vt:variant>
        <vt:lpwstr>_Toc268045462</vt:lpwstr>
      </vt:variant>
      <vt:variant>
        <vt:i4>1179706</vt:i4>
      </vt:variant>
      <vt:variant>
        <vt:i4>1361</vt:i4>
      </vt:variant>
      <vt:variant>
        <vt:i4>0</vt:i4>
      </vt:variant>
      <vt:variant>
        <vt:i4>5</vt:i4>
      </vt:variant>
      <vt:variant>
        <vt:lpwstr/>
      </vt:variant>
      <vt:variant>
        <vt:lpwstr>_Toc268045461</vt:lpwstr>
      </vt:variant>
      <vt:variant>
        <vt:i4>1179706</vt:i4>
      </vt:variant>
      <vt:variant>
        <vt:i4>1355</vt:i4>
      </vt:variant>
      <vt:variant>
        <vt:i4>0</vt:i4>
      </vt:variant>
      <vt:variant>
        <vt:i4>5</vt:i4>
      </vt:variant>
      <vt:variant>
        <vt:lpwstr/>
      </vt:variant>
      <vt:variant>
        <vt:lpwstr>_Toc268045460</vt:lpwstr>
      </vt:variant>
      <vt:variant>
        <vt:i4>1114170</vt:i4>
      </vt:variant>
      <vt:variant>
        <vt:i4>1349</vt:i4>
      </vt:variant>
      <vt:variant>
        <vt:i4>0</vt:i4>
      </vt:variant>
      <vt:variant>
        <vt:i4>5</vt:i4>
      </vt:variant>
      <vt:variant>
        <vt:lpwstr/>
      </vt:variant>
      <vt:variant>
        <vt:lpwstr>_Toc268045459</vt:lpwstr>
      </vt:variant>
      <vt:variant>
        <vt:i4>1114170</vt:i4>
      </vt:variant>
      <vt:variant>
        <vt:i4>1343</vt:i4>
      </vt:variant>
      <vt:variant>
        <vt:i4>0</vt:i4>
      </vt:variant>
      <vt:variant>
        <vt:i4>5</vt:i4>
      </vt:variant>
      <vt:variant>
        <vt:lpwstr/>
      </vt:variant>
      <vt:variant>
        <vt:lpwstr>_Toc268045458</vt:lpwstr>
      </vt:variant>
      <vt:variant>
        <vt:i4>1114170</vt:i4>
      </vt:variant>
      <vt:variant>
        <vt:i4>1337</vt:i4>
      </vt:variant>
      <vt:variant>
        <vt:i4>0</vt:i4>
      </vt:variant>
      <vt:variant>
        <vt:i4>5</vt:i4>
      </vt:variant>
      <vt:variant>
        <vt:lpwstr/>
      </vt:variant>
      <vt:variant>
        <vt:lpwstr>_Toc268045457</vt:lpwstr>
      </vt:variant>
      <vt:variant>
        <vt:i4>1114170</vt:i4>
      </vt:variant>
      <vt:variant>
        <vt:i4>1331</vt:i4>
      </vt:variant>
      <vt:variant>
        <vt:i4>0</vt:i4>
      </vt:variant>
      <vt:variant>
        <vt:i4>5</vt:i4>
      </vt:variant>
      <vt:variant>
        <vt:lpwstr/>
      </vt:variant>
      <vt:variant>
        <vt:lpwstr>_Toc268045456</vt:lpwstr>
      </vt:variant>
      <vt:variant>
        <vt:i4>1114170</vt:i4>
      </vt:variant>
      <vt:variant>
        <vt:i4>1325</vt:i4>
      </vt:variant>
      <vt:variant>
        <vt:i4>0</vt:i4>
      </vt:variant>
      <vt:variant>
        <vt:i4>5</vt:i4>
      </vt:variant>
      <vt:variant>
        <vt:lpwstr/>
      </vt:variant>
      <vt:variant>
        <vt:lpwstr>_Toc268045455</vt:lpwstr>
      </vt:variant>
      <vt:variant>
        <vt:i4>1114170</vt:i4>
      </vt:variant>
      <vt:variant>
        <vt:i4>1319</vt:i4>
      </vt:variant>
      <vt:variant>
        <vt:i4>0</vt:i4>
      </vt:variant>
      <vt:variant>
        <vt:i4>5</vt:i4>
      </vt:variant>
      <vt:variant>
        <vt:lpwstr/>
      </vt:variant>
      <vt:variant>
        <vt:lpwstr>_Toc268045454</vt:lpwstr>
      </vt:variant>
      <vt:variant>
        <vt:i4>1114170</vt:i4>
      </vt:variant>
      <vt:variant>
        <vt:i4>1313</vt:i4>
      </vt:variant>
      <vt:variant>
        <vt:i4>0</vt:i4>
      </vt:variant>
      <vt:variant>
        <vt:i4>5</vt:i4>
      </vt:variant>
      <vt:variant>
        <vt:lpwstr/>
      </vt:variant>
      <vt:variant>
        <vt:lpwstr>_Toc268045453</vt:lpwstr>
      </vt:variant>
      <vt:variant>
        <vt:i4>1114170</vt:i4>
      </vt:variant>
      <vt:variant>
        <vt:i4>1307</vt:i4>
      </vt:variant>
      <vt:variant>
        <vt:i4>0</vt:i4>
      </vt:variant>
      <vt:variant>
        <vt:i4>5</vt:i4>
      </vt:variant>
      <vt:variant>
        <vt:lpwstr/>
      </vt:variant>
      <vt:variant>
        <vt:lpwstr>_Toc268045452</vt:lpwstr>
      </vt:variant>
      <vt:variant>
        <vt:i4>1114170</vt:i4>
      </vt:variant>
      <vt:variant>
        <vt:i4>1301</vt:i4>
      </vt:variant>
      <vt:variant>
        <vt:i4>0</vt:i4>
      </vt:variant>
      <vt:variant>
        <vt:i4>5</vt:i4>
      </vt:variant>
      <vt:variant>
        <vt:lpwstr/>
      </vt:variant>
      <vt:variant>
        <vt:lpwstr>_Toc268045451</vt:lpwstr>
      </vt:variant>
      <vt:variant>
        <vt:i4>1114170</vt:i4>
      </vt:variant>
      <vt:variant>
        <vt:i4>1295</vt:i4>
      </vt:variant>
      <vt:variant>
        <vt:i4>0</vt:i4>
      </vt:variant>
      <vt:variant>
        <vt:i4>5</vt:i4>
      </vt:variant>
      <vt:variant>
        <vt:lpwstr/>
      </vt:variant>
      <vt:variant>
        <vt:lpwstr>_Toc268045450</vt:lpwstr>
      </vt:variant>
      <vt:variant>
        <vt:i4>1048634</vt:i4>
      </vt:variant>
      <vt:variant>
        <vt:i4>1289</vt:i4>
      </vt:variant>
      <vt:variant>
        <vt:i4>0</vt:i4>
      </vt:variant>
      <vt:variant>
        <vt:i4>5</vt:i4>
      </vt:variant>
      <vt:variant>
        <vt:lpwstr/>
      </vt:variant>
      <vt:variant>
        <vt:lpwstr>_Toc268045449</vt:lpwstr>
      </vt:variant>
      <vt:variant>
        <vt:i4>1048634</vt:i4>
      </vt:variant>
      <vt:variant>
        <vt:i4>1283</vt:i4>
      </vt:variant>
      <vt:variant>
        <vt:i4>0</vt:i4>
      </vt:variant>
      <vt:variant>
        <vt:i4>5</vt:i4>
      </vt:variant>
      <vt:variant>
        <vt:lpwstr/>
      </vt:variant>
      <vt:variant>
        <vt:lpwstr>_Toc268045448</vt:lpwstr>
      </vt:variant>
      <vt:variant>
        <vt:i4>1048634</vt:i4>
      </vt:variant>
      <vt:variant>
        <vt:i4>1277</vt:i4>
      </vt:variant>
      <vt:variant>
        <vt:i4>0</vt:i4>
      </vt:variant>
      <vt:variant>
        <vt:i4>5</vt:i4>
      </vt:variant>
      <vt:variant>
        <vt:lpwstr/>
      </vt:variant>
      <vt:variant>
        <vt:lpwstr>_Toc268045447</vt:lpwstr>
      </vt:variant>
      <vt:variant>
        <vt:i4>1048634</vt:i4>
      </vt:variant>
      <vt:variant>
        <vt:i4>1271</vt:i4>
      </vt:variant>
      <vt:variant>
        <vt:i4>0</vt:i4>
      </vt:variant>
      <vt:variant>
        <vt:i4>5</vt:i4>
      </vt:variant>
      <vt:variant>
        <vt:lpwstr/>
      </vt:variant>
      <vt:variant>
        <vt:lpwstr>_Toc268045446</vt:lpwstr>
      </vt:variant>
      <vt:variant>
        <vt:i4>1048634</vt:i4>
      </vt:variant>
      <vt:variant>
        <vt:i4>1265</vt:i4>
      </vt:variant>
      <vt:variant>
        <vt:i4>0</vt:i4>
      </vt:variant>
      <vt:variant>
        <vt:i4>5</vt:i4>
      </vt:variant>
      <vt:variant>
        <vt:lpwstr/>
      </vt:variant>
      <vt:variant>
        <vt:lpwstr>_Toc268045445</vt:lpwstr>
      </vt:variant>
      <vt:variant>
        <vt:i4>1048634</vt:i4>
      </vt:variant>
      <vt:variant>
        <vt:i4>1259</vt:i4>
      </vt:variant>
      <vt:variant>
        <vt:i4>0</vt:i4>
      </vt:variant>
      <vt:variant>
        <vt:i4>5</vt:i4>
      </vt:variant>
      <vt:variant>
        <vt:lpwstr/>
      </vt:variant>
      <vt:variant>
        <vt:lpwstr>_Toc268045444</vt:lpwstr>
      </vt:variant>
      <vt:variant>
        <vt:i4>1048634</vt:i4>
      </vt:variant>
      <vt:variant>
        <vt:i4>1253</vt:i4>
      </vt:variant>
      <vt:variant>
        <vt:i4>0</vt:i4>
      </vt:variant>
      <vt:variant>
        <vt:i4>5</vt:i4>
      </vt:variant>
      <vt:variant>
        <vt:lpwstr/>
      </vt:variant>
      <vt:variant>
        <vt:lpwstr>_Toc268045443</vt:lpwstr>
      </vt:variant>
      <vt:variant>
        <vt:i4>1048634</vt:i4>
      </vt:variant>
      <vt:variant>
        <vt:i4>1247</vt:i4>
      </vt:variant>
      <vt:variant>
        <vt:i4>0</vt:i4>
      </vt:variant>
      <vt:variant>
        <vt:i4>5</vt:i4>
      </vt:variant>
      <vt:variant>
        <vt:lpwstr/>
      </vt:variant>
      <vt:variant>
        <vt:lpwstr>_Toc268045442</vt:lpwstr>
      </vt:variant>
      <vt:variant>
        <vt:i4>1048634</vt:i4>
      </vt:variant>
      <vt:variant>
        <vt:i4>1241</vt:i4>
      </vt:variant>
      <vt:variant>
        <vt:i4>0</vt:i4>
      </vt:variant>
      <vt:variant>
        <vt:i4>5</vt:i4>
      </vt:variant>
      <vt:variant>
        <vt:lpwstr/>
      </vt:variant>
      <vt:variant>
        <vt:lpwstr>_Toc268045441</vt:lpwstr>
      </vt:variant>
      <vt:variant>
        <vt:i4>1048634</vt:i4>
      </vt:variant>
      <vt:variant>
        <vt:i4>1235</vt:i4>
      </vt:variant>
      <vt:variant>
        <vt:i4>0</vt:i4>
      </vt:variant>
      <vt:variant>
        <vt:i4>5</vt:i4>
      </vt:variant>
      <vt:variant>
        <vt:lpwstr/>
      </vt:variant>
      <vt:variant>
        <vt:lpwstr>_Toc268045440</vt:lpwstr>
      </vt:variant>
      <vt:variant>
        <vt:i4>1507386</vt:i4>
      </vt:variant>
      <vt:variant>
        <vt:i4>1229</vt:i4>
      </vt:variant>
      <vt:variant>
        <vt:i4>0</vt:i4>
      </vt:variant>
      <vt:variant>
        <vt:i4>5</vt:i4>
      </vt:variant>
      <vt:variant>
        <vt:lpwstr/>
      </vt:variant>
      <vt:variant>
        <vt:lpwstr>_Toc268045439</vt:lpwstr>
      </vt:variant>
      <vt:variant>
        <vt:i4>1507386</vt:i4>
      </vt:variant>
      <vt:variant>
        <vt:i4>1223</vt:i4>
      </vt:variant>
      <vt:variant>
        <vt:i4>0</vt:i4>
      </vt:variant>
      <vt:variant>
        <vt:i4>5</vt:i4>
      </vt:variant>
      <vt:variant>
        <vt:lpwstr/>
      </vt:variant>
      <vt:variant>
        <vt:lpwstr>_Toc268045438</vt:lpwstr>
      </vt:variant>
      <vt:variant>
        <vt:i4>1507386</vt:i4>
      </vt:variant>
      <vt:variant>
        <vt:i4>1217</vt:i4>
      </vt:variant>
      <vt:variant>
        <vt:i4>0</vt:i4>
      </vt:variant>
      <vt:variant>
        <vt:i4>5</vt:i4>
      </vt:variant>
      <vt:variant>
        <vt:lpwstr/>
      </vt:variant>
      <vt:variant>
        <vt:lpwstr>_Toc268045437</vt:lpwstr>
      </vt:variant>
      <vt:variant>
        <vt:i4>1507386</vt:i4>
      </vt:variant>
      <vt:variant>
        <vt:i4>1211</vt:i4>
      </vt:variant>
      <vt:variant>
        <vt:i4>0</vt:i4>
      </vt:variant>
      <vt:variant>
        <vt:i4>5</vt:i4>
      </vt:variant>
      <vt:variant>
        <vt:lpwstr/>
      </vt:variant>
      <vt:variant>
        <vt:lpwstr>_Toc268045436</vt:lpwstr>
      </vt:variant>
      <vt:variant>
        <vt:i4>1507386</vt:i4>
      </vt:variant>
      <vt:variant>
        <vt:i4>1205</vt:i4>
      </vt:variant>
      <vt:variant>
        <vt:i4>0</vt:i4>
      </vt:variant>
      <vt:variant>
        <vt:i4>5</vt:i4>
      </vt:variant>
      <vt:variant>
        <vt:lpwstr/>
      </vt:variant>
      <vt:variant>
        <vt:lpwstr>_Toc268045435</vt:lpwstr>
      </vt:variant>
      <vt:variant>
        <vt:i4>1507386</vt:i4>
      </vt:variant>
      <vt:variant>
        <vt:i4>1199</vt:i4>
      </vt:variant>
      <vt:variant>
        <vt:i4>0</vt:i4>
      </vt:variant>
      <vt:variant>
        <vt:i4>5</vt:i4>
      </vt:variant>
      <vt:variant>
        <vt:lpwstr/>
      </vt:variant>
      <vt:variant>
        <vt:lpwstr>_Toc268045434</vt:lpwstr>
      </vt:variant>
      <vt:variant>
        <vt:i4>1507386</vt:i4>
      </vt:variant>
      <vt:variant>
        <vt:i4>1193</vt:i4>
      </vt:variant>
      <vt:variant>
        <vt:i4>0</vt:i4>
      </vt:variant>
      <vt:variant>
        <vt:i4>5</vt:i4>
      </vt:variant>
      <vt:variant>
        <vt:lpwstr/>
      </vt:variant>
      <vt:variant>
        <vt:lpwstr>_Toc268045433</vt:lpwstr>
      </vt:variant>
      <vt:variant>
        <vt:i4>1507386</vt:i4>
      </vt:variant>
      <vt:variant>
        <vt:i4>1187</vt:i4>
      </vt:variant>
      <vt:variant>
        <vt:i4>0</vt:i4>
      </vt:variant>
      <vt:variant>
        <vt:i4>5</vt:i4>
      </vt:variant>
      <vt:variant>
        <vt:lpwstr/>
      </vt:variant>
      <vt:variant>
        <vt:lpwstr>_Toc268045432</vt:lpwstr>
      </vt:variant>
      <vt:variant>
        <vt:i4>1507386</vt:i4>
      </vt:variant>
      <vt:variant>
        <vt:i4>1181</vt:i4>
      </vt:variant>
      <vt:variant>
        <vt:i4>0</vt:i4>
      </vt:variant>
      <vt:variant>
        <vt:i4>5</vt:i4>
      </vt:variant>
      <vt:variant>
        <vt:lpwstr/>
      </vt:variant>
      <vt:variant>
        <vt:lpwstr>_Toc268045431</vt:lpwstr>
      </vt:variant>
      <vt:variant>
        <vt:i4>1507386</vt:i4>
      </vt:variant>
      <vt:variant>
        <vt:i4>1175</vt:i4>
      </vt:variant>
      <vt:variant>
        <vt:i4>0</vt:i4>
      </vt:variant>
      <vt:variant>
        <vt:i4>5</vt:i4>
      </vt:variant>
      <vt:variant>
        <vt:lpwstr/>
      </vt:variant>
      <vt:variant>
        <vt:lpwstr>_Toc268045430</vt:lpwstr>
      </vt:variant>
      <vt:variant>
        <vt:i4>1441854</vt:i4>
      </vt:variant>
      <vt:variant>
        <vt:i4>1166</vt:i4>
      </vt:variant>
      <vt:variant>
        <vt:i4>0</vt:i4>
      </vt:variant>
      <vt:variant>
        <vt:i4>5</vt:i4>
      </vt:variant>
      <vt:variant>
        <vt:lpwstr/>
      </vt:variant>
      <vt:variant>
        <vt:lpwstr>_Toc268045026</vt:lpwstr>
      </vt:variant>
      <vt:variant>
        <vt:i4>1441854</vt:i4>
      </vt:variant>
      <vt:variant>
        <vt:i4>1160</vt:i4>
      </vt:variant>
      <vt:variant>
        <vt:i4>0</vt:i4>
      </vt:variant>
      <vt:variant>
        <vt:i4>5</vt:i4>
      </vt:variant>
      <vt:variant>
        <vt:lpwstr/>
      </vt:variant>
      <vt:variant>
        <vt:lpwstr>_Toc268045025</vt:lpwstr>
      </vt:variant>
      <vt:variant>
        <vt:i4>1441854</vt:i4>
      </vt:variant>
      <vt:variant>
        <vt:i4>1154</vt:i4>
      </vt:variant>
      <vt:variant>
        <vt:i4>0</vt:i4>
      </vt:variant>
      <vt:variant>
        <vt:i4>5</vt:i4>
      </vt:variant>
      <vt:variant>
        <vt:lpwstr/>
      </vt:variant>
      <vt:variant>
        <vt:lpwstr>_Toc268045024</vt:lpwstr>
      </vt:variant>
      <vt:variant>
        <vt:i4>1441854</vt:i4>
      </vt:variant>
      <vt:variant>
        <vt:i4>1148</vt:i4>
      </vt:variant>
      <vt:variant>
        <vt:i4>0</vt:i4>
      </vt:variant>
      <vt:variant>
        <vt:i4>5</vt:i4>
      </vt:variant>
      <vt:variant>
        <vt:lpwstr/>
      </vt:variant>
      <vt:variant>
        <vt:lpwstr>_Toc268045023</vt:lpwstr>
      </vt:variant>
      <vt:variant>
        <vt:i4>1441854</vt:i4>
      </vt:variant>
      <vt:variant>
        <vt:i4>1142</vt:i4>
      </vt:variant>
      <vt:variant>
        <vt:i4>0</vt:i4>
      </vt:variant>
      <vt:variant>
        <vt:i4>5</vt:i4>
      </vt:variant>
      <vt:variant>
        <vt:lpwstr/>
      </vt:variant>
      <vt:variant>
        <vt:lpwstr>_Toc268045022</vt:lpwstr>
      </vt:variant>
      <vt:variant>
        <vt:i4>1441854</vt:i4>
      </vt:variant>
      <vt:variant>
        <vt:i4>1136</vt:i4>
      </vt:variant>
      <vt:variant>
        <vt:i4>0</vt:i4>
      </vt:variant>
      <vt:variant>
        <vt:i4>5</vt:i4>
      </vt:variant>
      <vt:variant>
        <vt:lpwstr/>
      </vt:variant>
      <vt:variant>
        <vt:lpwstr>_Toc268045021</vt:lpwstr>
      </vt:variant>
      <vt:variant>
        <vt:i4>1441854</vt:i4>
      </vt:variant>
      <vt:variant>
        <vt:i4>1130</vt:i4>
      </vt:variant>
      <vt:variant>
        <vt:i4>0</vt:i4>
      </vt:variant>
      <vt:variant>
        <vt:i4>5</vt:i4>
      </vt:variant>
      <vt:variant>
        <vt:lpwstr/>
      </vt:variant>
      <vt:variant>
        <vt:lpwstr>_Toc268045020</vt:lpwstr>
      </vt:variant>
      <vt:variant>
        <vt:i4>1376318</vt:i4>
      </vt:variant>
      <vt:variant>
        <vt:i4>1124</vt:i4>
      </vt:variant>
      <vt:variant>
        <vt:i4>0</vt:i4>
      </vt:variant>
      <vt:variant>
        <vt:i4>5</vt:i4>
      </vt:variant>
      <vt:variant>
        <vt:lpwstr/>
      </vt:variant>
      <vt:variant>
        <vt:lpwstr>_Toc268045019</vt:lpwstr>
      </vt:variant>
      <vt:variant>
        <vt:i4>1376318</vt:i4>
      </vt:variant>
      <vt:variant>
        <vt:i4>1118</vt:i4>
      </vt:variant>
      <vt:variant>
        <vt:i4>0</vt:i4>
      </vt:variant>
      <vt:variant>
        <vt:i4>5</vt:i4>
      </vt:variant>
      <vt:variant>
        <vt:lpwstr/>
      </vt:variant>
      <vt:variant>
        <vt:lpwstr>_Toc268045018</vt:lpwstr>
      </vt:variant>
      <vt:variant>
        <vt:i4>1376318</vt:i4>
      </vt:variant>
      <vt:variant>
        <vt:i4>1112</vt:i4>
      </vt:variant>
      <vt:variant>
        <vt:i4>0</vt:i4>
      </vt:variant>
      <vt:variant>
        <vt:i4>5</vt:i4>
      </vt:variant>
      <vt:variant>
        <vt:lpwstr/>
      </vt:variant>
      <vt:variant>
        <vt:lpwstr>_Toc268045017</vt:lpwstr>
      </vt:variant>
      <vt:variant>
        <vt:i4>1376318</vt:i4>
      </vt:variant>
      <vt:variant>
        <vt:i4>1106</vt:i4>
      </vt:variant>
      <vt:variant>
        <vt:i4>0</vt:i4>
      </vt:variant>
      <vt:variant>
        <vt:i4>5</vt:i4>
      </vt:variant>
      <vt:variant>
        <vt:lpwstr/>
      </vt:variant>
      <vt:variant>
        <vt:lpwstr>_Toc268045016</vt:lpwstr>
      </vt:variant>
      <vt:variant>
        <vt:i4>1376318</vt:i4>
      </vt:variant>
      <vt:variant>
        <vt:i4>1100</vt:i4>
      </vt:variant>
      <vt:variant>
        <vt:i4>0</vt:i4>
      </vt:variant>
      <vt:variant>
        <vt:i4>5</vt:i4>
      </vt:variant>
      <vt:variant>
        <vt:lpwstr/>
      </vt:variant>
      <vt:variant>
        <vt:lpwstr>_Toc268045015</vt:lpwstr>
      </vt:variant>
      <vt:variant>
        <vt:i4>1376318</vt:i4>
      </vt:variant>
      <vt:variant>
        <vt:i4>1094</vt:i4>
      </vt:variant>
      <vt:variant>
        <vt:i4>0</vt:i4>
      </vt:variant>
      <vt:variant>
        <vt:i4>5</vt:i4>
      </vt:variant>
      <vt:variant>
        <vt:lpwstr/>
      </vt:variant>
      <vt:variant>
        <vt:lpwstr>_Toc268045014</vt:lpwstr>
      </vt:variant>
      <vt:variant>
        <vt:i4>1376318</vt:i4>
      </vt:variant>
      <vt:variant>
        <vt:i4>1088</vt:i4>
      </vt:variant>
      <vt:variant>
        <vt:i4>0</vt:i4>
      </vt:variant>
      <vt:variant>
        <vt:i4>5</vt:i4>
      </vt:variant>
      <vt:variant>
        <vt:lpwstr/>
      </vt:variant>
      <vt:variant>
        <vt:lpwstr>_Toc268045013</vt:lpwstr>
      </vt:variant>
      <vt:variant>
        <vt:i4>1376318</vt:i4>
      </vt:variant>
      <vt:variant>
        <vt:i4>1082</vt:i4>
      </vt:variant>
      <vt:variant>
        <vt:i4>0</vt:i4>
      </vt:variant>
      <vt:variant>
        <vt:i4>5</vt:i4>
      </vt:variant>
      <vt:variant>
        <vt:lpwstr/>
      </vt:variant>
      <vt:variant>
        <vt:lpwstr>_Toc268045012</vt:lpwstr>
      </vt:variant>
      <vt:variant>
        <vt:i4>1376318</vt:i4>
      </vt:variant>
      <vt:variant>
        <vt:i4>1076</vt:i4>
      </vt:variant>
      <vt:variant>
        <vt:i4>0</vt:i4>
      </vt:variant>
      <vt:variant>
        <vt:i4>5</vt:i4>
      </vt:variant>
      <vt:variant>
        <vt:lpwstr/>
      </vt:variant>
      <vt:variant>
        <vt:lpwstr>_Toc268045011</vt:lpwstr>
      </vt:variant>
      <vt:variant>
        <vt:i4>1376318</vt:i4>
      </vt:variant>
      <vt:variant>
        <vt:i4>1070</vt:i4>
      </vt:variant>
      <vt:variant>
        <vt:i4>0</vt:i4>
      </vt:variant>
      <vt:variant>
        <vt:i4>5</vt:i4>
      </vt:variant>
      <vt:variant>
        <vt:lpwstr/>
      </vt:variant>
      <vt:variant>
        <vt:lpwstr>_Toc268045010</vt:lpwstr>
      </vt:variant>
      <vt:variant>
        <vt:i4>1310782</vt:i4>
      </vt:variant>
      <vt:variant>
        <vt:i4>1064</vt:i4>
      </vt:variant>
      <vt:variant>
        <vt:i4>0</vt:i4>
      </vt:variant>
      <vt:variant>
        <vt:i4>5</vt:i4>
      </vt:variant>
      <vt:variant>
        <vt:lpwstr/>
      </vt:variant>
      <vt:variant>
        <vt:lpwstr>_Toc268045009</vt:lpwstr>
      </vt:variant>
      <vt:variant>
        <vt:i4>1310782</vt:i4>
      </vt:variant>
      <vt:variant>
        <vt:i4>1058</vt:i4>
      </vt:variant>
      <vt:variant>
        <vt:i4>0</vt:i4>
      </vt:variant>
      <vt:variant>
        <vt:i4>5</vt:i4>
      </vt:variant>
      <vt:variant>
        <vt:lpwstr/>
      </vt:variant>
      <vt:variant>
        <vt:lpwstr>_Toc268045008</vt:lpwstr>
      </vt:variant>
      <vt:variant>
        <vt:i4>1310782</vt:i4>
      </vt:variant>
      <vt:variant>
        <vt:i4>1052</vt:i4>
      </vt:variant>
      <vt:variant>
        <vt:i4>0</vt:i4>
      </vt:variant>
      <vt:variant>
        <vt:i4>5</vt:i4>
      </vt:variant>
      <vt:variant>
        <vt:lpwstr/>
      </vt:variant>
      <vt:variant>
        <vt:lpwstr>_Toc268045007</vt:lpwstr>
      </vt:variant>
      <vt:variant>
        <vt:i4>1310782</vt:i4>
      </vt:variant>
      <vt:variant>
        <vt:i4>1046</vt:i4>
      </vt:variant>
      <vt:variant>
        <vt:i4>0</vt:i4>
      </vt:variant>
      <vt:variant>
        <vt:i4>5</vt:i4>
      </vt:variant>
      <vt:variant>
        <vt:lpwstr/>
      </vt:variant>
      <vt:variant>
        <vt:lpwstr>_Toc268045006</vt:lpwstr>
      </vt:variant>
      <vt:variant>
        <vt:i4>1310782</vt:i4>
      </vt:variant>
      <vt:variant>
        <vt:i4>1040</vt:i4>
      </vt:variant>
      <vt:variant>
        <vt:i4>0</vt:i4>
      </vt:variant>
      <vt:variant>
        <vt:i4>5</vt:i4>
      </vt:variant>
      <vt:variant>
        <vt:lpwstr/>
      </vt:variant>
      <vt:variant>
        <vt:lpwstr>_Toc268045005</vt:lpwstr>
      </vt:variant>
      <vt:variant>
        <vt:i4>1310782</vt:i4>
      </vt:variant>
      <vt:variant>
        <vt:i4>1034</vt:i4>
      </vt:variant>
      <vt:variant>
        <vt:i4>0</vt:i4>
      </vt:variant>
      <vt:variant>
        <vt:i4>5</vt:i4>
      </vt:variant>
      <vt:variant>
        <vt:lpwstr/>
      </vt:variant>
      <vt:variant>
        <vt:lpwstr>_Toc268045004</vt:lpwstr>
      </vt:variant>
      <vt:variant>
        <vt:i4>1310782</vt:i4>
      </vt:variant>
      <vt:variant>
        <vt:i4>1028</vt:i4>
      </vt:variant>
      <vt:variant>
        <vt:i4>0</vt:i4>
      </vt:variant>
      <vt:variant>
        <vt:i4>5</vt:i4>
      </vt:variant>
      <vt:variant>
        <vt:lpwstr/>
      </vt:variant>
      <vt:variant>
        <vt:lpwstr>_Toc268045003</vt:lpwstr>
      </vt:variant>
      <vt:variant>
        <vt:i4>1310782</vt:i4>
      </vt:variant>
      <vt:variant>
        <vt:i4>1022</vt:i4>
      </vt:variant>
      <vt:variant>
        <vt:i4>0</vt:i4>
      </vt:variant>
      <vt:variant>
        <vt:i4>5</vt:i4>
      </vt:variant>
      <vt:variant>
        <vt:lpwstr/>
      </vt:variant>
      <vt:variant>
        <vt:lpwstr>_Toc268045002</vt:lpwstr>
      </vt:variant>
      <vt:variant>
        <vt:i4>1310782</vt:i4>
      </vt:variant>
      <vt:variant>
        <vt:i4>1016</vt:i4>
      </vt:variant>
      <vt:variant>
        <vt:i4>0</vt:i4>
      </vt:variant>
      <vt:variant>
        <vt:i4>5</vt:i4>
      </vt:variant>
      <vt:variant>
        <vt:lpwstr/>
      </vt:variant>
      <vt:variant>
        <vt:lpwstr>_Toc268045001</vt:lpwstr>
      </vt:variant>
      <vt:variant>
        <vt:i4>1310782</vt:i4>
      </vt:variant>
      <vt:variant>
        <vt:i4>1010</vt:i4>
      </vt:variant>
      <vt:variant>
        <vt:i4>0</vt:i4>
      </vt:variant>
      <vt:variant>
        <vt:i4>5</vt:i4>
      </vt:variant>
      <vt:variant>
        <vt:lpwstr/>
      </vt:variant>
      <vt:variant>
        <vt:lpwstr>_Toc268045000</vt:lpwstr>
      </vt:variant>
      <vt:variant>
        <vt:i4>1835063</vt:i4>
      </vt:variant>
      <vt:variant>
        <vt:i4>1004</vt:i4>
      </vt:variant>
      <vt:variant>
        <vt:i4>0</vt:i4>
      </vt:variant>
      <vt:variant>
        <vt:i4>5</vt:i4>
      </vt:variant>
      <vt:variant>
        <vt:lpwstr/>
      </vt:variant>
      <vt:variant>
        <vt:lpwstr>_Toc268044999</vt:lpwstr>
      </vt:variant>
      <vt:variant>
        <vt:i4>1835063</vt:i4>
      </vt:variant>
      <vt:variant>
        <vt:i4>998</vt:i4>
      </vt:variant>
      <vt:variant>
        <vt:i4>0</vt:i4>
      </vt:variant>
      <vt:variant>
        <vt:i4>5</vt:i4>
      </vt:variant>
      <vt:variant>
        <vt:lpwstr/>
      </vt:variant>
      <vt:variant>
        <vt:lpwstr>_Toc268044998</vt:lpwstr>
      </vt:variant>
      <vt:variant>
        <vt:i4>1835063</vt:i4>
      </vt:variant>
      <vt:variant>
        <vt:i4>992</vt:i4>
      </vt:variant>
      <vt:variant>
        <vt:i4>0</vt:i4>
      </vt:variant>
      <vt:variant>
        <vt:i4>5</vt:i4>
      </vt:variant>
      <vt:variant>
        <vt:lpwstr/>
      </vt:variant>
      <vt:variant>
        <vt:lpwstr>_Toc268044997</vt:lpwstr>
      </vt:variant>
      <vt:variant>
        <vt:i4>1835063</vt:i4>
      </vt:variant>
      <vt:variant>
        <vt:i4>986</vt:i4>
      </vt:variant>
      <vt:variant>
        <vt:i4>0</vt:i4>
      </vt:variant>
      <vt:variant>
        <vt:i4>5</vt:i4>
      </vt:variant>
      <vt:variant>
        <vt:lpwstr/>
      </vt:variant>
      <vt:variant>
        <vt:lpwstr>_Toc268044996</vt:lpwstr>
      </vt:variant>
      <vt:variant>
        <vt:i4>1835063</vt:i4>
      </vt:variant>
      <vt:variant>
        <vt:i4>980</vt:i4>
      </vt:variant>
      <vt:variant>
        <vt:i4>0</vt:i4>
      </vt:variant>
      <vt:variant>
        <vt:i4>5</vt:i4>
      </vt:variant>
      <vt:variant>
        <vt:lpwstr/>
      </vt:variant>
      <vt:variant>
        <vt:lpwstr>_Toc268044995</vt:lpwstr>
      </vt:variant>
      <vt:variant>
        <vt:i4>1835063</vt:i4>
      </vt:variant>
      <vt:variant>
        <vt:i4>974</vt:i4>
      </vt:variant>
      <vt:variant>
        <vt:i4>0</vt:i4>
      </vt:variant>
      <vt:variant>
        <vt:i4>5</vt:i4>
      </vt:variant>
      <vt:variant>
        <vt:lpwstr/>
      </vt:variant>
      <vt:variant>
        <vt:lpwstr>_Toc268044994</vt:lpwstr>
      </vt:variant>
      <vt:variant>
        <vt:i4>1835063</vt:i4>
      </vt:variant>
      <vt:variant>
        <vt:i4>968</vt:i4>
      </vt:variant>
      <vt:variant>
        <vt:i4>0</vt:i4>
      </vt:variant>
      <vt:variant>
        <vt:i4>5</vt:i4>
      </vt:variant>
      <vt:variant>
        <vt:lpwstr/>
      </vt:variant>
      <vt:variant>
        <vt:lpwstr>_Toc268044993</vt:lpwstr>
      </vt:variant>
      <vt:variant>
        <vt:i4>1835063</vt:i4>
      </vt:variant>
      <vt:variant>
        <vt:i4>962</vt:i4>
      </vt:variant>
      <vt:variant>
        <vt:i4>0</vt:i4>
      </vt:variant>
      <vt:variant>
        <vt:i4>5</vt:i4>
      </vt:variant>
      <vt:variant>
        <vt:lpwstr/>
      </vt:variant>
      <vt:variant>
        <vt:lpwstr>_Toc268044992</vt:lpwstr>
      </vt:variant>
      <vt:variant>
        <vt:i4>1835063</vt:i4>
      </vt:variant>
      <vt:variant>
        <vt:i4>956</vt:i4>
      </vt:variant>
      <vt:variant>
        <vt:i4>0</vt:i4>
      </vt:variant>
      <vt:variant>
        <vt:i4>5</vt:i4>
      </vt:variant>
      <vt:variant>
        <vt:lpwstr/>
      </vt:variant>
      <vt:variant>
        <vt:lpwstr>_Toc268044991</vt:lpwstr>
      </vt:variant>
      <vt:variant>
        <vt:i4>1835063</vt:i4>
      </vt:variant>
      <vt:variant>
        <vt:i4>950</vt:i4>
      </vt:variant>
      <vt:variant>
        <vt:i4>0</vt:i4>
      </vt:variant>
      <vt:variant>
        <vt:i4>5</vt:i4>
      </vt:variant>
      <vt:variant>
        <vt:lpwstr/>
      </vt:variant>
      <vt:variant>
        <vt:lpwstr>_Toc268044990</vt:lpwstr>
      </vt:variant>
      <vt:variant>
        <vt:i4>1900599</vt:i4>
      </vt:variant>
      <vt:variant>
        <vt:i4>944</vt:i4>
      </vt:variant>
      <vt:variant>
        <vt:i4>0</vt:i4>
      </vt:variant>
      <vt:variant>
        <vt:i4>5</vt:i4>
      </vt:variant>
      <vt:variant>
        <vt:lpwstr/>
      </vt:variant>
      <vt:variant>
        <vt:lpwstr>_Toc268044989</vt:lpwstr>
      </vt:variant>
      <vt:variant>
        <vt:i4>1900599</vt:i4>
      </vt:variant>
      <vt:variant>
        <vt:i4>938</vt:i4>
      </vt:variant>
      <vt:variant>
        <vt:i4>0</vt:i4>
      </vt:variant>
      <vt:variant>
        <vt:i4>5</vt:i4>
      </vt:variant>
      <vt:variant>
        <vt:lpwstr/>
      </vt:variant>
      <vt:variant>
        <vt:lpwstr>_Toc268044988</vt:lpwstr>
      </vt:variant>
      <vt:variant>
        <vt:i4>1900599</vt:i4>
      </vt:variant>
      <vt:variant>
        <vt:i4>932</vt:i4>
      </vt:variant>
      <vt:variant>
        <vt:i4>0</vt:i4>
      </vt:variant>
      <vt:variant>
        <vt:i4>5</vt:i4>
      </vt:variant>
      <vt:variant>
        <vt:lpwstr/>
      </vt:variant>
      <vt:variant>
        <vt:lpwstr>_Toc268044987</vt:lpwstr>
      </vt:variant>
      <vt:variant>
        <vt:i4>1900599</vt:i4>
      </vt:variant>
      <vt:variant>
        <vt:i4>926</vt:i4>
      </vt:variant>
      <vt:variant>
        <vt:i4>0</vt:i4>
      </vt:variant>
      <vt:variant>
        <vt:i4>5</vt:i4>
      </vt:variant>
      <vt:variant>
        <vt:lpwstr/>
      </vt:variant>
      <vt:variant>
        <vt:lpwstr>_Toc268044986</vt:lpwstr>
      </vt:variant>
      <vt:variant>
        <vt:i4>1900599</vt:i4>
      </vt:variant>
      <vt:variant>
        <vt:i4>920</vt:i4>
      </vt:variant>
      <vt:variant>
        <vt:i4>0</vt:i4>
      </vt:variant>
      <vt:variant>
        <vt:i4>5</vt:i4>
      </vt:variant>
      <vt:variant>
        <vt:lpwstr/>
      </vt:variant>
      <vt:variant>
        <vt:lpwstr>_Toc268044985</vt:lpwstr>
      </vt:variant>
      <vt:variant>
        <vt:i4>1900599</vt:i4>
      </vt:variant>
      <vt:variant>
        <vt:i4>914</vt:i4>
      </vt:variant>
      <vt:variant>
        <vt:i4>0</vt:i4>
      </vt:variant>
      <vt:variant>
        <vt:i4>5</vt:i4>
      </vt:variant>
      <vt:variant>
        <vt:lpwstr/>
      </vt:variant>
      <vt:variant>
        <vt:lpwstr>_Toc268044984</vt:lpwstr>
      </vt:variant>
      <vt:variant>
        <vt:i4>1900599</vt:i4>
      </vt:variant>
      <vt:variant>
        <vt:i4>908</vt:i4>
      </vt:variant>
      <vt:variant>
        <vt:i4>0</vt:i4>
      </vt:variant>
      <vt:variant>
        <vt:i4>5</vt:i4>
      </vt:variant>
      <vt:variant>
        <vt:lpwstr/>
      </vt:variant>
      <vt:variant>
        <vt:lpwstr>_Toc268044983</vt:lpwstr>
      </vt:variant>
      <vt:variant>
        <vt:i4>1900599</vt:i4>
      </vt:variant>
      <vt:variant>
        <vt:i4>902</vt:i4>
      </vt:variant>
      <vt:variant>
        <vt:i4>0</vt:i4>
      </vt:variant>
      <vt:variant>
        <vt:i4>5</vt:i4>
      </vt:variant>
      <vt:variant>
        <vt:lpwstr/>
      </vt:variant>
      <vt:variant>
        <vt:lpwstr>_Toc268044982</vt:lpwstr>
      </vt:variant>
      <vt:variant>
        <vt:i4>1900599</vt:i4>
      </vt:variant>
      <vt:variant>
        <vt:i4>896</vt:i4>
      </vt:variant>
      <vt:variant>
        <vt:i4>0</vt:i4>
      </vt:variant>
      <vt:variant>
        <vt:i4>5</vt:i4>
      </vt:variant>
      <vt:variant>
        <vt:lpwstr/>
      </vt:variant>
      <vt:variant>
        <vt:lpwstr>_Toc268044981</vt:lpwstr>
      </vt:variant>
      <vt:variant>
        <vt:i4>1900599</vt:i4>
      </vt:variant>
      <vt:variant>
        <vt:i4>890</vt:i4>
      </vt:variant>
      <vt:variant>
        <vt:i4>0</vt:i4>
      </vt:variant>
      <vt:variant>
        <vt:i4>5</vt:i4>
      </vt:variant>
      <vt:variant>
        <vt:lpwstr/>
      </vt:variant>
      <vt:variant>
        <vt:lpwstr>_Toc268044980</vt:lpwstr>
      </vt:variant>
      <vt:variant>
        <vt:i4>1179703</vt:i4>
      </vt:variant>
      <vt:variant>
        <vt:i4>884</vt:i4>
      </vt:variant>
      <vt:variant>
        <vt:i4>0</vt:i4>
      </vt:variant>
      <vt:variant>
        <vt:i4>5</vt:i4>
      </vt:variant>
      <vt:variant>
        <vt:lpwstr/>
      </vt:variant>
      <vt:variant>
        <vt:lpwstr>_Toc268044979</vt:lpwstr>
      </vt:variant>
      <vt:variant>
        <vt:i4>1179703</vt:i4>
      </vt:variant>
      <vt:variant>
        <vt:i4>878</vt:i4>
      </vt:variant>
      <vt:variant>
        <vt:i4>0</vt:i4>
      </vt:variant>
      <vt:variant>
        <vt:i4>5</vt:i4>
      </vt:variant>
      <vt:variant>
        <vt:lpwstr/>
      </vt:variant>
      <vt:variant>
        <vt:lpwstr>_Toc268044978</vt:lpwstr>
      </vt:variant>
      <vt:variant>
        <vt:i4>1179703</vt:i4>
      </vt:variant>
      <vt:variant>
        <vt:i4>872</vt:i4>
      </vt:variant>
      <vt:variant>
        <vt:i4>0</vt:i4>
      </vt:variant>
      <vt:variant>
        <vt:i4>5</vt:i4>
      </vt:variant>
      <vt:variant>
        <vt:lpwstr/>
      </vt:variant>
      <vt:variant>
        <vt:lpwstr>_Toc268044977</vt:lpwstr>
      </vt:variant>
      <vt:variant>
        <vt:i4>1179703</vt:i4>
      </vt:variant>
      <vt:variant>
        <vt:i4>866</vt:i4>
      </vt:variant>
      <vt:variant>
        <vt:i4>0</vt:i4>
      </vt:variant>
      <vt:variant>
        <vt:i4>5</vt:i4>
      </vt:variant>
      <vt:variant>
        <vt:lpwstr/>
      </vt:variant>
      <vt:variant>
        <vt:lpwstr>_Toc268044976</vt:lpwstr>
      </vt:variant>
      <vt:variant>
        <vt:i4>1179703</vt:i4>
      </vt:variant>
      <vt:variant>
        <vt:i4>860</vt:i4>
      </vt:variant>
      <vt:variant>
        <vt:i4>0</vt:i4>
      </vt:variant>
      <vt:variant>
        <vt:i4>5</vt:i4>
      </vt:variant>
      <vt:variant>
        <vt:lpwstr/>
      </vt:variant>
      <vt:variant>
        <vt:lpwstr>_Toc268044975</vt:lpwstr>
      </vt:variant>
      <vt:variant>
        <vt:i4>1179703</vt:i4>
      </vt:variant>
      <vt:variant>
        <vt:i4>854</vt:i4>
      </vt:variant>
      <vt:variant>
        <vt:i4>0</vt:i4>
      </vt:variant>
      <vt:variant>
        <vt:i4>5</vt:i4>
      </vt:variant>
      <vt:variant>
        <vt:lpwstr/>
      </vt:variant>
      <vt:variant>
        <vt:lpwstr>_Toc268044974</vt:lpwstr>
      </vt:variant>
      <vt:variant>
        <vt:i4>1179703</vt:i4>
      </vt:variant>
      <vt:variant>
        <vt:i4>848</vt:i4>
      </vt:variant>
      <vt:variant>
        <vt:i4>0</vt:i4>
      </vt:variant>
      <vt:variant>
        <vt:i4>5</vt:i4>
      </vt:variant>
      <vt:variant>
        <vt:lpwstr/>
      </vt:variant>
      <vt:variant>
        <vt:lpwstr>_Toc268044973</vt:lpwstr>
      </vt:variant>
      <vt:variant>
        <vt:i4>1179703</vt:i4>
      </vt:variant>
      <vt:variant>
        <vt:i4>842</vt:i4>
      </vt:variant>
      <vt:variant>
        <vt:i4>0</vt:i4>
      </vt:variant>
      <vt:variant>
        <vt:i4>5</vt:i4>
      </vt:variant>
      <vt:variant>
        <vt:lpwstr/>
      </vt:variant>
      <vt:variant>
        <vt:lpwstr>_Toc268044972</vt:lpwstr>
      </vt:variant>
      <vt:variant>
        <vt:i4>1179703</vt:i4>
      </vt:variant>
      <vt:variant>
        <vt:i4>836</vt:i4>
      </vt:variant>
      <vt:variant>
        <vt:i4>0</vt:i4>
      </vt:variant>
      <vt:variant>
        <vt:i4>5</vt:i4>
      </vt:variant>
      <vt:variant>
        <vt:lpwstr/>
      </vt:variant>
      <vt:variant>
        <vt:lpwstr>_Toc268044971</vt:lpwstr>
      </vt:variant>
      <vt:variant>
        <vt:i4>1179703</vt:i4>
      </vt:variant>
      <vt:variant>
        <vt:i4>830</vt:i4>
      </vt:variant>
      <vt:variant>
        <vt:i4>0</vt:i4>
      </vt:variant>
      <vt:variant>
        <vt:i4>5</vt:i4>
      </vt:variant>
      <vt:variant>
        <vt:lpwstr/>
      </vt:variant>
      <vt:variant>
        <vt:lpwstr>_Toc268044970</vt:lpwstr>
      </vt:variant>
      <vt:variant>
        <vt:i4>1245239</vt:i4>
      </vt:variant>
      <vt:variant>
        <vt:i4>824</vt:i4>
      </vt:variant>
      <vt:variant>
        <vt:i4>0</vt:i4>
      </vt:variant>
      <vt:variant>
        <vt:i4>5</vt:i4>
      </vt:variant>
      <vt:variant>
        <vt:lpwstr/>
      </vt:variant>
      <vt:variant>
        <vt:lpwstr>_Toc268044969</vt:lpwstr>
      </vt:variant>
      <vt:variant>
        <vt:i4>1245239</vt:i4>
      </vt:variant>
      <vt:variant>
        <vt:i4>818</vt:i4>
      </vt:variant>
      <vt:variant>
        <vt:i4>0</vt:i4>
      </vt:variant>
      <vt:variant>
        <vt:i4>5</vt:i4>
      </vt:variant>
      <vt:variant>
        <vt:lpwstr/>
      </vt:variant>
      <vt:variant>
        <vt:lpwstr>_Toc268044968</vt:lpwstr>
      </vt:variant>
      <vt:variant>
        <vt:i4>1245239</vt:i4>
      </vt:variant>
      <vt:variant>
        <vt:i4>812</vt:i4>
      </vt:variant>
      <vt:variant>
        <vt:i4>0</vt:i4>
      </vt:variant>
      <vt:variant>
        <vt:i4>5</vt:i4>
      </vt:variant>
      <vt:variant>
        <vt:lpwstr/>
      </vt:variant>
      <vt:variant>
        <vt:lpwstr>_Toc268044967</vt:lpwstr>
      </vt:variant>
      <vt:variant>
        <vt:i4>1245239</vt:i4>
      </vt:variant>
      <vt:variant>
        <vt:i4>806</vt:i4>
      </vt:variant>
      <vt:variant>
        <vt:i4>0</vt:i4>
      </vt:variant>
      <vt:variant>
        <vt:i4>5</vt:i4>
      </vt:variant>
      <vt:variant>
        <vt:lpwstr/>
      </vt:variant>
      <vt:variant>
        <vt:lpwstr>_Toc268044966</vt:lpwstr>
      </vt:variant>
      <vt:variant>
        <vt:i4>1245239</vt:i4>
      </vt:variant>
      <vt:variant>
        <vt:i4>800</vt:i4>
      </vt:variant>
      <vt:variant>
        <vt:i4>0</vt:i4>
      </vt:variant>
      <vt:variant>
        <vt:i4>5</vt:i4>
      </vt:variant>
      <vt:variant>
        <vt:lpwstr/>
      </vt:variant>
      <vt:variant>
        <vt:lpwstr>_Toc268044965</vt:lpwstr>
      </vt:variant>
      <vt:variant>
        <vt:i4>1245239</vt:i4>
      </vt:variant>
      <vt:variant>
        <vt:i4>794</vt:i4>
      </vt:variant>
      <vt:variant>
        <vt:i4>0</vt:i4>
      </vt:variant>
      <vt:variant>
        <vt:i4>5</vt:i4>
      </vt:variant>
      <vt:variant>
        <vt:lpwstr/>
      </vt:variant>
      <vt:variant>
        <vt:lpwstr>_Toc268044964</vt:lpwstr>
      </vt:variant>
      <vt:variant>
        <vt:i4>1245239</vt:i4>
      </vt:variant>
      <vt:variant>
        <vt:i4>788</vt:i4>
      </vt:variant>
      <vt:variant>
        <vt:i4>0</vt:i4>
      </vt:variant>
      <vt:variant>
        <vt:i4>5</vt:i4>
      </vt:variant>
      <vt:variant>
        <vt:lpwstr/>
      </vt:variant>
      <vt:variant>
        <vt:lpwstr>_Toc268044963</vt:lpwstr>
      </vt:variant>
      <vt:variant>
        <vt:i4>1245239</vt:i4>
      </vt:variant>
      <vt:variant>
        <vt:i4>782</vt:i4>
      </vt:variant>
      <vt:variant>
        <vt:i4>0</vt:i4>
      </vt:variant>
      <vt:variant>
        <vt:i4>5</vt:i4>
      </vt:variant>
      <vt:variant>
        <vt:lpwstr/>
      </vt:variant>
      <vt:variant>
        <vt:lpwstr>_Toc268044962</vt:lpwstr>
      </vt:variant>
      <vt:variant>
        <vt:i4>1245239</vt:i4>
      </vt:variant>
      <vt:variant>
        <vt:i4>776</vt:i4>
      </vt:variant>
      <vt:variant>
        <vt:i4>0</vt:i4>
      </vt:variant>
      <vt:variant>
        <vt:i4>5</vt:i4>
      </vt:variant>
      <vt:variant>
        <vt:lpwstr/>
      </vt:variant>
      <vt:variant>
        <vt:lpwstr>_Toc268044961</vt:lpwstr>
      </vt:variant>
      <vt:variant>
        <vt:i4>1245239</vt:i4>
      </vt:variant>
      <vt:variant>
        <vt:i4>770</vt:i4>
      </vt:variant>
      <vt:variant>
        <vt:i4>0</vt:i4>
      </vt:variant>
      <vt:variant>
        <vt:i4>5</vt:i4>
      </vt:variant>
      <vt:variant>
        <vt:lpwstr/>
      </vt:variant>
      <vt:variant>
        <vt:lpwstr>_Toc268044960</vt:lpwstr>
      </vt:variant>
      <vt:variant>
        <vt:i4>1048631</vt:i4>
      </vt:variant>
      <vt:variant>
        <vt:i4>764</vt:i4>
      </vt:variant>
      <vt:variant>
        <vt:i4>0</vt:i4>
      </vt:variant>
      <vt:variant>
        <vt:i4>5</vt:i4>
      </vt:variant>
      <vt:variant>
        <vt:lpwstr/>
      </vt:variant>
      <vt:variant>
        <vt:lpwstr>_Toc268044959</vt:lpwstr>
      </vt:variant>
      <vt:variant>
        <vt:i4>1048631</vt:i4>
      </vt:variant>
      <vt:variant>
        <vt:i4>758</vt:i4>
      </vt:variant>
      <vt:variant>
        <vt:i4>0</vt:i4>
      </vt:variant>
      <vt:variant>
        <vt:i4>5</vt:i4>
      </vt:variant>
      <vt:variant>
        <vt:lpwstr/>
      </vt:variant>
      <vt:variant>
        <vt:lpwstr>_Toc268044958</vt:lpwstr>
      </vt:variant>
      <vt:variant>
        <vt:i4>1048631</vt:i4>
      </vt:variant>
      <vt:variant>
        <vt:i4>752</vt:i4>
      </vt:variant>
      <vt:variant>
        <vt:i4>0</vt:i4>
      </vt:variant>
      <vt:variant>
        <vt:i4>5</vt:i4>
      </vt:variant>
      <vt:variant>
        <vt:lpwstr/>
      </vt:variant>
      <vt:variant>
        <vt:lpwstr>_Toc268044957</vt:lpwstr>
      </vt:variant>
      <vt:variant>
        <vt:i4>1048631</vt:i4>
      </vt:variant>
      <vt:variant>
        <vt:i4>746</vt:i4>
      </vt:variant>
      <vt:variant>
        <vt:i4>0</vt:i4>
      </vt:variant>
      <vt:variant>
        <vt:i4>5</vt:i4>
      </vt:variant>
      <vt:variant>
        <vt:lpwstr/>
      </vt:variant>
      <vt:variant>
        <vt:lpwstr>_Toc268044956</vt:lpwstr>
      </vt:variant>
      <vt:variant>
        <vt:i4>1048631</vt:i4>
      </vt:variant>
      <vt:variant>
        <vt:i4>740</vt:i4>
      </vt:variant>
      <vt:variant>
        <vt:i4>0</vt:i4>
      </vt:variant>
      <vt:variant>
        <vt:i4>5</vt:i4>
      </vt:variant>
      <vt:variant>
        <vt:lpwstr/>
      </vt:variant>
      <vt:variant>
        <vt:lpwstr>_Toc268044955</vt:lpwstr>
      </vt:variant>
      <vt:variant>
        <vt:i4>1048631</vt:i4>
      </vt:variant>
      <vt:variant>
        <vt:i4>734</vt:i4>
      </vt:variant>
      <vt:variant>
        <vt:i4>0</vt:i4>
      </vt:variant>
      <vt:variant>
        <vt:i4>5</vt:i4>
      </vt:variant>
      <vt:variant>
        <vt:lpwstr/>
      </vt:variant>
      <vt:variant>
        <vt:lpwstr>_Toc268044954</vt:lpwstr>
      </vt:variant>
      <vt:variant>
        <vt:i4>1048631</vt:i4>
      </vt:variant>
      <vt:variant>
        <vt:i4>728</vt:i4>
      </vt:variant>
      <vt:variant>
        <vt:i4>0</vt:i4>
      </vt:variant>
      <vt:variant>
        <vt:i4>5</vt:i4>
      </vt:variant>
      <vt:variant>
        <vt:lpwstr/>
      </vt:variant>
      <vt:variant>
        <vt:lpwstr>_Toc268044953</vt:lpwstr>
      </vt:variant>
      <vt:variant>
        <vt:i4>1048631</vt:i4>
      </vt:variant>
      <vt:variant>
        <vt:i4>722</vt:i4>
      </vt:variant>
      <vt:variant>
        <vt:i4>0</vt:i4>
      </vt:variant>
      <vt:variant>
        <vt:i4>5</vt:i4>
      </vt:variant>
      <vt:variant>
        <vt:lpwstr/>
      </vt:variant>
      <vt:variant>
        <vt:lpwstr>_Toc268044952</vt:lpwstr>
      </vt:variant>
      <vt:variant>
        <vt:i4>1048631</vt:i4>
      </vt:variant>
      <vt:variant>
        <vt:i4>716</vt:i4>
      </vt:variant>
      <vt:variant>
        <vt:i4>0</vt:i4>
      </vt:variant>
      <vt:variant>
        <vt:i4>5</vt:i4>
      </vt:variant>
      <vt:variant>
        <vt:lpwstr/>
      </vt:variant>
      <vt:variant>
        <vt:lpwstr>_Toc268044951</vt:lpwstr>
      </vt:variant>
      <vt:variant>
        <vt:i4>1048631</vt:i4>
      </vt:variant>
      <vt:variant>
        <vt:i4>710</vt:i4>
      </vt:variant>
      <vt:variant>
        <vt:i4>0</vt:i4>
      </vt:variant>
      <vt:variant>
        <vt:i4>5</vt:i4>
      </vt:variant>
      <vt:variant>
        <vt:lpwstr/>
      </vt:variant>
      <vt:variant>
        <vt:lpwstr>_Toc268044950</vt:lpwstr>
      </vt:variant>
      <vt:variant>
        <vt:i4>1114167</vt:i4>
      </vt:variant>
      <vt:variant>
        <vt:i4>704</vt:i4>
      </vt:variant>
      <vt:variant>
        <vt:i4>0</vt:i4>
      </vt:variant>
      <vt:variant>
        <vt:i4>5</vt:i4>
      </vt:variant>
      <vt:variant>
        <vt:lpwstr/>
      </vt:variant>
      <vt:variant>
        <vt:lpwstr>_Toc268044949</vt:lpwstr>
      </vt:variant>
      <vt:variant>
        <vt:i4>1114167</vt:i4>
      </vt:variant>
      <vt:variant>
        <vt:i4>698</vt:i4>
      </vt:variant>
      <vt:variant>
        <vt:i4>0</vt:i4>
      </vt:variant>
      <vt:variant>
        <vt:i4>5</vt:i4>
      </vt:variant>
      <vt:variant>
        <vt:lpwstr/>
      </vt:variant>
      <vt:variant>
        <vt:lpwstr>_Toc268044948</vt:lpwstr>
      </vt:variant>
      <vt:variant>
        <vt:i4>1114167</vt:i4>
      </vt:variant>
      <vt:variant>
        <vt:i4>692</vt:i4>
      </vt:variant>
      <vt:variant>
        <vt:i4>0</vt:i4>
      </vt:variant>
      <vt:variant>
        <vt:i4>5</vt:i4>
      </vt:variant>
      <vt:variant>
        <vt:lpwstr/>
      </vt:variant>
      <vt:variant>
        <vt:lpwstr>_Toc268044947</vt:lpwstr>
      </vt:variant>
      <vt:variant>
        <vt:i4>1114167</vt:i4>
      </vt:variant>
      <vt:variant>
        <vt:i4>686</vt:i4>
      </vt:variant>
      <vt:variant>
        <vt:i4>0</vt:i4>
      </vt:variant>
      <vt:variant>
        <vt:i4>5</vt:i4>
      </vt:variant>
      <vt:variant>
        <vt:lpwstr/>
      </vt:variant>
      <vt:variant>
        <vt:lpwstr>_Toc268044946</vt:lpwstr>
      </vt:variant>
      <vt:variant>
        <vt:i4>1114167</vt:i4>
      </vt:variant>
      <vt:variant>
        <vt:i4>680</vt:i4>
      </vt:variant>
      <vt:variant>
        <vt:i4>0</vt:i4>
      </vt:variant>
      <vt:variant>
        <vt:i4>5</vt:i4>
      </vt:variant>
      <vt:variant>
        <vt:lpwstr/>
      </vt:variant>
      <vt:variant>
        <vt:lpwstr>_Toc268044945</vt:lpwstr>
      </vt:variant>
      <vt:variant>
        <vt:i4>1114167</vt:i4>
      </vt:variant>
      <vt:variant>
        <vt:i4>674</vt:i4>
      </vt:variant>
      <vt:variant>
        <vt:i4>0</vt:i4>
      </vt:variant>
      <vt:variant>
        <vt:i4>5</vt:i4>
      </vt:variant>
      <vt:variant>
        <vt:lpwstr/>
      </vt:variant>
      <vt:variant>
        <vt:lpwstr>_Toc268044944</vt:lpwstr>
      </vt:variant>
      <vt:variant>
        <vt:i4>1114167</vt:i4>
      </vt:variant>
      <vt:variant>
        <vt:i4>668</vt:i4>
      </vt:variant>
      <vt:variant>
        <vt:i4>0</vt:i4>
      </vt:variant>
      <vt:variant>
        <vt:i4>5</vt:i4>
      </vt:variant>
      <vt:variant>
        <vt:lpwstr/>
      </vt:variant>
      <vt:variant>
        <vt:lpwstr>_Toc268044943</vt:lpwstr>
      </vt:variant>
      <vt:variant>
        <vt:i4>1114167</vt:i4>
      </vt:variant>
      <vt:variant>
        <vt:i4>662</vt:i4>
      </vt:variant>
      <vt:variant>
        <vt:i4>0</vt:i4>
      </vt:variant>
      <vt:variant>
        <vt:i4>5</vt:i4>
      </vt:variant>
      <vt:variant>
        <vt:lpwstr/>
      </vt:variant>
      <vt:variant>
        <vt:lpwstr>_Toc268044942</vt:lpwstr>
      </vt:variant>
      <vt:variant>
        <vt:i4>1114167</vt:i4>
      </vt:variant>
      <vt:variant>
        <vt:i4>656</vt:i4>
      </vt:variant>
      <vt:variant>
        <vt:i4>0</vt:i4>
      </vt:variant>
      <vt:variant>
        <vt:i4>5</vt:i4>
      </vt:variant>
      <vt:variant>
        <vt:lpwstr/>
      </vt:variant>
      <vt:variant>
        <vt:lpwstr>_Toc268044941</vt:lpwstr>
      </vt:variant>
      <vt:variant>
        <vt:i4>1114167</vt:i4>
      </vt:variant>
      <vt:variant>
        <vt:i4>650</vt:i4>
      </vt:variant>
      <vt:variant>
        <vt:i4>0</vt:i4>
      </vt:variant>
      <vt:variant>
        <vt:i4>5</vt:i4>
      </vt:variant>
      <vt:variant>
        <vt:lpwstr/>
      </vt:variant>
      <vt:variant>
        <vt:lpwstr>_Toc268044940</vt:lpwstr>
      </vt:variant>
      <vt:variant>
        <vt:i4>1441847</vt:i4>
      </vt:variant>
      <vt:variant>
        <vt:i4>644</vt:i4>
      </vt:variant>
      <vt:variant>
        <vt:i4>0</vt:i4>
      </vt:variant>
      <vt:variant>
        <vt:i4>5</vt:i4>
      </vt:variant>
      <vt:variant>
        <vt:lpwstr/>
      </vt:variant>
      <vt:variant>
        <vt:lpwstr>_Toc268044939</vt:lpwstr>
      </vt:variant>
      <vt:variant>
        <vt:i4>1441847</vt:i4>
      </vt:variant>
      <vt:variant>
        <vt:i4>638</vt:i4>
      </vt:variant>
      <vt:variant>
        <vt:i4>0</vt:i4>
      </vt:variant>
      <vt:variant>
        <vt:i4>5</vt:i4>
      </vt:variant>
      <vt:variant>
        <vt:lpwstr/>
      </vt:variant>
      <vt:variant>
        <vt:lpwstr>_Toc268044938</vt:lpwstr>
      </vt:variant>
      <vt:variant>
        <vt:i4>1441847</vt:i4>
      </vt:variant>
      <vt:variant>
        <vt:i4>632</vt:i4>
      </vt:variant>
      <vt:variant>
        <vt:i4>0</vt:i4>
      </vt:variant>
      <vt:variant>
        <vt:i4>5</vt:i4>
      </vt:variant>
      <vt:variant>
        <vt:lpwstr/>
      </vt:variant>
      <vt:variant>
        <vt:lpwstr>_Toc268044937</vt:lpwstr>
      </vt:variant>
      <vt:variant>
        <vt:i4>1441847</vt:i4>
      </vt:variant>
      <vt:variant>
        <vt:i4>626</vt:i4>
      </vt:variant>
      <vt:variant>
        <vt:i4>0</vt:i4>
      </vt:variant>
      <vt:variant>
        <vt:i4>5</vt:i4>
      </vt:variant>
      <vt:variant>
        <vt:lpwstr/>
      </vt:variant>
      <vt:variant>
        <vt:lpwstr>_Toc268044936</vt:lpwstr>
      </vt:variant>
      <vt:variant>
        <vt:i4>1441847</vt:i4>
      </vt:variant>
      <vt:variant>
        <vt:i4>620</vt:i4>
      </vt:variant>
      <vt:variant>
        <vt:i4>0</vt:i4>
      </vt:variant>
      <vt:variant>
        <vt:i4>5</vt:i4>
      </vt:variant>
      <vt:variant>
        <vt:lpwstr/>
      </vt:variant>
      <vt:variant>
        <vt:lpwstr>_Toc268044935</vt:lpwstr>
      </vt:variant>
      <vt:variant>
        <vt:i4>1441847</vt:i4>
      </vt:variant>
      <vt:variant>
        <vt:i4>614</vt:i4>
      </vt:variant>
      <vt:variant>
        <vt:i4>0</vt:i4>
      </vt:variant>
      <vt:variant>
        <vt:i4>5</vt:i4>
      </vt:variant>
      <vt:variant>
        <vt:lpwstr/>
      </vt:variant>
      <vt:variant>
        <vt:lpwstr>_Toc268044934</vt:lpwstr>
      </vt:variant>
      <vt:variant>
        <vt:i4>1441847</vt:i4>
      </vt:variant>
      <vt:variant>
        <vt:i4>608</vt:i4>
      </vt:variant>
      <vt:variant>
        <vt:i4>0</vt:i4>
      </vt:variant>
      <vt:variant>
        <vt:i4>5</vt:i4>
      </vt:variant>
      <vt:variant>
        <vt:lpwstr/>
      </vt:variant>
      <vt:variant>
        <vt:lpwstr>_Toc268044933</vt:lpwstr>
      </vt:variant>
      <vt:variant>
        <vt:i4>1441847</vt:i4>
      </vt:variant>
      <vt:variant>
        <vt:i4>602</vt:i4>
      </vt:variant>
      <vt:variant>
        <vt:i4>0</vt:i4>
      </vt:variant>
      <vt:variant>
        <vt:i4>5</vt:i4>
      </vt:variant>
      <vt:variant>
        <vt:lpwstr/>
      </vt:variant>
      <vt:variant>
        <vt:lpwstr>_Toc268044932</vt:lpwstr>
      </vt:variant>
      <vt:variant>
        <vt:i4>1441847</vt:i4>
      </vt:variant>
      <vt:variant>
        <vt:i4>596</vt:i4>
      </vt:variant>
      <vt:variant>
        <vt:i4>0</vt:i4>
      </vt:variant>
      <vt:variant>
        <vt:i4>5</vt:i4>
      </vt:variant>
      <vt:variant>
        <vt:lpwstr/>
      </vt:variant>
      <vt:variant>
        <vt:lpwstr>_Toc268044931</vt:lpwstr>
      </vt:variant>
      <vt:variant>
        <vt:i4>1441847</vt:i4>
      </vt:variant>
      <vt:variant>
        <vt:i4>590</vt:i4>
      </vt:variant>
      <vt:variant>
        <vt:i4>0</vt:i4>
      </vt:variant>
      <vt:variant>
        <vt:i4>5</vt:i4>
      </vt:variant>
      <vt:variant>
        <vt:lpwstr/>
      </vt:variant>
      <vt:variant>
        <vt:lpwstr>_Toc268044930</vt:lpwstr>
      </vt:variant>
      <vt:variant>
        <vt:i4>1507383</vt:i4>
      </vt:variant>
      <vt:variant>
        <vt:i4>584</vt:i4>
      </vt:variant>
      <vt:variant>
        <vt:i4>0</vt:i4>
      </vt:variant>
      <vt:variant>
        <vt:i4>5</vt:i4>
      </vt:variant>
      <vt:variant>
        <vt:lpwstr/>
      </vt:variant>
      <vt:variant>
        <vt:lpwstr>_Toc268044929</vt:lpwstr>
      </vt:variant>
      <vt:variant>
        <vt:i4>1507383</vt:i4>
      </vt:variant>
      <vt:variant>
        <vt:i4>578</vt:i4>
      </vt:variant>
      <vt:variant>
        <vt:i4>0</vt:i4>
      </vt:variant>
      <vt:variant>
        <vt:i4>5</vt:i4>
      </vt:variant>
      <vt:variant>
        <vt:lpwstr/>
      </vt:variant>
      <vt:variant>
        <vt:lpwstr>_Toc268044928</vt:lpwstr>
      </vt:variant>
      <vt:variant>
        <vt:i4>1507383</vt:i4>
      </vt:variant>
      <vt:variant>
        <vt:i4>572</vt:i4>
      </vt:variant>
      <vt:variant>
        <vt:i4>0</vt:i4>
      </vt:variant>
      <vt:variant>
        <vt:i4>5</vt:i4>
      </vt:variant>
      <vt:variant>
        <vt:lpwstr/>
      </vt:variant>
      <vt:variant>
        <vt:lpwstr>_Toc268044927</vt:lpwstr>
      </vt:variant>
      <vt:variant>
        <vt:i4>1507383</vt:i4>
      </vt:variant>
      <vt:variant>
        <vt:i4>566</vt:i4>
      </vt:variant>
      <vt:variant>
        <vt:i4>0</vt:i4>
      </vt:variant>
      <vt:variant>
        <vt:i4>5</vt:i4>
      </vt:variant>
      <vt:variant>
        <vt:lpwstr/>
      </vt:variant>
      <vt:variant>
        <vt:lpwstr>_Toc268044926</vt:lpwstr>
      </vt:variant>
      <vt:variant>
        <vt:i4>1507383</vt:i4>
      </vt:variant>
      <vt:variant>
        <vt:i4>560</vt:i4>
      </vt:variant>
      <vt:variant>
        <vt:i4>0</vt:i4>
      </vt:variant>
      <vt:variant>
        <vt:i4>5</vt:i4>
      </vt:variant>
      <vt:variant>
        <vt:lpwstr/>
      </vt:variant>
      <vt:variant>
        <vt:lpwstr>_Toc268044925</vt:lpwstr>
      </vt:variant>
      <vt:variant>
        <vt:i4>1507383</vt:i4>
      </vt:variant>
      <vt:variant>
        <vt:i4>554</vt:i4>
      </vt:variant>
      <vt:variant>
        <vt:i4>0</vt:i4>
      </vt:variant>
      <vt:variant>
        <vt:i4>5</vt:i4>
      </vt:variant>
      <vt:variant>
        <vt:lpwstr/>
      </vt:variant>
      <vt:variant>
        <vt:lpwstr>_Toc268044924</vt:lpwstr>
      </vt:variant>
      <vt:variant>
        <vt:i4>1507383</vt:i4>
      </vt:variant>
      <vt:variant>
        <vt:i4>548</vt:i4>
      </vt:variant>
      <vt:variant>
        <vt:i4>0</vt:i4>
      </vt:variant>
      <vt:variant>
        <vt:i4>5</vt:i4>
      </vt:variant>
      <vt:variant>
        <vt:lpwstr/>
      </vt:variant>
      <vt:variant>
        <vt:lpwstr>_Toc268044923</vt:lpwstr>
      </vt:variant>
      <vt:variant>
        <vt:i4>1507383</vt:i4>
      </vt:variant>
      <vt:variant>
        <vt:i4>542</vt:i4>
      </vt:variant>
      <vt:variant>
        <vt:i4>0</vt:i4>
      </vt:variant>
      <vt:variant>
        <vt:i4>5</vt:i4>
      </vt:variant>
      <vt:variant>
        <vt:lpwstr/>
      </vt:variant>
      <vt:variant>
        <vt:lpwstr>_Toc268044922</vt:lpwstr>
      </vt:variant>
      <vt:variant>
        <vt:i4>1507383</vt:i4>
      </vt:variant>
      <vt:variant>
        <vt:i4>536</vt:i4>
      </vt:variant>
      <vt:variant>
        <vt:i4>0</vt:i4>
      </vt:variant>
      <vt:variant>
        <vt:i4>5</vt:i4>
      </vt:variant>
      <vt:variant>
        <vt:lpwstr/>
      </vt:variant>
      <vt:variant>
        <vt:lpwstr>_Toc268044921</vt:lpwstr>
      </vt:variant>
      <vt:variant>
        <vt:i4>1507383</vt:i4>
      </vt:variant>
      <vt:variant>
        <vt:i4>530</vt:i4>
      </vt:variant>
      <vt:variant>
        <vt:i4>0</vt:i4>
      </vt:variant>
      <vt:variant>
        <vt:i4>5</vt:i4>
      </vt:variant>
      <vt:variant>
        <vt:lpwstr/>
      </vt:variant>
      <vt:variant>
        <vt:lpwstr>_Toc268044920</vt:lpwstr>
      </vt:variant>
      <vt:variant>
        <vt:i4>1310775</vt:i4>
      </vt:variant>
      <vt:variant>
        <vt:i4>524</vt:i4>
      </vt:variant>
      <vt:variant>
        <vt:i4>0</vt:i4>
      </vt:variant>
      <vt:variant>
        <vt:i4>5</vt:i4>
      </vt:variant>
      <vt:variant>
        <vt:lpwstr/>
      </vt:variant>
      <vt:variant>
        <vt:lpwstr>_Toc268044919</vt:lpwstr>
      </vt:variant>
      <vt:variant>
        <vt:i4>1310775</vt:i4>
      </vt:variant>
      <vt:variant>
        <vt:i4>518</vt:i4>
      </vt:variant>
      <vt:variant>
        <vt:i4>0</vt:i4>
      </vt:variant>
      <vt:variant>
        <vt:i4>5</vt:i4>
      </vt:variant>
      <vt:variant>
        <vt:lpwstr/>
      </vt:variant>
      <vt:variant>
        <vt:lpwstr>_Toc268044918</vt:lpwstr>
      </vt:variant>
      <vt:variant>
        <vt:i4>1310775</vt:i4>
      </vt:variant>
      <vt:variant>
        <vt:i4>512</vt:i4>
      </vt:variant>
      <vt:variant>
        <vt:i4>0</vt:i4>
      </vt:variant>
      <vt:variant>
        <vt:i4>5</vt:i4>
      </vt:variant>
      <vt:variant>
        <vt:lpwstr/>
      </vt:variant>
      <vt:variant>
        <vt:lpwstr>_Toc268044917</vt:lpwstr>
      </vt:variant>
      <vt:variant>
        <vt:i4>1310775</vt:i4>
      </vt:variant>
      <vt:variant>
        <vt:i4>506</vt:i4>
      </vt:variant>
      <vt:variant>
        <vt:i4>0</vt:i4>
      </vt:variant>
      <vt:variant>
        <vt:i4>5</vt:i4>
      </vt:variant>
      <vt:variant>
        <vt:lpwstr/>
      </vt:variant>
      <vt:variant>
        <vt:lpwstr>_Toc268044916</vt:lpwstr>
      </vt:variant>
      <vt:variant>
        <vt:i4>1310775</vt:i4>
      </vt:variant>
      <vt:variant>
        <vt:i4>500</vt:i4>
      </vt:variant>
      <vt:variant>
        <vt:i4>0</vt:i4>
      </vt:variant>
      <vt:variant>
        <vt:i4>5</vt:i4>
      </vt:variant>
      <vt:variant>
        <vt:lpwstr/>
      </vt:variant>
      <vt:variant>
        <vt:lpwstr>_Toc268044915</vt:lpwstr>
      </vt:variant>
      <vt:variant>
        <vt:i4>1310775</vt:i4>
      </vt:variant>
      <vt:variant>
        <vt:i4>494</vt:i4>
      </vt:variant>
      <vt:variant>
        <vt:i4>0</vt:i4>
      </vt:variant>
      <vt:variant>
        <vt:i4>5</vt:i4>
      </vt:variant>
      <vt:variant>
        <vt:lpwstr/>
      </vt:variant>
      <vt:variant>
        <vt:lpwstr>_Toc268044914</vt:lpwstr>
      </vt:variant>
      <vt:variant>
        <vt:i4>1310775</vt:i4>
      </vt:variant>
      <vt:variant>
        <vt:i4>488</vt:i4>
      </vt:variant>
      <vt:variant>
        <vt:i4>0</vt:i4>
      </vt:variant>
      <vt:variant>
        <vt:i4>5</vt:i4>
      </vt:variant>
      <vt:variant>
        <vt:lpwstr/>
      </vt:variant>
      <vt:variant>
        <vt:lpwstr>_Toc268044913</vt:lpwstr>
      </vt:variant>
      <vt:variant>
        <vt:i4>1310775</vt:i4>
      </vt:variant>
      <vt:variant>
        <vt:i4>482</vt:i4>
      </vt:variant>
      <vt:variant>
        <vt:i4>0</vt:i4>
      </vt:variant>
      <vt:variant>
        <vt:i4>5</vt:i4>
      </vt:variant>
      <vt:variant>
        <vt:lpwstr/>
      </vt:variant>
      <vt:variant>
        <vt:lpwstr>_Toc268044912</vt:lpwstr>
      </vt:variant>
      <vt:variant>
        <vt:i4>1310775</vt:i4>
      </vt:variant>
      <vt:variant>
        <vt:i4>476</vt:i4>
      </vt:variant>
      <vt:variant>
        <vt:i4>0</vt:i4>
      </vt:variant>
      <vt:variant>
        <vt:i4>5</vt:i4>
      </vt:variant>
      <vt:variant>
        <vt:lpwstr/>
      </vt:variant>
      <vt:variant>
        <vt:lpwstr>_Toc268044911</vt:lpwstr>
      </vt:variant>
      <vt:variant>
        <vt:i4>1310775</vt:i4>
      </vt:variant>
      <vt:variant>
        <vt:i4>470</vt:i4>
      </vt:variant>
      <vt:variant>
        <vt:i4>0</vt:i4>
      </vt:variant>
      <vt:variant>
        <vt:i4>5</vt:i4>
      </vt:variant>
      <vt:variant>
        <vt:lpwstr/>
      </vt:variant>
      <vt:variant>
        <vt:lpwstr>_Toc268044910</vt:lpwstr>
      </vt:variant>
      <vt:variant>
        <vt:i4>1376311</vt:i4>
      </vt:variant>
      <vt:variant>
        <vt:i4>464</vt:i4>
      </vt:variant>
      <vt:variant>
        <vt:i4>0</vt:i4>
      </vt:variant>
      <vt:variant>
        <vt:i4>5</vt:i4>
      </vt:variant>
      <vt:variant>
        <vt:lpwstr/>
      </vt:variant>
      <vt:variant>
        <vt:lpwstr>_Toc268044909</vt:lpwstr>
      </vt:variant>
      <vt:variant>
        <vt:i4>1376311</vt:i4>
      </vt:variant>
      <vt:variant>
        <vt:i4>458</vt:i4>
      </vt:variant>
      <vt:variant>
        <vt:i4>0</vt:i4>
      </vt:variant>
      <vt:variant>
        <vt:i4>5</vt:i4>
      </vt:variant>
      <vt:variant>
        <vt:lpwstr/>
      </vt:variant>
      <vt:variant>
        <vt:lpwstr>_Toc268044908</vt:lpwstr>
      </vt:variant>
      <vt:variant>
        <vt:i4>1376311</vt:i4>
      </vt:variant>
      <vt:variant>
        <vt:i4>452</vt:i4>
      </vt:variant>
      <vt:variant>
        <vt:i4>0</vt:i4>
      </vt:variant>
      <vt:variant>
        <vt:i4>5</vt:i4>
      </vt:variant>
      <vt:variant>
        <vt:lpwstr/>
      </vt:variant>
      <vt:variant>
        <vt:lpwstr>_Toc268044907</vt:lpwstr>
      </vt:variant>
      <vt:variant>
        <vt:i4>1376311</vt:i4>
      </vt:variant>
      <vt:variant>
        <vt:i4>446</vt:i4>
      </vt:variant>
      <vt:variant>
        <vt:i4>0</vt:i4>
      </vt:variant>
      <vt:variant>
        <vt:i4>5</vt:i4>
      </vt:variant>
      <vt:variant>
        <vt:lpwstr/>
      </vt:variant>
      <vt:variant>
        <vt:lpwstr>_Toc268044906</vt:lpwstr>
      </vt:variant>
      <vt:variant>
        <vt:i4>1376311</vt:i4>
      </vt:variant>
      <vt:variant>
        <vt:i4>440</vt:i4>
      </vt:variant>
      <vt:variant>
        <vt:i4>0</vt:i4>
      </vt:variant>
      <vt:variant>
        <vt:i4>5</vt:i4>
      </vt:variant>
      <vt:variant>
        <vt:lpwstr/>
      </vt:variant>
      <vt:variant>
        <vt:lpwstr>_Toc268044905</vt:lpwstr>
      </vt:variant>
      <vt:variant>
        <vt:i4>1376311</vt:i4>
      </vt:variant>
      <vt:variant>
        <vt:i4>434</vt:i4>
      </vt:variant>
      <vt:variant>
        <vt:i4>0</vt:i4>
      </vt:variant>
      <vt:variant>
        <vt:i4>5</vt:i4>
      </vt:variant>
      <vt:variant>
        <vt:lpwstr/>
      </vt:variant>
      <vt:variant>
        <vt:lpwstr>_Toc268044904</vt:lpwstr>
      </vt:variant>
      <vt:variant>
        <vt:i4>1376311</vt:i4>
      </vt:variant>
      <vt:variant>
        <vt:i4>428</vt:i4>
      </vt:variant>
      <vt:variant>
        <vt:i4>0</vt:i4>
      </vt:variant>
      <vt:variant>
        <vt:i4>5</vt:i4>
      </vt:variant>
      <vt:variant>
        <vt:lpwstr/>
      </vt:variant>
      <vt:variant>
        <vt:lpwstr>_Toc268044903</vt:lpwstr>
      </vt:variant>
      <vt:variant>
        <vt:i4>1376311</vt:i4>
      </vt:variant>
      <vt:variant>
        <vt:i4>422</vt:i4>
      </vt:variant>
      <vt:variant>
        <vt:i4>0</vt:i4>
      </vt:variant>
      <vt:variant>
        <vt:i4>5</vt:i4>
      </vt:variant>
      <vt:variant>
        <vt:lpwstr/>
      </vt:variant>
      <vt:variant>
        <vt:lpwstr>_Toc268044902</vt:lpwstr>
      </vt:variant>
      <vt:variant>
        <vt:i4>1376311</vt:i4>
      </vt:variant>
      <vt:variant>
        <vt:i4>416</vt:i4>
      </vt:variant>
      <vt:variant>
        <vt:i4>0</vt:i4>
      </vt:variant>
      <vt:variant>
        <vt:i4>5</vt:i4>
      </vt:variant>
      <vt:variant>
        <vt:lpwstr/>
      </vt:variant>
      <vt:variant>
        <vt:lpwstr>_Toc268044901</vt:lpwstr>
      </vt:variant>
      <vt:variant>
        <vt:i4>1376311</vt:i4>
      </vt:variant>
      <vt:variant>
        <vt:i4>410</vt:i4>
      </vt:variant>
      <vt:variant>
        <vt:i4>0</vt:i4>
      </vt:variant>
      <vt:variant>
        <vt:i4>5</vt:i4>
      </vt:variant>
      <vt:variant>
        <vt:lpwstr/>
      </vt:variant>
      <vt:variant>
        <vt:lpwstr>_Toc268044900</vt:lpwstr>
      </vt:variant>
      <vt:variant>
        <vt:i4>1835062</vt:i4>
      </vt:variant>
      <vt:variant>
        <vt:i4>404</vt:i4>
      </vt:variant>
      <vt:variant>
        <vt:i4>0</vt:i4>
      </vt:variant>
      <vt:variant>
        <vt:i4>5</vt:i4>
      </vt:variant>
      <vt:variant>
        <vt:lpwstr/>
      </vt:variant>
      <vt:variant>
        <vt:lpwstr>_Toc268044899</vt:lpwstr>
      </vt:variant>
      <vt:variant>
        <vt:i4>1835062</vt:i4>
      </vt:variant>
      <vt:variant>
        <vt:i4>398</vt:i4>
      </vt:variant>
      <vt:variant>
        <vt:i4>0</vt:i4>
      </vt:variant>
      <vt:variant>
        <vt:i4>5</vt:i4>
      </vt:variant>
      <vt:variant>
        <vt:lpwstr/>
      </vt:variant>
      <vt:variant>
        <vt:lpwstr>_Toc268044898</vt:lpwstr>
      </vt:variant>
      <vt:variant>
        <vt:i4>1835062</vt:i4>
      </vt:variant>
      <vt:variant>
        <vt:i4>392</vt:i4>
      </vt:variant>
      <vt:variant>
        <vt:i4>0</vt:i4>
      </vt:variant>
      <vt:variant>
        <vt:i4>5</vt:i4>
      </vt:variant>
      <vt:variant>
        <vt:lpwstr/>
      </vt:variant>
      <vt:variant>
        <vt:lpwstr>_Toc268044897</vt:lpwstr>
      </vt:variant>
      <vt:variant>
        <vt:i4>1835062</vt:i4>
      </vt:variant>
      <vt:variant>
        <vt:i4>386</vt:i4>
      </vt:variant>
      <vt:variant>
        <vt:i4>0</vt:i4>
      </vt:variant>
      <vt:variant>
        <vt:i4>5</vt:i4>
      </vt:variant>
      <vt:variant>
        <vt:lpwstr/>
      </vt:variant>
      <vt:variant>
        <vt:lpwstr>_Toc268044896</vt:lpwstr>
      </vt:variant>
      <vt:variant>
        <vt:i4>1835062</vt:i4>
      </vt:variant>
      <vt:variant>
        <vt:i4>380</vt:i4>
      </vt:variant>
      <vt:variant>
        <vt:i4>0</vt:i4>
      </vt:variant>
      <vt:variant>
        <vt:i4>5</vt:i4>
      </vt:variant>
      <vt:variant>
        <vt:lpwstr/>
      </vt:variant>
      <vt:variant>
        <vt:lpwstr>_Toc268044895</vt:lpwstr>
      </vt:variant>
      <vt:variant>
        <vt:i4>1835062</vt:i4>
      </vt:variant>
      <vt:variant>
        <vt:i4>374</vt:i4>
      </vt:variant>
      <vt:variant>
        <vt:i4>0</vt:i4>
      </vt:variant>
      <vt:variant>
        <vt:i4>5</vt:i4>
      </vt:variant>
      <vt:variant>
        <vt:lpwstr/>
      </vt:variant>
      <vt:variant>
        <vt:lpwstr>_Toc268044894</vt:lpwstr>
      </vt:variant>
      <vt:variant>
        <vt:i4>1835062</vt:i4>
      </vt:variant>
      <vt:variant>
        <vt:i4>368</vt:i4>
      </vt:variant>
      <vt:variant>
        <vt:i4>0</vt:i4>
      </vt:variant>
      <vt:variant>
        <vt:i4>5</vt:i4>
      </vt:variant>
      <vt:variant>
        <vt:lpwstr/>
      </vt:variant>
      <vt:variant>
        <vt:lpwstr>_Toc268044893</vt:lpwstr>
      </vt:variant>
      <vt:variant>
        <vt:i4>1835062</vt:i4>
      </vt:variant>
      <vt:variant>
        <vt:i4>362</vt:i4>
      </vt:variant>
      <vt:variant>
        <vt:i4>0</vt:i4>
      </vt:variant>
      <vt:variant>
        <vt:i4>5</vt:i4>
      </vt:variant>
      <vt:variant>
        <vt:lpwstr/>
      </vt:variant>
      <vt:variant>
        <vt:lpwstr>_Toc268044892</vt:lpwstr>
      </vt:variant>
      <vt:variant>
        <vt:i4>1835062</vt:i4>
      </vt:variant>
      <vt:variant>
        <vt:i4>356</vt:i4>
      </vt:variant>
      <vt:variant>
        <vt:i4>0</vt:i4>
      </vt:variant>
      <vt:variant>
        <vt:i4>5</vt:i4>
      </vt:variant>
      <vt:variant>
        <vt:lpwstr/>
      </vt:variant>
      <vt:variant>
        <vt:lpwstr>_Toc268044891</vt:lpwstr>
      </vt:variant>
      <vt:variant>
        <vt:i4>1835062</vt:i4>
      </vt:variant>
      <vt:variant>
        <vt:i4>350</vt:i4>
      </vt:variant>
      <vt:variant>
        <vt:i4>0</vt:i4>
      </vt:variant>
      <vt:variant>
        <vt:i4>5</vt:i4>
      </vt:variant>
      <vt:variant>
        <vt:lpwstr/>
      </vt:variant>
      <vt:variant>
        <vt:lpwstr>_Toc268044890</vt:lpwstr>
      </vt:variant>
      <vt:variant>
        <vt:i4>1900598</vt:i4>
      </vt:variant>
      <vt:variant>
        <vt:i4>344</vt:i4>
      </vt:variant>
      <vt:variant>
        <vt:i4>0</vt:i4>
      </vt:variant>
      <vt:variant>
        <vt:i4>5</vt:i4>
      </vt:variant>
      <vt:variant>
        <vt:lpwstr/>
      </vt:variant>
      <vt:variant>
        <vt:lpwstr>_Toc268044889</vt:lpwstr>
      </vt:variant>
      <vt:variant>
        <vt:i4>1900598</vt:i4>
      </vt:variant>
      <vt:variant>
        <vt:i4>338</vt:i4>
      </vt:variant>
      <vt:variant>
        <vt:i4>0</vt:i4>
      </vt:variant>
      <vt:variant>
        <vt:i4>5</vt:i4>
      </vt:variant>
      <vt:variant>
        <vt:lpwstr/>
      </vt:variant>
      <vt:variant>
        <vt:lpwstr>_Toc268044888</vt:lpwstr>
      </vt:variant>
      <vt:variant>
        <vt:i4>1900598</vt:i4>
      </vt:variant>
      <vt:variant>
        <vt:i4>332</vt:i4>
      </vt:variant>
      <vt:variant>
        <vt:i4>0</vt:i4>
      </vt:variant>
      <vt:variant>
        <vt:i4>5</vt:i4>
      </vt:variant>
      <vt:variant>
        <vt:lpwstr/>
      </vt:variant>
      <vt:variant>
        <vt:lpwstr>_Toc268044887</vt:lpwstr>
      </vt:variant>
      <vt:variant>
        <vt:i4>1900598</vt:i4>
      </vt:variant>
      <vt:variant>
        <vt:i4>326</vt:i4>
      </vt:variant>
      <vt:variant>
        <vt:i4>0</vt:i4>
      </vt:variant>
      <vt:variant>
        <vt:i4>5</vt:i4>
      </vt:variant>
      <vt:variant>
        <vt:lpwstr/>
      </vt:variant>
      <vt:variant>
        <vt:lpwstr>_Toc268044886</vt:lpwstr>
      </vt:variant>
      <vt:variant>
        <vt:i4>1900598</vt:i4>
      </vt:variant>
      <vt:variant>
        <vt:i4>320</vt:i4>
      </vt:variant>
      <vt:variant>
        <vt:i4>0</vt:i4>
      </vt:variant>
      <vt:variant>
        <vt:i4>5</vt:i4>
      </vt:variant>
      <vt:variant>
        <vt:lpwstr/>
      </vt:variant>
      <vt:variant>
        <vt:lpwstr>_Toc268044885</vt:lpwstr>
      </vt:variant>
      <vt:variant>
        <vt:i4>1900598</vt:i4>
      </vt:variant>
      <vt:variant>
        <vt:i4>314</vt:i4>
      </vt:variant>
      <vt:variant>
        <vt:i4>0</vt:i4>
      </vt:variant>
      <vt:variant>
        <vt:i4>5</vt:i4>
      </vt:variant>
      <vt:variant>
        <vt:lpwstr/>
      </vt:variant>
      <vt:variant>
        <vt:lpwstr>_Toc268044884</vt:lpwstr>
      </vt:variant>
      <vt:variant>
        <vt:i4>1900598</vt:i4>
      </vt:variant>
      <vt:variant>
        <vt:i4>308</vt:i4>
      </vt:variant>
      <vt:variant>
        <vt:i4>0</vt:i4>
      </vt:variant>
      <vt:variant>
        <vt:i4>5</vt:i4>
      </vt:variant>
      <vt:variant>
        <vt:lpwstr/>
      </vt:variant>
      <vt:variant>
        <vt:lpwstr>_Toc268044883</vt:lpwstr>
      </vt:variant>
      <vt:variant>
        <vt:i4>1900598</vt:i4>
      </vt:variant>
      <vt:variant>
        <vt:i4>302</vt:i4>
      </vt:variant>
      <vt:variant>
        <vt:i4>0</vt:i4>
      </vt:variant>
      <vt:variant>
        <vt:i4>5</vt:i4>
      </vt:variant>
      <vt:variant>
        <vt:lpwstr/>
      </vt:variant>
      <vt:variant>
        <vt:lpwstr>_Toc268044882</vt:lpwstr>
      </vt:variant>
      <vt:variant>
        <vt:i4>1900598</vt:i4>
      </vt:variant>
      <vt:variant>
        <vt:i4>296</vt:i4>
      </vt:variant>
      <vt:variant>
        <vt:i4>0</vt:i4>
      </vt:variant>
      <vt:variant>
        <vt:i4>5</vt:i4>
      </vt:variant>
      <vt:variant>
        <vt:lpwstr/>
      </vt:variant>
      <vt:variant>
        <vt:lpwstr>_Toc268044881</vt:lpwstr>
      </vt:variant>
      <vt:variant>
        <vt:i4>1900598</vt:i4>
      </vt:variant>
      <vt:variant>
        <vt:i4>290</vt:i4>
      </vt:variant>
      <vt:variant>
        <vt:i4>0</vt:i4>
      </vt:variant>
      <vt:variant>
        <vt:i4>5</vt:i4>
      </vt:variant>
      <vt:variant>
        <vt:lpwstr/>
      </vt:variant>
      <vt:variant>
        <vt:lpwstr>_Toc268044880</vt:lpwstr>
      </vt:variant>
      <vt:variant>
        <vt:i4>1179702</vt:i4>
      </vt:variant>
      <vt:variant>
        <vt:i4>284</vt:i4>
      </vt:variant>
      <vt:variant>
        <vt:i4>0</vt:i4>
      </vt:variant>
      <vt:variant>
        <vt:i4>5</vt:i4>
      </vt:variant>
      <vt:variant>
        <vt:lpwstr/>
      </vt:variant>
      <vt:variant>
        <vt:lpwstr>_Toc268044879</vt:lpwstr>
      </vt:variant>
      <vt:variant>
        <vt:i4>1179702</vt:i4>
      </vt:variant>
      <vt:variant>
        <vt:i4>278</vt:i4>
      </vt:variant>
      <vt:variant>
        <vt:i4>0</vt:i4>
      </vt:variant>
      <vt:variant>
        <vt:i4>5</vt:i4>
      </vt:variant>
      <vt:variant>
        <vt:lpwstr/>
      </vt:variant>
      <vt:variant>
        <vt:lpwstr>_Toc268044878</vt:lpwstr>
      </vt:variant>
      <vt:variant>
        <vt:i4>1179702</vt:i4>
      </vt:variant>
      <vt:variant>
        <vt:i4>272</vt:i4>
      </vt:variant>
      <vt:variant>
        <vt:i4>0</vt:i4>
      </vt:variant>
      <vt:variant>
        <vt:i4>5</vt:i4>
      </vt:variant>
      <vt:variant>
        <vt:lpwstr/>
      </vt:variant>
      <vt:variant>
        <vt:lpwstr>_Toc268044877</vt:lpwstr>
      </vt:variant>
      <vt:variant>
        <vt:i4>1179702</vt:i4>
      </vt:variant>
      <vt:variant>
        <vt:i4>266</vt:i4>
      </vt:variant>
      <vt:variant>
        <vt:i4>0</vt:i4>
      </vt:variant>
      <vt:variant>
        <vt:i4>5</vt:i4>
      </vt:variant>
      <vt:variant>
        <vt:lpwstr/>
      </vt:variant>
      <vt:variant>
        <vt:lpwstr>_Toc268044876</vt:lpwstr>
      </vt:variant>
      <vt:variant>
        <vt:i4>1179702</vt:i4>
      </vt:variant>
      <vt:variant>
        <vt:i4>260</vt:i4>
      </vt:variant>
      <vt:variant>
        <vt:i4>0</vt:i4>
      </vt:variant>
      <vt:variant>
        <vt:i4>5</vt:i4>
      </vt:variant>
      <vt:variant>
        <vt:lpwstr/>
      </vt:variant>
      <vt:variant>
        <vt:lpwstr>_Toc268044875</vt:lpwstr>
      </vt:variant>
      <vt:variant>
        <vt:i4>1179702</vt:i4>
      </vt:variant>
      <vt:variant>
        <vt:i4>254</vt:i4>
      </vt:variant>
      <vt:variant>
        <vt:i4>0</vt:i4>
      </vt:variant>
      <vt:variant>
        <vt:i4>5</vt:i4>
      </vt:variant>
      <vt:variant>
        <vt:lpwstr/>
      </vt:variant>
      <vt:variant>
        <vt:lpwstr>_Toc268044874</vt:lpwstr>
      </vt:variant>
      <vt:variant>
        <vt:i4>1179702</vt:i4>
      </vt:variant>
      <vt:variant>
        <vt:i4>248</vt:i4>
      </vt:variant>
      <vt:variant>
        <vt:i4>0</vt:i4>
      </vt:variant>
      <vt:variant>
        <vt:i4>5</vt:i4>
      </vt:variant>
      <vt:variant>
        <vt:lpwstr/>
      </vt:variant>
      <vt:variant>
        <vt:lpwstr>_Toc268044873</vt:lpwstr>
      </vt:variant>
      <vt:variant>
        <vt:i4>1179702</vt:i4>
      </vt:variant>
      <vt:variant>
        <vt:i4>242</vt:i4>
      </vt:variant>
      <vt:variant>
        <vt:i4>0</vt:i4>
      </vt:variant>
      <vt:variant>
        <vt:i4>5</vt:i4>
      </vt:variant>
      <vt:variant>
        <vt:lpwstr/>
      </vt:variant>
      <vt:variant>
        <vt:lpwstr>_Toc268044872</vt:lpwstr>
      </vt:variant>
      <vt:variant>
        <vt:i4>1179702</vt:i4>
      </vt:variant>
      <vt:variant>
        <vt:i4>236</vt:i4>
      </vt:variant>
      <vt:variant>
        <vt:i4>0</vt:i4>
      </vt:variant>
      <vt:variant>
        <vt:i4>5</vt:i4>
      </vt:variant>
      <vt:variant>
        <vt:lpwstr/>
      </vt:variant>
      <vt:variant>
        <vt:lpwstr>_Toc268044871</vt:lpwstr>
      </vt:variant>
      <vt:variant>
        <vt:i4>1179702</vt:i4>
      </vt:variant>
      <vt:variant>
        <vt:i4>230</vt:i4>
      </vt:variant>
      <vt:variant>
        <vt:i4>0</vt:i4>
      </vt:variant>
      <vt:variant>
        <vt:i4>5</vt:i4>
      </vt:variant>
      <vt:variant>
        <vt:lpwstr/>
      </vt:variant>
      <vt:variant>
        <vt:lpwstr>_Toc268044870</vt:lpwstr>
      </vt:variant>
      <vt:variant>
        <vt:i4>1245238</vt:i4>
      </vt:variant>
      <vt:variant>
        <vt:i4>224</vt:i4>
      </vt:variant>
      <vt:variant>
        <vt:i4>0</vt:i4>
      </vt:variant>
      <vt:variant>
        <vt:i4>5</vt:i4>
      </vt:variant>
      <vt:variant>
        <vt:lpwstr/>
      </vt:variant>
      <vt:variant>
        <vt:lpwstr>_Toc268044869</vt:lpwstr>
      </vt:variant>
      <vt:variant>
        <vt:i4>1245238</vt:i4>
      </vt:variant>
      <vt:variant>
        <vt:i4>218</vt:i4>
      </vt:variant>
      <vt:variant>
        <vt:i4>0</vt:i4>
      </vt:variant>
      <vt:variant>
        <vt:i4>5</vt:i4>
      </vt:variant>
      <vt:variant>
        <vt:lpwstr/>
      </vt:variant>
      <vt:variant>
        <vt:lpwstr>_Toc268044868</vt:lpwstr>
      </vt:variant>
      <vt:variant>
        <vt:i4>1245238</vt:i4>
      </vt:variant>
      <vt:variant>
        <vt:i4>212</vt:i4>
      </vt:variant>
      <vt:variant>
        <vt:i4>0</vt:i4>
      </vt:variant>
      <vt:variant>
        <vt:i4>5</vt:i4>
      </vt:variant>
      <vt:variant>
        <vt:lpwstr/>
      </vt:variant>
      <vt:variant>
        <vt:lpwstr>_Toc268044867</vt:lpwstr>
      </vt:variant>
      <vt:variant>
        <vt:i4>1245238</vt:i4>
      </vt:variant>
      <vt:variant>
        <vt:i4>206</vt:i4>
      </vt:variant>
      <vt:variant>
        <vt:i4>0</vt:i4>
      </vt:variant>
      <vt:variant>
        <vt:i4>5</vt:i4>
      </vt:variant>
      <vt:variant>
        <vt:lpwstr/>
      </vt:variant>
      <vt:variant>
        <vt:lpwstr>_Toc268044866</vt:lpwstr>
      </vt:variant>
      <vt:variant>
        <vt:i4>1245238</vt:i4>
      </vt:variant>
      <vt:variant>
        <vt:i4>200</vt:i4>
      </vt:variant>
      <vt:variant>
        <vt:i4>0</vt:i4>
      </vt:variant>
      <vt:variant>
        <vt:i4>5</vt:i4>
      </vt:variant>
      <vt:variant>
        <vt:lpwstr/>
      </vt:variant>
      <vt:variant>
        <vt:lpwstr>_Toc268044865</vt:lpwstr>
      </vt:variant>
      <vt:variant>
        <vt:i4>1245238</vt:i4>
      </vt:variant>
      <vt:variant>
        <vt:i4>194</vt:i4>
      </vt:variant>
      <vt:variant>
        <vt:i4>0</vt:i4>
      </vt:variant>
      <vt:variant>
        <vt:i4>5</vt:i4>
      </vt:variant>
      <vt:variant>
        <vt:lpwstr/>
      </vt:variant>
      <vt:variant>
        <vt:lpwstr>_Toc268044864</vt:lpwstr>
      </vt:variant>
      <vt:variant>
        <vt:i4>1245238</vt:i4>
      </vt:variant>
      <vt:variant>
        <vt:i4>188</vt:i4>
      </vt:variant>
      <vt:variant>
        <vt:i4>0</vt:i4>
      </vt:variant>
      <vt:variant>
        <vt:i4>5</vt:i4>
      </vt:variant>
      <vt:variant>
        <vt:lpwstr/>
      </vt:variant>
      <vt:variant>
        <vt:lpwstr>_Toc268044863</vt:lpwstr>
      </vt:variant>
      <vt:variant>
        <vt:i4>1245238</vt:i4>
      </vt:variant>
      <vt:variant>
        <vt:i4>182</vt:i4>
      </vt:variant>
      <vt:variant>
        <vt:i4>0</vt:i4>
      </vt:variant>
      <vt:variant>
        <vt:i4>5</vt:i4>
      </vt:variant>
      <vt:variant>
        <vt:lpwstr/>
      </vt:variant>
      <vt:variant>
        <vt:lpwstr>_Toc268044862</vt:lpwstr>
      </vt:variant>
      <vt:variant>
        <vt:i4>1245238</vt:i4>
      </vt:variant>
      <vt:variant>
        <vt:i4>176</vt:i4>
      </vt:variant>
      <vt:variant>
        <vt:i4>0</vt:i4>
      </vt:variant>
      <vt:variant>
        <vt:i4>5</vt:i4>
      </vt:variant>
      <vt:variant>
        <vt:lpwstr/>
      </vt:variant>
      <vt:variant>
        <vt:lpwstr>_Toc268044861</vt:lpwstr>
      </vt:variant>
      <vt:variant>
        <vt:i4>1245238</vt:i4>
      </vt:variant>
      <vt:variant>
        <vt:i4>170</vt:i4>
      </vt:variant>
      <vt:variant>
        <vt:i4>0</vt:i4>
      </vt:variant>
      <vt:variant>
        <vt:i4>5</vt:i4>
      </vt:variant>
      <vt:variant>
        <vt:lpwstr/>
      </vt:variant>
      <vt:variant>
        <vt:lpwstr>_Toc268044860</vt:lpwstr>
      </vt:variant>
      <vt:variant>
        <vt:i4>1048630</vt:i4>
      </vt:variant>
      <vt:variant>
        <vt:i4>164</vt:i4>
      </vt:variant>
      <vt:variant>
        <vt:i4>0</vt:i4>
      </vt:variant>
      <vt:variant>
        <vt:i4>5</vt:i4>
      </vt:variant>
      <vt:variant>
        <vt:lpwstr/>
      </vt:variant>
      <vt:variant>
        <vt:lpwstr>_Toc268044859</vt:lpwstr>
      </vt:variant>
      <vt:variant>
        <vt:i4>1048630</vt:i4>
      </vt:variant>
      <vt:variant>
        <vt:i4>158</vt:i4>
      </vt:variant>
      <vt:variant>
        <vt:i4>0</vt:i4>
      </vt:variant>
      <vt:variant>
        <vt:i4>5</vt:i4>
      </vt:variant>
      <vt:variant>
        <vt:lpwstr/>
      </vt:variant>
      <vt:variant>
        <vt:lpwstr>_Toc268044858</vt:lpwstr>
      </vt:variant>
      <vt:variant>
        <vt:i4>1048630</vt:i4>
      </vt:variant>
      <vt:variant>
        <vt:i4>152</vt:i4>
      </vt:variant>
      <vt:variant>
        <vt:i4>0</vt:i4>
      </vt:variant>
      <vt:variant>
        <vt:i4>5</vt:i4>
      </vt:variant>
      <vt:variant>
        <vt:lpwstr/>
      </vt:variant>
      <vt:variant>
        <vt:lpwstr>_Toc268044857</vt:lpwstr>
      </vt:variant>
      <vt:variant>
        <vt:i4>1048630</vt:i4>
      </vt:variant>
      <vt:variant>
        <vt:i4>146</vt:i4>
      </vt:variant>
      <vt:variant>
        <vt:i4>0</vt:i4>
      </vt:variant>
      <vt:variant>
        <vt:i4>5</vt:i4>
      </vt:variant>
      <vt:variant>
        <vt:lpwstr/>
      </vt:variant>
      <vt:variant>
        <vt:lpwstr>_Toc268044856</vt:lpwstr>
      </vt:variant>
      <vt:variant>
        <vt:i4>1048630</vt:i4>
      </vt:variant>
      <vt:variant>
        <vt:i4>140</vt:i4>
      </vt:variant>
      <vt:variant>
        <vt:i4>0</vt:i4>
      </vt:variant>
      <vt:variant>
        <vt:i4>5</vt:i4>
      </vt:variant>
      <vt:variant>
        <vt:lpwstr/>
      </vt:variant>
      <vt:variant>
        <vt:lpwstr>_Toc268044855</vt:lpwstr>
      </vt:variant>
      <vt:variant>
        <vt:i4>1048630</vt:i4>
      </vt:variant>
      <vt:variant>
        <vt:i4>134</vt:i4>
      </vt:variant>
      <vt:variant>
        <vt:i4>0</vt:i4>
      </vt:variant>
      <vt:variant>
        <vt:i4>5</vt:i4>
      </vt:variant>
      <vt:variant>
        <vt:lpwstr/>
      </vt:variant>
      <vt:variant>
        <vt:lpwstr>_Toc268044854</vt:lpwstr>
      </vt:variant>
      <vt:variant>
        <vt:i4>1048630</vt:i4>
      </vt:variant>
      <vt:variant>
        <vt:i4>128</vt:i4>
      </vt:variant>
      <vt:variant>
        <vt:i4>0</vt:i4>
      </vt:variant>
      <vt:variant>
        <vt:i4>5</vt:i4>
      </vt:variant>
      <vt:variant>
        <vt:lpwstr/>
      </vt:variant>
      <vt:variant>
        <vt:lpwstr>_Toc268044853</vt:lpwstr>
      </vt:variant>
      <vt:variant>
        <vt:i4>1048630</vt:i4>
      </vt:variant>
      <vt:variant>
        <vt:i4>122</vt:i4>
      </vt:variant>
      <vt:variant>
        <vt:i4>0</vt:i4>
      </vt:variant>
      <vt:variant>
        <vt:i4>5</vt:i4>
      </vt:variant>
      <vt:variant>
        <vt:lpwstr/>
      </vt:variant>
      <vt:variant>
        <vt:lpwstr>_Toc268044852</vt:lpwstr>
      </vt:variant>
      <vt:variant>
        <vt:i4>1048630</vt:i4>
      </vt:variant>
      <vt:variant>
        <vt:i4>116</vt:i4>
      </vt:variant>
      <vt:variant>
        <vt:i4>0</vt:i4>
      </vt:variant>
      <vt:variant>
        <vt:i4>5</vt:i4>
      </vt:variant>
      <vt:variant>
        <vt:lpwstr/>
      </vt:variant>
      <vt:variant>
        <vt:lpwstr>_Toc268044851</vt:lpwstr>
      </vt:variant>
      <vt:variant>
        <vt:i4>1048630</vt:i4>
      </vt:variant>
      <vt:variant>
        <vt:i4>110</vt:i4>
      </vt:variant>
      <vt:variant>
        <vt:i4>0</vt:i4>
      </vt:variant>
      <vt:variant>
        <vt:i4>5</vt:i4>
      </vt:variant>
      <vt:variant>
        <vt:lpwstr/>
      </vt:variant>
      <vt:variant>
        <vt:lpwstr>_Toc268044850</vt:lpwstr>
      </vt:variant>
      <vt:variant>
        <vt:i4>1114166</vt:i4>
      </vt:variant>
      <vt:variant>
        <vt:i4>104</vt:i4>
      </vt:variant>
      <vt:variant>
        <vt:i4>0</vt:i4>
      </vt:variant>
      <vt:variant>
        <vt:i4>5</vt:i4>
      </vt:variant>
      <vt:variant>
        <vt:lpwstr/>
      </vt:variant>
      <vt:variant>
        <vt:lpwstr>_Toc268044849</vt:lpwstr>
      </vt:variant>
      <vt:variant>
        <vt:i4>1114166</vt:i4>
      </vt:variant>
      <vt:variant>
        <vt:i4>98</vt:i4>
      </vt:variant>
      <vt:variant>
        <vt:i4>0</vt:i4>
      </vt:variant>
      <vt:variant>
        <vt:i4>5</vt:i4>
      </vt:variant>
      <vt:variant>
        <vt:lpwstr/>
      </vt:variant>
      <vt:variant>
        <vt:lpwstr>_Toc268044848</vt:lpwstr>
      </vt:variant>
      <vt:variant>
        <vt:i4>1114166</vt:i4>
      </vt:variant>
      <vt:variant>
        <vt:i4>92</vt:i4>
      </vt:variant>
      <vt:variant>
        <vt:i4>0</vt:i4>
      </vt:variant>
      <vt:variant>
        <vt:i4>5</vt:i4>
      </vt:variant>
      <vt:variant>
        <vt:lpwstr/>
      </vt:variant>
      <vt:variant>
        <vt:lpwstr>_Toc268044847</vt:lpwstr>
      </vt:variant>
      <vt:variant>
        <vt:i4>1114166</vt:i4>
      </vt:variant>
      <vt:variant>
        <vt:i4>86</vt:i4>
      </vt:variant>
      <vt:variant>
        <vt:i4>0</vt:i4>
      </vt:variant>
      <vt:variant>
        <vt:i4>5</vt:i4>
      </vt:variant>
      <vt:variant>
        <vt:lpwstr/>
      </vt:variant>
      <vt:variant>
        <vt:lpwstr>_Toc268044846</vt:lpwstr>
      </vt:variant>
      <vt:variant>
        <vt:i4>1114166</vt:i4>
      </vt:variant>
      <vt:variant>
        <vt:i4>80</vt:i4>
      </vt:variant>
      <vt:variant>
        <vt:i4>0</vt:i4>
      </vt:variant>
      <vt:variant>
        <vt:i4>5</vt:i4>
      </vt:variant>
      <vt:variant>
        <vt:lpwstr/>
      </vt:variant>
      <vt:variant>
        <vt:lpwstr>_Toc268044845</vt:lpwstr>
      </vt:variant>
      <vt:variant>
        <vt:i4>1114166</vt:i4>
      </vt:variant>
      <vt:variant>
        <vt:i4>74</vt:i4>
      </vt:variant>
      <vt:variant>
        <vt:i4>0</vt:i4>
      </vt:variant>
      <vt:variant>
        <vt:i4>5</vt:i4>
      </vt:variant>
      <vt:variant>
        <vt:lpwstr/>
      </vt:variant>
      <vt:variant>
        <vt:lpwstr>_Toc268044844</vt:lpwstr>
      </vt:variant>
      <vt:variant>
        <vt:i4>1114166</vt:i4>
      </vt:variant>
      <vt:variant>
        <vt:i4>68</vt:i4>
      </vt:variant>
      <vt:variant>
        <vt:i4>0</vt:i4>
      </vt:variant>
      <vt:variant>
        <vt:i4>5</vt:i4>
      </vt:variant>
      <vt:variant>
        <vt:lpwstr/>
      </vt:variant>
      <vt:variant>
        <vt:lpwstr>_Toc268044843</vt:lpwstr>
      </vt:variant>
      <vt:variant>
        <vt:i4>1114166</vt:i4>
      </vt:variant>
      <vt:variant>
        <vt:i4>62</vt:i4>
      </vt:variant>
      <vt:variant>
        <vt:i4>0</vt:i4>
      </vt:variant>
      <vt:variant>
        <vt:i4>5</vt:i4>
      </vt:variant>
      <vt:variant>
        <vt:lpwstr/>
      </vt:variant>
      <vt:variant>
        <vt:lpwstr>_Toc268044842</vt:lpwstr>
      </vt:variant>
      <vt:variant>
        <vt:i4>1114166</vt:i4>
      </vt:variant>
      <vt:variant>
        <vt:i4>56</vt:i4>
      </vt:variant>
      <vt:variant>
        <vt:i4>0</vt:i4>
      </vt:variant>
      <vt:variant>
        <vt:i4>5</vt:i4>
      </vt:variant>
      <vt:variant>
        <vt:lpwstr/>
      </vt:variant>
      <vt:variant>
        <vt:lpwstr>_Toc268044841</vt:lpwstr>
      </vt:variant>
      <vt:variant>
        <vt:i4>1114166</vt:i4>
      </vt:variant>
      <vt:variant>
        <vt:i4>50</vt:i4>
      </vt:variant>
      <vt:variant>
        <vt:i4>0</vt:i4>
      </vt:variant>
      <vt:variant>
        <vt:i4>5</vt:i4>
      </vt:variant>
      <vt:variant>
        <vt:lpwstr/>
      </vt:variant>
      <vt:variant>
        <vt:lpwstr>_Toc268044840</vt:lpwstr>
      </vt:variant>
      <vt:variant>
        <vt:i4>1441846</vt:i4>
      </vt:variant>
      <vt:variant>
        <vt:i4>44</vt:i4>
      </vt:variant>
      <vt:variant>
        <vt:i4>0</vt:i4>
      </vt:variant>
      <vt:variant>
        <vt:i4>5</vt:i4>
      </vt:variant>
      <vt:variant>
        <vt:lpwstr/>
      </vt:variant>
      <vt:variant>
        <vt:lpwstr>_Toc268044839</vt:lpwstr>
      </vt:variant>
      <vt:variant>
        <vt:i4>1441846</vt:i4>
      </vt:variant>
      <vt:variant>
        <vt:i4>38</vt:i4>
      </vt:variant>
      <vt:variant>
        <vt:i4>0</vt:i4>
      </vt:variant>
      <vt:variant>
        <vt:i4>5</vt:i4>
      </vt:variant>
      <vt:variant>
        <vt:lpwstr/>
      </vt:variant>
      <vt:variant>
        <vt:lpwstr>_Toc268044838</vt:lpwstr>
      </vt:variant>
      <vt:variant>
        <vt:i4>1441846</vt:i4>
      </vt:variant>
      <vt:variant>
        <vt:i4>32</vt:i4>
      </vt:variant>
      <vt:variant>
        <vt:i4>0</vt:i4>
      </vt:variant>
      <vt:variant>
        <vt:i4>5</vt:i4>
      </vt:variant>
      <vt:variant>
        <vt:lpwstr/>
      </vt:variant>
      <vt:variant>
        <vt:lpwstr>_Toc268044837</vt:lpwstr>
      </vt:variant>
      <vt:variant>
        <vt:i4>1441846</vt:i4>
      </vt:variant>
      <vt:variant>
        <vt:i4>26</vt:i4>
      </vt:variant>
      <vt:variant>
        <vt:i4>0</vt:i4>
      </vt:variant>
      <vt:variant>
        <vt:i4>5</vt:i4>
      </vt:variant>
      <vt:variant>
        <vt:lpwstr/>
      </vt:variant>
      <vt:variant>
        <vt:lpwstr>_Toc268044836</vt:lpwstr>
      </vt:variant>
      <vt:variant>
        <vt:i4>1441846</vt:i4>
      </vt:variant>
      <vt:variant>
        <vt:i4>20</vt:i4>
      </vt:variant>
      <vt:variant>
        <vt:i4>0</vt:i4>
      </vt:variant>
      <vt:variant>
        <vt:i4>5</vt:i4>
      </vt:variant>
      <vt:variant>
        <vt:lpwstr/>
      </vt:variant>
      <vt:variant>
        <vt:lpwstr>_Toc268044835</vt:lpwstr>
      </vt:variant>
      <vt:variant>
        <vt:i4>1441846</vt:i4>
      </vt:variant>
      <vt:variant>
        <vt:i4>14</vt:i4>
      </vt:variant>
      <vt:variant>
        <vt:i4>0</vt:i4>
      </vt:variant>
      <vt:variant>
        <vt:i4>5</vt:i4>
      </vt:variant>
      <vt:variant>
        <vt:lpwstr/>
      </vt:variant>
      <vt:variant>
        <vt:lpwstr>_Toc268044834</vt:lpwstr>
      </vt:variant>
      <vt:variant>
        <vt:i4>1441846</vt:i4>
      </vt:variant>
      <vt:variant>
        <vt:i4>8</vt:i4>
      </vt:variant>
      <vt:variant>
        <vt:i4>0</vt:i4>
      </vt:variant>
      <vt:variant>
        <vt:i4>5</vt:i4>
      </vt:variant>
      <vt:variant>
        <vt:lpwstr/>
      </vt:variant>
      <vt:variant>
        <vt:lpwstr>_Toc268044833</vt:lpwstr>
      </vt:variant>
      <vt:variant>
        <vt:i4>1441846</vt:i4>
      </vt:variant>
      <vt:variant>
        <vt:i4>2</vt:i4>
      </vt:variant>
      <vt:variant>
        <vt:i4>0</vt:i4>
      </vt:variant>
      <vt:variant>
        <vt:i4>5</vt:i4>
      </vt:variant>
      <vt:variant>
        <vt:lpwstr/>
      </vt:variant>
      <vt:variant>
        <vt:lpwstr>_Toc268044832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Hardware Description Language</dc:title>
  <dc:creator>Dang Van To</dc:creator>
  <cp:lastModifiedBy>bach nguyen</cp:lastModifiedBy>
  <cp:revision>12</cp:revision>
  <cp:lastPrinted>2016-05-04T01:00:00Z</cp:lastPrinted>
  <dcterms:created xsi:type="dcterms:W3CDTF">2015-02-01T05:31:00Z</dcterms:created>
  <dcterms:modified xsi:type="dcterms:W3CDTF">2016-05-04T02:02:00Z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